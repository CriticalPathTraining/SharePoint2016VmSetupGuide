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6550C11E" w14:textId="62957438" w:rsidR="001C7B5E" w:rsidRDefault="001C7B5E" w:rsidP="001C7B5E">
      <w:pPr>
        <w:pStyle w:val="LabExerciseText"/>
        <w:rPr>
          <w:sz w:val="20"/>
          <w:szCs w:val="20"/>
        </w:rPr>
      </w:pPr>
      <w:r>
        <w:rPr>
          <w:b/>
          <w:sz w:val="20"/>
          <w:szCs w:val="20"/>
        </w:rPr>
        <w:t>Setup Time</w:t>
      </w:r>
      <w:r w:rsidR="005C46E4">
        <w:rPr>
          <w:sz w:val="20"/>
          <w:szCs w:val="20"/>
        </w:rPr>
        <w:t xml:space="preserve">: </w:t>
      </w:r>
      <w:r w:rsidR="00503627">
        <w:rPr>
          <w:sz w:val="20"/>
          <w:szCs w:val="20"/>
        </w:rPr>
        <w:t>3</w:t>
      </w:r>
      <w:r w:rsidR="005C46E4">
        <w:rPr>
          <w:sz w:val="20"/>
          <w:szCs w:val="20"/>
        </w:rPr>
        <w:t xml:space="preserve"> to </w:t>
      </w:r>
      <w:r w:rsidR="00503627">
        <w:rPr>
          <w:sz w:val="20"/>
          <w:szCs w:val="20"/>
        </w:rPr>
        <w:t xml:space="preserve">5 </w:t>
      </w:r>
      <w:r w:rsidR="005C46E4">
        <w:rPr>
          <w:sz w:val="20"/>
          <w:szCs w:val="20"/>
        </w:rPr>
        <w:t>hours</w:t>
      </w:r>
    </w:p>
    <w:p w14:paraId="69C2FE0B" w14:textId="14E1A22B" w:rsidR="00DC65D7" w:rsidRDefault="001C7B5E" w:rsidP="001C7B5E">
      <w:pPr>
        <w:pStyle w:val="LabExerciseText"/>
        <w:rPr>
          <w:sz w:val="20"/>
          <w:szCs w:val="20"/>
        </w:rPr>
      </w:pPr>
      <w:r>
        <w:rPr>
          <w:b/>
          <w:sz w:val="20"/>
          <w:szCs w:val="20"/>
        </w:rPr>
        <w:t>Overview</w:t>
      </w:r>
      <w:r>
        <w:rPr>
          <w:sz w:val="20"/>
          <w:szCs w:val="20"/>
        </w:rPr>
        <w:t xml:space="preserve">: </w:t>
      </w:r>
      <w:r w:rsidR="00E37B33">
        <w:rPr>
          <w:sz w:val="20"/>
          <w:szCs w:val="20"/>
        </w:rPr>
        <w:t xml:space="preserve">This setup guide is designed to assist you in building a virtual machine (VM) running SharePoint Server 2016 so that you can work through </w:t>
      </w:r>
      <w:r w:rsidR="00DC65D7">
        <w:rPr>
          <w:sz w:val="20"/>
          <w:szCs w:val="20"/>
        </w:rPr>
        <w:t xml:space="preserve">hands-on </w:t>
      </w:r>
      <w:r>
        <w:rPr>
          <w:sz w:val="20"/>
          <w:szCs w:val="20"/>
        </w:rPr>
        <w:t xml:space="preserve">lab exercises </w:t>
      </w:r>
      <w:r w:rsidR="00DC65D7">
        <w:rPr>
          <w:sz w:val="20"/>
          <w:szCs w:val="20"/>
        </w:rPr>
        <w:t xml:space="preserve">from </w:t>
      </w:r>
      <w:r w:rsidR="00E37B33">
        <w:rPr>
          <w:sz w:val="20"/>
          <w:szCs w:val="20"/>
        </w:rPr>
        <w:t xml:space="preserve">training courses </w:t>
      </w:r>
      <w:r w:rsidR="00DC65D7">
        <w:rPr>
          <w:sz w:val="20"/>
          <w:szCs w:val="20"/>
        </w:rPr>
        <w:t xml:space="preserve">created by </w:t>
      </w:r>
      <w:r w:rsidR="005C46E4">
        <w:rPr>
          <w:sz w:val="20"/>
          <w:szCs w:val="20"/>
        </w:rPr>
        <w:t xml:space="preserve">Critical Path Training </w:t>
      </w:r>
      <w:r>
        <w:rPr>
          <w:sz w:val="20"/>
          <w:szCs w:val="20"/>
        </w:rPr>
        <w:t>course</w:t>
      </w:r>
      <w:r w:rsidR="005C46E4">
        <w:rPr>
          <w:sz w:val="20"/>
          <w:szCs w:val="20"/>
        </w:rPr>
        <w:t xml:space="preserve"> </w:t>
      </w:r>
      <w:r w:rsidR="00DC65D7">
        <w:rPr>
          <w:sz w:val="20"/>
          <w:szCs w:val="20"/>
        </w:rPr>
        <w:t xml:space="preserve">that focus on </w:t>
      </w:r>
      <w:r w:rsidR="005C46E4">
        <w:rPr>
          <w:sz w:val="20"/>
          <w:szCs w:val="20"/>
        </w:rPr>
        <w:t>SharePoint 201</w:t>
      </w:r>
      <w:r w:rsidR="0063599B">
        <w:rPr>
          <w:sz w:val="20"/>
          <w:szCs w:val="20"/>
        </w:rPr>
        <w:t>6</w:t>
      </w:r>
      <w:r w:rsidR="00DC65D7">
        <w:rPr>
          <w:sz w:val="20"/>
          <w:szCs w:val="20"/>
        </w:rPr>
        <w:t>, SQL Server 2016 and the Power BI platform. This setup guide can also be used to build a functional development environment running SQL Server 2016, SharePoint Server 2016 and Visual Studio 2015.</w:t>
      </w:r>
    </w:p>
    <w:p w14:paraId="37314550" w14:textId="175A41EC" w:rsidR="005C46E4" w:rsidRDefault="005C46E4" w:rsidP="001C7B5E">
      <w:pPr>
        <w:pStyle w:val="LabExerciseText"/>
        <w:rPr>
          <w:sz w:val="20"/>
          <w:szCs w:val="20"/>
        </w:rPr>
      </w:pPr>
      <w:r w:rsidRPr="005C46E4">
        <w:rPr>
          <w:sz w:val="20"/>
          <w:szCs w:val="20"/>
        </w:rPr>
        <w:t xml:space="preserve">This guide </w:t>
      </w:r>
      <w:r w:rsidR="00DC65D7">
        <w:rPr>
          <w:sz w:val="20"/>
          <w:szCs w:val="20"/>
        </w:rPr>
        <w:t xml:space="preserve">begins by walking you through the process of </w:t>
      </w:r>
      <w:r>
        <w:rPr>
          <w:sz w:val="20"/>
          <w:szCs w:val="20"/>
        </w:rPr>
        <w:t xml:space="preserve">using the </w:t>
      </w:r>
      <w:r w:rsidR="001C7B5E">
        <w:rPr>
          <w:sz w:val="20"/>
          <w:szCs w:val="20"/>
        </w:rPr>
        <w:t xml:space="preserve">Microsoft's Hyper-V </w:t>
      </w:r>
      <w:r>
        <w:rPr>
          <w:sz w:val="20"/>
          <w:szCs w:val="20"/>
        </w:rPr>
        <w:t xml:space="preserve">to create a new VM and </w:t>
      </w:r>
      <w:r w:rsidR="00DC65D7">
        <w:rPr>
          <w:sz w:val="20"/>
          <w:szCs w:val="20"/>
        </w:rPr>
        <w:t xml:space="preserve">to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w:t>
      </w:r>
      <w:r w:rsidR="00DC65D7">
        <w:rPr>
          <w:sz w:val="20"/>
          <w:szCs w:val="20"/>
        </w:rPr>
        <w:t xml:space="preserve">VM </w:t>
      </w:r>
      <w:r w:rsidR="001C7B5E">
        <w:rPr>
          <w:sz w:val="20"/>
          <w:szCs w:val="20"/>
        </w:rPr>
        <w:t xml:space="preserve">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526170B0" w14:textId="7808D4DC" w:rsidR="004E6373" w:rsidRDefault="0090678A" w:rsidP="004E6373">
      <w:pPr>
        <w:pStyle w:val="LabExerciseText"/>
        <w:rPr>
          <w:sz w:val="20"/>
          <w:szCs w:val="20"/>
        </w:rPr>
      </w:pPr>
      <w:r>
        <w:rPr>
          <w:sz w:val="20"/>
          <w:szCs w:val="20"/>
        </w:rPr>
        <w:t xml:space="preserve">In later tasks, you will </w:t>
      </w:r>
      <w:r w:rsidR="00DC65D7">
        <w:rPr>
          <w:sz w:val="20"/>
          <w:szCs w:val="20"/>
        </w:rPr>
        <w:t>install</w:t>
      </w:r>
      <w:r w:rsidR="00170A42">
        <w:rPr>
          <w:sz w:val="20"/>
          <w:szCs w:val="20"/>
        </w:rPr>
        <w:t xml:space="preserve"> </w:t>
      </w:r>
      <w:r w:rsidR="00170A42">
        <w:rPr>
          <w:b/>
          <w:sz w:val="20"/>
          <w:szCs w:val="20"/>
        </w:rPr>
        <w:t>SharePoint Designer 2013</w:t>
      </w:r>
      <w:r w:rsidR="00170A42" w:rsidRPr="00170A42">
        <w:rPr>
          <w:sz w:val="20"/>
          <w:szCs w:val="20"/>
        </w:rPr>
        <w:t xml:space="preserve"> and</w:t>
      </w:r>
      <w:r w:rsidR="00DC65D7" w:rsidRPr="00170A42">
        <w:rPr>
          <w:sz w:val="20"/>
          <w:szCs w:val="20"/>
        </w:rPr>
        <w:t xml:space="preserve"> </w:t>
      </w:r>
      <w:r w:rsidR="00DC65D7">
        <w:rPr>
          <w:b/>
          <w:sz w:val="20"/>
          <w:szCs w:val="20"/>
        </w:rPr>
        <w:t>Visual Studio 2015</w:t>
      </w:r>
      <w:r w:rsidRPr="00DC65D7">
        <w:rPr>
          <w:b/>
          <w:sz w:val="20"/>
          <w:szCs w:val="20"/>
        </w:rPr>
        <w:t>.</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sidR="00DC65D7">
        <w:rPr>
          <w:sz w:val="20"/>
          <w:szCs w:val="20"/>
        </w:rPr>
        <w:t xml:space="preserve">SharePoint 2016 </w:t>
      </w:r>
      <w:r>
        <w:rPr>
          <w:sz w:val="20"/>
          <w:szCs w:val="20"/>
        </w:rPr>
        <w:t>training course</w:t>
      </w:r>
      <w:r w:rsidR="001C7B5E">
        <w:rPr>
          <w:sz w:val="20"/>
          <w:szCs w:val="20"/>
        </w:rPr>
        <w:t xml:space="preserve"> offered by Critical Path Training</w:t>
      </w:r>
      <w:r w:rsidR="00DC65D7">
        <w:rPr>
          <w:sz w:val="20"/>
          <w:szCs w:val="20"/>
        </w:rPr>
        <w:t xml:space="preserve"> such as the </w:t>
      </w:r>
      <w:r w:rsidR="00DC65D7" w:rsidRPr="00DC65D7">
        <w:rPr>
          <w:sz w:val="20"/>
          <w:szCs w:val="20"/>
        </w:rPr>
        <w:t>Great SharePoint Adventure 2016</w:t>
      </w:r>
      <w:r w:rsidR="001C7B5E">
        <w:rPr>
          <w:sz w:val="20"/>
          <w:szCs w:val="20"/>
        </w:rPr>
        <w:t>.</w:t>
      </w:r>
    </w:p>
    <w:p w14:paraId="7D031B08" w14:textId="77777777" w:rsidR="001C7B5E" w:rsidRDefault="001C7B5E" w:rsidP="001C7B5E">
      <w:pPr>
        <w:pStyle w:val="Heading3"/>
      </w:pPr>
      <w:r>
        <w:t>Task 1: Make Sure You Meet the Hardware Requirements</w:t>
      </w:r>
    </w:p>
    <w:p w14:paraId="7B310BD9" w14:textId="3F89DDD8" w:rsidR="001C7B5E" w:rsidRDefault="001C7B5E" w:rsidP="001C7B5E">
      <w:pPr>
        <w:pStyle w:val="LabExerciseText"/>
        <w:rPr>
          <w:sz w:val="20"/>
          <w:szCs w:val="20"/>
        </w:rPr>
      </w:pPr>
      <w:r>
        <w:rPr>
          <w:sz w:val="20"/>
          <w:szCs w:val="20"/>
        </w:rPr>
        <w:t>Before getting started, make sure you have a student workstation that meets the following requirements</w:t>
      </w:r>
      <w:r w:rsidR="00170A42">
        <w:rPr>
          <w:sz w:val="20"/>
          <w:szCs w:val="20"/>
        </w:rPr>
        <w:t>.</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0777684" w14:textId="7B0AD13C" w:rsidR="00170A42"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r w:rsidR="00170A42">
        <w:rPr>
          <w:sz w:val="20"/>
          <w:szCs w:val="20"/>
        </w:rPr>
        <w:t xml:space="preserve"> If you plan to build the VM with a different virtualization product such as VMWare, you will have to make adjustments as you move through this setup guide for the ways in which your virtualization product differs from Hyper-V.</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77046E">
      <w:pPr>
        <w:pStyle w:val="LabStepNumbered"/>
        <w:numPr>
          <w:ilvl w:val="0"/>
          <w:numId w:val="8"/>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2FF3823B">
            <wp:extent cx="1199407" cy="1241580"/>
            <wp:effectExtent l="19050" t="19050" r="20320" b="158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5526" cy="1247914"/>
                    </a:xfrm>
                    <a:prstGeom prst="rect">
                      <a:avLst/>
                    </a:prstGeom>
                    <a:noFill/>
                    <a:ln>
                      <a:solidFill>
                        <a:schemeClr val="bg1">
                          <a:lumMod val="50000"/>
                        </a:schemeClr>
                      </a:solid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27E54D34">
            <wp:extent cx="2386940" cy="1386929"/>
            <wp:effectExtent l="19050" t="19050" r="13970"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828" cy="1392674"/>
                    </a:xfrm>
                    <a:prstGeom prst="rect">
                      <a:avLst/>
                    </a:prstGeom>
                    <a:noFill/>
                    <a:ln>
                      <a:solidFill>
                        <a:schemeClr val="bg1">
                          <a:lumMod val="50000"/>
                        </a:schemeClr>
                      </a:solid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04F87854">
            <wp:extent cx="2407125" cy="1852551"/>
            <wp:effectExtent l="19050" t="19050" r="1270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46" cy="1857108"/>
                    </a:xfrm>
                    <a:prstGeom prst="rect">
                      <a:avLst/>
                    </a:prstGeom>
                    <a:noFill/>
                    <a:ln>
                      <a:solidFill>
                        <a:schemeClr val="bg1">
                          <a:lumMod val="50000"/>
                        </a:schemeClr>
                      </a:solidFill>
                    </a:ln>
                  </pic:spPr>
                </pic:pic>
              </a:graphicData>
            </a:graphic>
          </wp:inline>
        </w:drawing>
      </w: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rPr>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lastRenderedPageBreak/>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77046E">
      <w:pPr>
        <w:pStyle w:val="LabStepNumbered"/>
        <w:numPr>
          <w:ilvl w:val="0"/>
          <w:numId w:val="9"/>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rPr>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lastRenderedPageBreak/>
        <w:drawing>
          <wp:inline distT="0" distB="0" distL="0" distR="0" wp14:anchorId="0CE7EC6F" wp14:editId="4B2CE61D">
            <wp:extent cx="3355848" cy="25420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5848" cy="254203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484B7D6">
            <wp:extent cx="3355848" cy="2542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5848" cy="2542032"/>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lastRenderedPageBreak/>
        <w:drawing>
          <wp:inline distT="0" distB="0" distL="0" distR="0" wp14:anchorId="30DE7D59" wp14:editId="428D434A">
            <wp:extent cx="3355848" cy="25420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848" cy="254203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405B50B7">
            <wp:extent cx="3355848" cy="25420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848" cy="254203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rPr>
        <w:lastRenderedPageBreak/>
        <w:drawing>
          <wp:inline distT="0" distB="0" distL="0" distR="0" wp14:anchorId="6FA53201" wp14:editId="0A34465D">
            <wp:extent cx="3355848" cy="25420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48" cy="254203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rPr>
        <w:drawing>
          <wp:inline distT="0" distB="0" distL="0" distR="0" wp14:anchorId="11283A22" wp14:editId="127C1503">
            <wp:extent cx="3364992" cy="2551176"/>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992" cy="2551176"/>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rPr>
        <w:drawing>
          <wp:inline distT="0" distB="0" distL="0" distR="0" wp14:anchorId="0A6AB62C" wp14:editId="3D3EC28C">
            <wp:extent cx="3355848" cy="2542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848" cy="254203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lastRenderedPageBreak/>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rPr>
        <w:drawing>
          <wp:inline distT="0" distB="0" distL="0" distR="0" wp14:anchorId="50EAC034" wp14:editId="0ED375C8">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rPr>
        <w:lastRenderedPageBreak/>
        <w:drawing>
          <wp:inline distT="0" distB="0" distL="0" distR="0" wp14:anchorId="52E97FDB" wp14:editId="24F61013">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77046E">
      <w:pPr>
        <w:pStyle w:val="LabStepNumbered"/>
        <w:numPr>
          <w:ilvl w:val="0"/>
          <w:numId w:val="10"/>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5D98EAF8">
            <wp:extent cx="3230880" cy="1039495"/>
            <wp:effectExtent l="19050" t="19050" r="2667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50000"/>
                        </a:schemeClr>
                      </a:solidFill>
                    </a:ln>
                  </pic:spPr>
                </pic:pic>
              </a:graphicData>
            </a:graphic>
          </wp:inline>
        </w:drawing>
      </w:r>
    </w:p>
    <w:p w14:paraId="53A7908D" w14:textId="77777777" w:rsidR="0090678A" w:rsidRDefault="0090678A" w:rsidP="00316CF6">
      <w:pPr>
        <w:pStyle w:val="LabStepNumberedLevel2"/>
      </w:pPr>
      <w:r>
        <w:lastRenderedPageBreak/>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rPr>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rPr>
        <w:lastRenderedPageBreak/>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rPr>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rPr>
        <w:lastRenderedPageBreak/>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rPr>
        <w:lastRenderedPageBreak/>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rPr>
        <w:drawing>
          <wp:inline distT="0" distB="0" distL="0" distR="0" wp14:anchorId="1B2B4B71" wp14:editId="2D010B22">
            <wp:extent cx="3609975" cy="2820670"/>
            <wp:effectExtent l="19050" t="19050" r="28575" b="177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solidFill>
                        <a:schemeClr val="bg1">
                          <a:lumMod val="65000"/>
                        </a:schemeClr>
                      </a:solid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73F1D72A">
            <wp:extent cx="3666490" cy="2303145"/>
            <wp:effectExtent l="19050" t="19050" r="10160" b="2095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solidFill>
                        <a:schemeClr val="bg1">
                          <a:lumMod val="50000"/>
                        </a:schemeClr>
                      </a:solid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60AAF2FA">
            <wp:extent cx="5943600" cy="1410335"/>
            <wp:effectExtent l="19050" t="19050" r="19050" b="184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solidFill>
                        <a:schemeClr val="bg1">
                          <a:lumMod val="50000"/>
                        </a:schemeClr>
                      </a:solid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20655215">
            <wp:extent cx="3303905" cy="1764030"/>
            <wp:effectExtent l="19050" t="19050" r="1079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solidFill>
                        <a:schemeClr val="bg1">
                          <a:lumMod val="50000"/>
                        </a:schemeClr>
                      </a:solid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rPr>
        <w:lastRenderedPageBreak/>
        <w:drawing>
          <wp:inline distT="0" distB="0" distL="0" distR="0" wp14:anchorId="329D5213" wp14:editId="36A702E5">
            <wp:extent cx="3467735" cy="1354455"/>
            <wp:effectExtent l="19050" t="19050" r="18415" b="171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solidFill>
                        <a:schemeClr val="bg1">
                          <a:lumMod val="50000"/>
                        </a:schemeClr>
                      </a:solid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2B9B1EB5">
            <wp:extent cx="3325495" cy="2277110"/>
            <wp:effectExtent l="19050" t="19050" r="27305"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solidFill>
                        <a:schemeClr val="bg1">
                          <a:lumMod val="50000"/>
                        </a:schemeClr>
                      </a:solid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46DDA595">
            <wp:extent cx="1810512" cy="226771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0512" cy="2267712"/>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499DD412">
            <wp:extent cx="1975104" cy="219456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5104" cy="219456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lastRenderedPageBreak/>
        <w:drawing>
          <wp:inline distT="0" distB="0" distL="0" distR="0" wp14:anchorId="33822EAD" wp14:editId="40262650">
            <wp:extent cx="1975104" cy="2203704"/>
            <wp:effectExtent l="0" t="0" r="635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5104" cy="2203704"/>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rPr>
        <w:drawing>
          <wp:inline distT="0" distB="0" distL="0" distR="0" wp14:anchorId="18F29BEE" wp14:editId="1738524D">
            <wp:extent cx="4393870" cy="4282477"/>
            <wp:effectExtent l="19050" t="19050" r="26035" b="228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7128" cy="4305145"/>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lastRenderedPageBreak/>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rPr>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lastRenderedPageBreak/>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drawing>
          <wp:inline distT="0" distB="0" distL="0" distR="0" wp14:anchorId="54B9D3E8" wp14:editId="06AA5448">
            <wp:extent cx="3217545" cy="2286000"/>
            <wp:effectExtent l="19050" t="19050" r="20955" b="190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solidFill>
                        <a:schemeClr val="bg1">
                          <a:lumMod val="50000"/>
                        </a:schemeClr>
                      </a:solid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lastRenderedPageBreak/>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rPr>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rPr>
        <w:lastRenderedPageBreak/>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rPr>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lastRenderedPageBreak/>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32EE41EC">
            <wp:extent cx="4468495" cy="1487805"/>
            <wp:effectExtent l="19050" t="19050" r="27305"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solidFill>
                        <a:schemeClr val="bg1">
                          <a:lumMod val="50000"/>
                        </a:schemeClr>
                      </a:solid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drawing>
          <wp:inline distT="0" distB="0" distL="0" distR="0" wp14:anchorId="5DACBAD3" wp14:editId="04357038">
            <wp:extent cx="4360545" cy="1173480"/>
            <wp:effectExtent l="19050" t="19050" r="20955" b="266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solidFill>
                        <a:schemeClr val="bg1">
                          <a:lumMod val="50000"/>
                        </a:schemeClr>
                      </a:solid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64439C34">
            <wp:extent cx="4391025" cy="970280"/>
            <wp:effectExtent l="19050" t="19050" r="28575" b="203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solidFill>
                        <a:schemeClr val="bg1">
                          <a:lumMod val="50000"/>
                        </a:schemeClr>
                      </a:solid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lastRenderedPageBreak/>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5E847641"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updated version of Windows Server 2012</w:t>
      </w:r>
      <w:r w:rsidR="00ED69A6">
        <w:rPr>
          <w:sz w:val="20"/>
          <w:szCs w:val="20"/>
        </w:rPr>
        <w:t xml:space="preserve"> R2</w:t>
      </w:r>
      <w:r>
        <w:rPr>
          <w:sz w:val="20"/>
          <w:szCs w:val="20"/>
        </w:rPr>
        <w:t xml:space="preserve">. In the next task you will move ahead </w:t>
      </w:r>
      <w:r w:rsidR="00ED69A6">
        <w:rPr>
          <w:sz w:val="20"/>
          <w:szCs w:val="20"/>
        </w:rPr>
        <w:t>and download and prepare the Windows PowerShell scripts that accompany this setup guide</w:t>
      </w:r>
      <w:r>
        <w:rPr>
          <w:sz w:val="20"/>
          <w:szCs w:val="20"/>
        </w:rPr>
        <w:t>.</w:t>
      </w:r>
    </w:p>
    <w:p w14:paraId="3712DA27" w14:textId="733BC924" w:rsidR="00FB0818" w:rsidRDefault="00FB0818" w:rsidP="00FB0818">
      <w:pPr>
        <w:pStyle w:val="Heading3"/>
        <w:rPr>
          <w:rStyle w:val="Strong"/>
          <w:b/>
          <w:bCs/>
        </w:rPr>
      </w:pPr>
      <w:r>
        <w:t xml:space="preserve">Task 5: </w:t>
      </w:r>
      <w:r>
        <w:rPr>
          <w:rStyle w:val="Strong"/>
          <w:b/>
          <w:bCs/>
        </w:rPr>
        <w:t>Download and Prepare the PowerShell Scripts for this Setup Guide</w:t>
      </w:r>
    </w:p>
    <w:p w14:paraId="6947EA99" w14:textId="3FFBD2B4" w:rsidR="00FB0818" w:rsidRDefault="006F15FE" w:rsidP="00FB0818">
      <w:pPr>
        <w:pStyle w:val="LabExerciseLeadIn"/>
        <w:rPr>
          <w:sz w:val="20"/>
          <w:szCs w:val="20"/>
        </w:rPr>
      </w:pPr>
      <w:r>
        <w:rPr>
          <w:sz w:val="20"/>
          <w:szCs w:val="20"/>
        </w:rPr>
        <w:t>In this task you will download the setup files for this guide which include a library of PowerShell scripts that will be used to configure Active Directory and SharePoint Server 2016. You will also prepare the machine to run these scripts by setting the PowerShell execution policy of the VM to bypass mode.</w:t>
      </w:r>
    </w:p>
    <w:p w14:paraId="06FFE706" w14:textId="77777777" w:rsidR="00FB0818" w:rsidRPr="0060401E" w:rsidRDefault="00FB0818" w:rsidP="0077046E">
      <w:pPr>
        <w:pStyle w:val="LabStepNumbered"/>
        <w:numPr>
          <w:ilvl w:val="0"/>
          <w:numId w:val="13"/>
        </w:numPr>
      </w:pPr>
      <w:r w:rsidRPr="0060401E">
        <w:t>Copy the setup scripts to your VM.</w:t>
      </w:r>
    </w:p>
    <w:p w14:paraId="224E72D3" w14:textId="7B7F1AC1" w:rsidR="00FB0818" w:rsidRDefault="00FB0818" w:rsidP="00FB0818">
      <w:pPr>
        <w:pStyle w:val="LabStepNumberedLevel2"/>
      </w:pPr>
      <w:r w:rsidRPr="00E421A5">
        <w:t xml:space="preserve">Locate </w:t>
      </w:r>
      <w:r>
        <w:t xml:space="preserve">and download </w:t>
      </w:r>
      <w:r w:rsidRPr="00E421A5">
        <w:t xml:space="preserve">the zip archive named </w:t>
      </w:r>
      <w:r>
        <w:rPr>
          <w:b/>
        </w:rPr>
        <w:t>Scripts</w:t>
      </w:r>
      <w:r w:rsidRPr="00E421A5">
        <w:rPr>
          <w:b/>
        </w:rPr>
        <w:t>.zip</w:t>
      </w:r>
      <w:r w:rsidRPr="00E421A5">
        <w:t xml:space="preserve"> </w:t>
      </w:r>
      <w:r>
        <w:t>located at the following URL.</w:t>
      </w:r>
    </w:p>
    <w:p w14:paraId="563266C8" w14:textId="7D2F435D" w:rsidR="00FB0818" w:rsidRDefault="00B740C5" w:rsidP="00FB0818">
      <w:pPr>
        <w:pStyle w:val="LabStepCodeBlock"/>
      </w:pPr>
      <w:hyperlink r:id="rId82" w:history="1">
        <w:r w:rsidR="00FB0818" w:rsidRPr="00044871">
          <w:rPr>
            <w:rStyle w:val="Hyperlink"/>
          </w:rPr>
          <w:t>https://github.com/CriticalPathTraining/SharePoint2016VmSetupGuide/raw/master/Setup.zip</w:t>
        </w:r>
      </w:hyperlink>
      <w:r w:rsidR="00FB0818">
        <w:t xml:space="preserve"> </w:t>
      </w:r>
    </w:p>
    <w:p w14:paraId="3697D17C" w14:textId="530FA46A" w:rsidR="00FB0818" w:rsidRDefault="00FB0818" w:rsidP="00FB0818">
      <w:pPr>
        <w:pStyle w:val="LabStepNumberedLevel2"/>
      </w:pPr>
      <w:r>
        <w:t xml:space="preserve">Extract all files from </w:t>
      </w:r>
      <w:r>
        <w:rPr>
          <w:b/>
        </w:rPr>
        <w:t>setup</w:t>
      </w:r>
      <w:r w:rsidRPr="00E421A5">
        <w:rPr>
          <w:b/>
        </w:rPr>
        <w:t>.zip</w:t>
      </w:r>
      <w:r w:rsidRPr="00F4259A">
        <w:t xml:space="preserve"> to a new folder on the VM at </w:t>
      </w:r>
      <w:r>
        <w:t xml:space="preserve">the path </w:t>
      </w:r>
      <w:r>
        <w:rPr>
          <w:b/>
        </w:rPr>
        <w:t>C:\S</w:t>
      </w:r>
      <w:r w:rsidRPr="00F4259A">
        <w:rPr>
          <w:b/>
        </w:rPr>
        <w:t>etup</w:t>
      </w:r>
      <w:r w:rsidRPr="00F4259A">
        <w:t>.</w:t>
      </w:r>
    </w:p>
    <w:p w14:paraId="794C4ACD" w14:textId="4028A173" w:rsidR="00FB0818" w:rsidRDefault="00FB0818" w:rsidP="00FB0818">
      <w:pPr>
        <w:pStyle w:val="LabStepNumberedLevel2"/>
      </w:pPr>
      <w:r>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006F15FE">
        <w:rPr>
          <w:b/>
        </w:rPr>
        <w:t>Databases</w:t>
      </w:r>
      <w:r>
        <w:t xml:space="preserve"> and </w:t>
      </w:r>
      <w:r w:rsidRPr="00022971">
        <w:rPr>
          <w:b/>
        </w:rPr>
        <w:t>Scripts</w:t>
      </w:r>
      <w:r>
        <w:t>.</w:t>
      </w:r>
    </w:p>
    <w:p w14:paraId="65564BC0" w14:textId="1FF4DBC6" w:rsidR="006F15FE" w:rsidRDefault="006F15FE" w:rsidP="006F15FE">
      <w:pPr>
        <w:pStyle w:val="LabStepScreenshotLevel2"/>
      </w:pPr>
      <w:r>
        <w:drawing>
          <wp:inline distT="0" distB="0" distL="0" distR="0" wp14:anchorId="254329D0" wp14:editId="4B4D27DC">
            <wp:extent cx="4218039" cy="1241341"/>
            <wp:effectExtent l="19050" t="19050" r="1143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6607" cy="1246805"/>
                    </a:xfrm>
                    <a:prstGeom prst="rect">
                      <a:avLst/>
                    </a:prstGeom>
                    <a:noFill/>
                    <a:ln>
                      <a:solidFill>
                        <a:schemeClr val="bg1">
                          <a:lumMod val="50000"/>
                        </a:schemeClr>
                      </a:solidFill>
                    </a:ln>
                  </pic:spPr>
                </pic:pic>
              </a:graphicData>
            </a:graphic>
          </wp:inline>
        </w:drawing>
      </w:r>
    </w:p>
    <w:p w14:paraId="6BB3F4E5" w14:textId="737601D0" w:rsidR="006F15FE" w:rsidRDefault="006F15FE" w:rsidP="006F15FE">
      <w:pPr>
        <w:pStyle w:val="LabStepNumberedLevel2"/>
      </w:pPr>
      <w:r>
        <w:t>Open the scripts folder and inspect its contents. You should see that this folder contains several PowerShell scripts.</w:t>
      </w:r>
    </w:p>
    <w:p w14:paraId="11307669" w14:textId="780324C8" w:rsidR="006F15FE" w:rsidRDefault="006F58F7" w:rsidP="006F15FE">
      <w:pPr>
        <w:pStyle w:val="LabStepScreenshotLevel2"/>
      </w:pPr>
      <w:r>
        <w:lastRenderedPageBreak/>
        <w:drawing>
          <wp:inline distT="0" distB="0" distL="0" distR="0" wp14:anchorId="31CB4044" wp14:editId="485C5774">
            <wp:extent cx="4210665" cy="2053421"/>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2125" cy="2063886"/>
                    </a:xfrm>
                    <a:prstGeom prst="rect">
                      <a:avLst/>
                    </a:prstGeom>
                    <a:noFill/>
                    <a:ln>
                      <a:solidFill>
                        <a:schemeClr val="bg1">
                          <a:lumMod val="50000"/>
                        </a:schemeClr>
                      </a:solidFill>
                    </a:ln>
                  </pic:spPr>
                </pic:pic>
              </a:graphicData>
            </a:graphic>
          </wp:inline>
        </w:drawing>
      </w:r>
    </w:p>
    <w:p w14:paraId="7EDE829F" w14:textId="71C69E4D" w:rsidR="00FB0818" w:rsidRDefault="00FB0818" w:rsidP="00FB0818">
      <w:pPr>
        <w:pStyle w:val="LabStepNumbered"/>
      </w:pPr>
      <w:r>
        <w:t>Enable the execution of PowerShell scripts.</w:t>
      </w:r>
    </w:p>
    <w:p w14:paraId="3945FA2F" w14:textId="77777777" w:rsidR="00FB0818" w:rsidRPr="00E421A5" w:rsidRDefault="00FB0818" w:rsidP="00FB0818">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4C9BB09E" w14:textId="77777777" w:rsidR="00FB0818" w:rsidRPr="00E421A5" w:rsidRDefault="00FB0818" w:rsidP="00FB0818">
      <w:pPr>
        <w:pStyle w:val="LabStepNumberedLevel2"/>
      </w:pPr>
      <w:r>
        <w:t>Type the following command into the PowerShell console window and press ENTER to execute it.</w:t>
      </w:r>
    </w:p>
    <w:p w14:paraId="0BD38B8C" w14:textId="77777777" w:rsidR="00FB0818" w:rsidRDefault="00FB0818" w:rsidP="00FB0818">
      <w:pPr>
        <w:pStyle w:val="LabStepCodeBlock"/>
      </w:pPr>
      <w:r w:rsidRPr="00E421A5">
        <w:t>Set-ExecutionPolicy Bypass</w:t>
      </w:r>
    </w:p>
    <w:p w14:paraId="4D9D2DC9" w14:textId="77777777" w:rsidR="00FB0818" w:rsidRDefault="00FB0818" w:rsidP="00FB0818">
      <w:pPr>
        <w:pStyle w:val="LabStepNumberedLevel2"/>
      </w:pPr>
      <w:r>
        <w:t>Confirm your action by typing 'Y' and pressing ENTER.</w:t>
      </w:r>
    </w:p>
    <w:p w14:paraId="21F24D24" w14:textId="65479CDA" w:rsidR="00FB0818" w:rsidRDefault="00FB0818" w:rsidP="00FB0818">
      <w:pPr>
        <w:pStyle w:val="LabStepScreenshotLevel2"/>
      </w:pPr>
      <w:r>
        <w:drawing>
          <wp:inline distT="0" distB="0" distL="0" distR="0" wp14:anchorId="67861EBD" wp14:editId="1F562F80">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075938C1" w14:textId="188DCA6E" w:rsidR="00522183" w:rsidRDefault="00522183" w:rsidP="00522183">
      <w:pPr>
        <w:pStyle w:val="LabExerciseCallout"/>
      </w:pPr>
      <w:r>
        <w:t>You have now downloaded the PowerShell scripts for this guide and configured your VM so that you can execute these scripts. Over the next few tasks, you will begin to use these scripts to install and configure Active Directory and SharePoint 2016.</w:t>
      </w:r>
    </w:p>
    <w:p w14:paraId="50D88154" w14:textId="665B765B" w:rsidR="0090678A" w:rsidRDefault="00B95B28" w:rsidP="0090678A">
      <w:pPr>
        <w:pStyle w:val="Heading3"/>
      </w:pPr>
      <w:r>
        <w:t>Task 6</w:t>
      </w:r>
      <w:r w:rsidR="0090678A">
        <w:t xml:space="preserve">: Install Active Directory and Create </w:t>
      </w:r>
      <w:r>
        <w:t xml:space="preserve">a new Active Directory </w:t>
      </w:r>
      <w:r w:rsidR="0090678A">
        <w:t>Domain</w:t>
      </w:r>
    </w:p>
    <w:p w14:paraId="46F685F5" w14:textId="0CEEAC5A" w:rsidR="006F58F7" w:rsidRDefault="0090678A" w:rsidP="00522183">
      <w:pPr>
        <w:pStyle w:val="LabExerciseLeadIn"/>
        <w:rPr>
          <w:sz w:val="20"/>
          <w:szCs w:val="20"/>
        </w:rPr>
      </w:pPr>
      <w:r w:rsidRPr="00522183">
        <w:t xml:space="preserve">Now you will </w:t>
      </w:r>
      <w:r w:rsidR="00B95B28" w:rsidRPr="00522183">
        <w:t xml:space="preserve">now </w:t>
      </w:r>
      <w:r w:rsidR="00020E04" w:rsidRPr="00522183">
        <w:t>run a PowerShell script to install Active Directory Domain Service</w:t>
      </w:r>
      <w:r w:rsidR="00522183">
        <w:t>s</w:t>
      </w:r>
      <w:r w:rsidR="00020E04" w:rsidRPr="00522183">
        <w:t xml:space="preserve"> and </w:t>
      </w:r>
      <w:r w:rsidR="00522183">
        <w:t xml:space="preserve">then </w:t>
      </w:r>
      <w:r w:rsidR="00020E04" w:rsidRPr="00522183">
        <w:t xml:space="preserve">to create a new Active Directory domain with a domain name of </w:t>
      </w:r>
      <w:r w:rsidR="00020E04" w:rsidRPr="00522183">
        <w:rPr>
          <w:b/>
        </w:rPr>
        <w:t>wingtip.com</w:t>
      </w:r>
      <w:r w:rsidR="00020E04" w:rsidRPr="00522183">
        <w:t xml:space="preserve">. </w:t>
      </w:r>
      <w:r w:rsidR="00522183">
        <w:t>This will involve promoting</w:t>
      </w:r>
      <w:r w:rsidRPr="00522183">
        <w:t xml:space="preserve"> the WingtipServer VM to a domain controller </w:t>
      </w:r>
      <w:r w:rsidR="00522183">
        <w:t xml:space="preserve">and install the Windows Server DNS service which will be configured to include </w:t>
      </w:r>
      <w:r w:rsidR="006F58F7">
        <w:t xml:space="preserve">a wildcard A record for </w:t>
      </w:r>
      <w:r w:rsidR="006F58F7" w:rsidRPr="00EE42E1">
        <w:rPr>
          <w:b/>
        </w:rPr>
        <w:t>*.wingtip.com</w:t>
      </w:r>
      <w:r w:rsidR="00522183">
        <w:rPr>
          <w:b/>
        </w:rPr>
        <w:t xml:space="preserve">. </w:t>
      </w:r>
      <w:r w:rsidR="00522183" w:rsidRPr="00522183">
        <w:t xml:space="preserve">The PowerShell script you will run </w:t>
      </w:r>
      <w:r w:rsidR="00522183">
        <w:t xml:space="preserve">for this task will also update the </w:t>
      </w:r>
      <w:r w:rsidR="006F58F7" w:rsidRPr="000055E4">
        <w:rPr>
          <w:b/>
        </w:rPr>
        <w:t>hosts</w:t>
      </w:r>
      <w:r w:rsidR="006F58F7">
        <w:t xml:space="preserve"> file </w:t>
      </w:r>
      <w:r w:rsidR="00522183">
        <w:t xml:space="preserve">on the local machine to supply DNS host name resolution </w:t>
      </w:r>
      <w:r w:rsidR="006F58F7">
        <w:t>for tools such as Visual Studio which often cannot resolve a DNS n</w:t>
      </w:r>
      <w:r w:rsidR="00522183">
        <w:t>ame using the local DNS service</w:t>
      </w:r>
      <w:r w:rsidR="006F58F7">
        <w:t>.</w:t>
      </w:r>
    </w:p>
    <w:p w14:paraId="0922DACD" w14:textId="02E45465" w:rsidR="00B95B28" w:rsidRDefault="00020E04" w:rsidP="0077046E">
      <w:pPr>
        <w:pStyle w:val="LabStepNumbered"/>
        <w:numPr>
          <w:ilvl w:val="0"/>
          <w:numId w:val="11"/>
        </w:numPr>
      </w:pPr>
      <w:r>
        <w:t xml:space="preserve">Run the PowerShell script named </w:t>
      </w:r>
      <w:r w:rsidRPr="00020E04">
        <w:rPr>
          <w:b/>
        </w:rPr>
        <w:t>Script01_InstallActiveDiretory.ps1</w:t>
      </w:r>
      <w:r>
        <w:t>.</w:t>
      </w:r>
    </w:p>
    <w:p w14:paraId="0C865BAB" w14:textId="49AFC371" w:rsidR="00020E04" w:rsidRDefault="00020E04" w:rsidP="0077046E">
      <w:pPr>
        <w:pStyle w:val="LabStepNumberedLevel2"/>
        <w:numPr>
          <w:ilvl w:val="1"/>
          <w:numId w:val="11"/>
        </w:numPr>
      </w:pPr>
      <w:r>
        <w:t xml:space="preserve">In Windows Explorer, navigate to the </w:t>
      </w:r>
      <w:r w:rsidRPr="00020E04">
        <w:rPr>
          <w:b/>
        </w:rPr>
        <w:t>C:\Setup\Scripts</w:t>
      </w:r>
      <w:r>
        <w:t xml:space="preserve"> folder and locate the file </w:t>
      </w:r>
      <w:r w:rsidRPr="00020E04">
        <w:rPr>
          <w:b/>
        </w:rPr>
        <w:t>Script01_InstallActiveDiretory.ps1</w:t>
      </w:r>
      <w:r>
        <w:t>.</w:t>
      </w:r>
    </w:p>
    <w:p w14:paraId="3084338A" w14:textId="392A1620" w:rsidR="00020E04" w:rsidRDefault="00020E04" w:rsidP="0077046E">
      <w:pPr>
        <w:pStyle w:val="LabStepNumberedLevel2"/>
        <w:numPr>
          <w:ilvl w:val="1"/>
          <w:numId w:val="11"/>
        </w:numPr>
      </w:pPr>
      <w:r>
        <w:t xml:space="preserve">Right-click on </w:t>
      </w:r>
      <w:r w:rsidRPr="00020E04">
        <w:rPr>
          <w:b/>
        </w:rPr>
        <w:t>Script01_InstallActiveDiretory.ps1</w:t>
      </w:r>
      <w:r w:rsidRPr="00020E04">
        <w:t xml:space="preserve"> and then click</w:t>
      </w:r>
      <w:r>
        <w:rPr>
          <w:b/>
        </w:rPr>
        <w:t xml:space="preserve"> Edit</w:t>
      </w:r>
      <w:r w:rsidRPr="00020E04">
        <w:t xml:space="preserve"> to open the script in the Windows PowerShell ISE</w:t>
      </w:r>
      <w:r>
        <w:rPr>
          <w:b/>
        </w:rPr>
        <w:t>.</w:t>
      </w:r>
    </w:p>
    <w:p w14:paraId="7A359820" w14:textId="4C37CEAB" w:rsidR="00020E04" w:rsidRDefault="00020E04" w:rsidP="00020E04">
      <w:pPr>
        <w:pStyle w:val="LabStepScreenshotLevel2"/>
      </w:pPr>
      <w:r>
        <w:drawing>
          <wp:inline distT="0" distB="0" distL="0" distR="0" wp14:anchorId="24DEB610" wp14:editId="6D93DACC">
            <wp:extent cx="2898058" cy="924427"/>
            <wp:effectExtent l="19050" t="19050" r="1714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6207" cy="930216"/>
                    </a:xfrm>
                    <a:prstGeom prst="rect">
                      <a:avLst/>
                    </a:prstGeom>
                    <a:noFill/>
                    <a:ln>
                      <a:solidFill>
                        <a:schemeClr val="bg1">
                          <a:lumMod val="50000"/>
                        </a:schemeClr>
                      </a:solidFill>
                    </a:ln>
                  </pic:spPr>
                </pic:pic>
              </a:graphicData>
            </a:graphic>
          </wp:inline>
        </w:drawing>
      </w:r>
    </w:p>
    <w:p w14:paraId="47DC7778" w14:textId="766F1EE8" w:rsidR="00B95B28" w:rsidRDefault="00020E04" w:rsidP="00020E04">
      <w:pPr>
        <w:pStyle w:val="LabStepNumberedLevel2"/>
      </w:pPr>
      <w:r>
        <w:t xml:space="preserve">Once the script </w:t>
      </w:r>
      <w:r w:rsidRPr="00020E04">
        <w:rPr>
          <w:b/>
        </w:rPr>
        <w:t>Script01_InstallActiveDiretory.ps1</w:t>
      </w:r>
      <w:r w:rsidRPr="00020E04">
        <w:t xml:space="preserve"> has opened</w:t>
      </w:r>
      <w:r>
        <w:t xml:space="preserve"> in the PowerShell ISE, take a moment to review the PowerShell code inside.</w:t>
      </w:r>
      <w:r w:rsidR="001B6579">
        <w:t xml:space="preserve"> </w:t>
      </w:r>
      <w:r w:rsidR="00522183">
        <w:t xml:space="preserve">Here are the high-level set of steps </w:t>
      </w:r>
      <w:r w:rsidR="001B6579">
        <w:t>that are automated by this script.</w:t>
      </w:r>
    </w:p>
    <w:p w14:paraId="44CD084E" w14:textId="51620729" w:rsidR="001B6579" w:rsidRDefault="001B6579" w:rsidP="001B6579">
      <w:pPr>
        <w:pStyle w:val="LabStepNumberedLevel3"/>
      </w:pPr>
      <w:r>
        <w:t xml:space="preserve">Update the </w:t>
      </w:r>
      <w:r w:rsidRPr="00522183">
        <w:rPr>
          <w:b/>
        </w:rPr>
        <w:t>hosts</w:t>
      </w:r>
      <w:r>
        <w:t xml:space="preserve"> file of the local machine to redirect wingtip DNS names to the local loopback address of 127.0.0.1.</w:t>
      </w:r>
    </w:p>
    <w:p w14:paraId="7C30F8F8" w14:textId="33578363" w:rsidR="001B6579" w:rsidRDefault="001B6579" w:rsidP="001B6579">
      <w:pPr>
        <w:pStyle w:val="LabStepNumberedLevel3"/>
      </w:pPr>
      <w:r>
        <w:t>Install Active Directory Domain Services.</w:t>
      </w:r>
    </w:p>
    <w:p w14:paraId="63A54838" w14:textId="5BA1D296" w:rsidR="00522183" w:rsidRDefault="00522183" w:rsidP="001B6579">
      <w:pPr>
        <w:pStyle w:val="LabStepNumberedLevel3"/>
      </w:pPr>
      <w:r>
        <w:t>Promote the WINGTPSERVER VM to be an Active Directory domain controller.</w:t>
      </w:r>
    </w:p>
    <w:p w14:paraId="40597BE6" w14:textId="68536DB9" w:rsidR="001B6579" w:rsidRDefault="00522183" w:rsidP="001B6579">
      <w:pPr>
        <w:pStyle w:val="LabStepNumberedLevel3"/>
      </w:pPr>
      <w:r>
        <w:t>Create</w:t>
      </w:r>
      <w:r w:rsidR="001B6579">
        <w:t xml:space="preserve"> a new Active Directory domain with a domain name of </w:t>
      </w:r>
      <w:r w:rsidR="001B6579" w:rsidRPr="001B6579">
        <w:rPr>
          <w:b/>
        </w:rPr>
        <w:t>wingtip.com</w:t>
      </w:r>
      <w:r w:rsidR="001B6579">
        <w:t>.</w:t>
      </w:r>
    </w:p>
    <w:p w14:paraId="2C8021DC" w14:textId="25E2BDE2" w:rsidR="001B6579" w:rsidRDefault="00522183" w:rsidP="001B6579">
      <w:pPr>
        <w:pStyle w:val="LabStepNumberedLevel3"/>
      </w:pPr>
      <w:r>
        <w:t xml:space="preserve">Install the Windows </w:t>
      </w:r>
      <w:r w:rsidR="002B08C3">
        <w:t xml:space="preserve">Server </w:t>
      </w:r>
      <w:r w:rsidR="001B6579">
        <w:t xml:space="preserve">DNS service and configure </w:t>
      </w:r>
      <w:r w:rsidR="001B6579" w:rsidRPr="001B6579">
        <w:rPr>
          <w:b/>
        </w:rPr>
        <w:t>wingtip.com</w:t>
      </w:r>
      <w:r w:rsidR="001B6579">
        <w:t xml:space="preserve"> as a delegated </w:t>
      </w:r>
      <w:r w:rsidR="002B08C3">
        <w:t xml:space="preserve">DNS </w:t>
      </w:r>
      <w:r w:rsidR="001B6579">
        <w:t>domain.</w:t>
      </w:r>
    </w:p>
    <w:p w14:paraId="0AF6BA47" w14:textId="62904373" w:rsidR="001B6579" w:rsidRDefault="001B6579" w:rsidP="001B6579">
      <w:pPr>
        <w:pStyle w:val="LabStepNumberedLevel3"/>
      </w:pPr>
      <w:r>
        <w:t xml:space="preserve">Reboot the VM to complete the </w:t>
      </w:r>
      <w:r w:rsidR="002B08C3">
        <w:t xml:space="preserve">Active Directory </w:t>
      </w:r>
      <w:r>
        <w:t>installation process.</w:t>
      </w:r>
    </w:p>
    <w:p w14:paraId="7FD2FDFD" w14:textId="3D6EE008" w:rsidR="001B6579" w:rsidRDefault="002B08C3" w:rsidP="00020E04">
      <w:pPr>
        <w:pStyle w:val="LabStepNumberedLevel2"/>
      </w:pPr>
      <w:r>
        <w:lastRenderedPageBreak/>
        <w:t>Once you have reviewed what inside the script, execute it using the Windows PowerShell ISE.</w:t>
      </w:r>
    </w:p>
    <w:p w14:paraId="4580BE8C" w14:textId="41983922" w:rsidR="001B6579" w:rsidRDefault="001B6579" w:rsidP="00020E04">
      <w:pPr>
        <w:pStyle w:val="LabStepNumberedLevel2"/>
      </w:pPr>
      <w:r>
        <w:t xml:space="preserve">Wait </w:t>
      </w:r>
      <w:r w:rsidR="002B08C3">
        <w:t xml:space="preserve">for the </w:t>
      </w:r>
      <w:r>
        <w:t xml:space="preserve">script </w:t>
      </w:r>
      <w:r w:rsidR="002B08C3">
        <w:t>to complete its execution which might take 5-10 minutes</w:t>
      </w:r>
      <w:r>
        <w:t>.</w:t>
      </w:r>
    </w:p>
    <w:p w14:paraId="07D4A180" w14:textId="339FE832" w:rsidR="002B08C3" w:rsidRDefault="002B08C3" w:rsidP="00020E04">
      <w:pPr>
        <w:pStyle w:val="LabStepNumberedLevel2"/>
      </w:pPr>
      <w:r>
        <w:t>When the script completes its execution, the VM will automatically restart.</w:t>
      </w:r>
    </w:p>
    <w:p w14:paraId="4F5301C5" w14:textId="217D5498" w:rsidR="001B6579" w:rsidRDefault="00E82554" w:rsidP="00E82554">
      <w:pPr>
        <w:pStyle w:val="LabStepNumbered"/>
      </w:pPr>
      <w:r>
        <w:t xml:space="preserve">Once the VM has restarted, log </w:t>
      </w:r>
      <w:r w:rsidR="001B6579">
        <w:t xml:space="preserve">back </w:t>
      </w:r>
      <w:r>
        <w:t xml:space="preserve">into the </w:t>
      </w:r>
      <w:r w:rsidR="001B6579">
        <w:t xml:space="preserve">VM </w:t>
      </w:r>
      <w:r>
        <w:t xml:space="preserve">using the login </w:t>
      </w:r>
      <w:r w:rsidRPr="00E82554">
        <w:rPr>
          <w:b/>
        </w:rPr>
        <w:t>WINGTIP\Administrator</w:t>
      </w:r>
      <w:r>
        <w:t xml:space="preserve"> and a password of </w:t>
      </w:r>
      <w:r w:rsidRPr="00E82554">
        <w:rPr>
          <w:b/>
        </w:rPr>
        <w:t>Password1</w:t>
      </w:r>
      <w:r>
        <w:t>.</w:t>
      </w:r>
    </w:p>
    <w:p w14:paraId="4E100935" w14:textId="77AED87D" w:rsidR="001B6579" w:rsidRDefault="001B6579" w:rsidP="001B6579">
      <w:pPr>
        <w:pStyle w:val="LabStepNumbered"/>
      </w:pPr>
      <w:r>
        <w:t xml:space="preserve">Inspect the updated </w:t>
      </w:r>
      <w:r w:rsidRPr="002B08C3">
        <w:rPr>
          <w:b/>
        </w:rPr>
        <w:t>HOSTS</w:t>
      </w:r>
      <w:r>
        <w:t xml:space="preserve"> file.</w:t>
      </w:r>
    </w:p>
    <w:p w14:paraId="10D6EE87" w14:textId="426F9766" w:rsidR="00B95B28" w:rsidRDefault="00B95B28" w:rsidP="001B6579">
      <w:pPr>
        <w:pStyle w:val="LabStepNumberedLevel2"/>
      </w:pPr>
      <w:r>
        <w:t>Using Windows Explorer, navigate to the following path to find the LM Host file.</w:t>
      </w:r>
    </w:p>
    <w:p w14:paraId="208968A4" w14:textId="77777777" w:rsidR="00B95B28" w:rsidRDefault="00B95B28" w:rsidP="00B95B28">
      <w:pPr>
        <w:pStyle w:val="LabStepCodeBlock"/>
      </w:pPr>
      <w:r w:rsidRPr="00EE42E1">
        <w:t>C:\Windows\System32\drivers\etc</w:t>
      </w:r>
    </w:p>
    <w:p w14:paraId="52802CE0" w14:textId="50DE9B36" w:rsidR="00B95B28" w:rsidRDefault="00B95B28" w:rsidP="001B6579">
      <w:pPr>
        <w:pStyle w:val="LabStepNumberedLevel2"/>
      </w:pPr>
      <w:r>
        <w:t xml:space="preserve">You should see several files in the </w:t>
      </w:r>
      <w:r w:rsidRPr="000055E4">
        <w:rPr>
          <w:b/>
        </w:rPr>
        <w:t>C:\Windows\System32\drivers\etc</w:t>
      </w:r>
      <w:r>
        <w:t xml:space="preserve"> folder including a file name </w:t>
      </w:r>
      <w:r w:rsidRPr="000055E4">
        <w:rPr>
          <w:b/>
        </w:rPr>
        <w:t>hosts</w:t>
      </w:r>
      <w:r>
        <w:t xml:space="preserve"> with</w:t>
      </w:r>
      <w:r w:rsidR="001B6579">
        <w:t xml:space="preserve"> no </w:t>
      </w:r>
      <w:r>
        <w:t>extension.</w:t>
      </w:r>
    </w:p>
    <w:p w14:paraId="1A466A4A" w14:textId="77777777" w:rsidR="00B95B28" w:rsidRDefault="00B95B28" w:rsidP="001B6579">
      <w:pPr>
        <w:pStyle w:val="LabStepScreenshotLevel2"/>
      </w:pPr>
      <w:r>
        <w:drawing>
          <wp:inline distT="0" distB="0" distL="0" distR="0" wp14:anchorId="0201F4D9" wp14:editId="201ADBC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1A68555A" w14:textId="77777777" w:rsidR="00B95B28" w:rsidRDefault="00B95B28" w:rsidP="001B6579">
      <w:pPr>
        <w:pStyle w:val="LabStepNumberedLevel2"/>
      </w:pPr>
      <w:r>
        <w:t xml:space="preserve">Open the </w:t>
      </w:r>
      <w:r w:rsidRPr="00EE42E1">
        <w:rPr>
          <w:b/>
        </w:rPr>
        <w:t>hosts</w:t>
      </w:r>
      <w:r>
        <w:t xml:space="preserve"> file in a text editor such as NOTEPAD.EXE.</w:t>
      </w:r>
    </w:p>
    <w:p w14:paraId="2F9F2793" w14:textId="75FDD30B" w:rsidR="00B95B28" w:rsidRPr="00EE42E1" w:rsidRDefault="001B6579" w:rsidP="001B6579">
      <w:pPr>
        <w:pStyle w:val="LabStepNumberedLevel2"/>
      </w:pPr>
      <w:r>
        <w:t xml:space="preserve">Inspect the </w:t>
      </w:r>
      <w:r w:rsidR="00B95B28">
        <w:t xml:space="preserve">content for the host file </w:t>
      </w:r>
      <w:r>
        <w:t>which was updated by the PowerShell script you just ran</w:t>
      </w:r>
      <w:r w:rsidR="00B95B28">
        <w:t>.</w:t>
      </w:r>
    </w:p>
    <w:p w14:paraId="49E45C38" w14:textId="77777777" w:rsidR="001B6579" w:rsidRDefault="001B6579" w:rsidP="001B6579">
      <w:pPr>
        <w:pStyle w:val="LabStepCodeBlockLevel2"/>
      </w:pPr>
      <w:r>
        <w:t>127.0.0.1</w:t>
      </w:r>
      <w:r>
        <w:tab/>
        <w:t>wingtipserver</w:t>
      </w:r>
    </w:p>
    <w:p w14:paraId="58B2A2FD" w14:textId="77777777" w:rsidR="001B6579" w:rsidRDefault="001B6579" w:rsidP="001B6579">
      <w:pPr>
        <w:pStyle w:val="LabStepCodeBlockLevel2"/>
      </w:pPr>
      <w:r>
        <w:t>127.0.0.1</w:t>
      </w:r>
      <w:r>
        <w:tab/>
        <w:t>wingtipserver.wingtip.com</w:t>
      </w:r>
    </w:p>
    <w:p w14:paraId="5823AB29" w14:textId="77777777" w:rsidR="001B6579" w:rsidRDefault="001B6579" w:rsidP="001B6579">
      <w:pPr>
        <w:pStyle w:val="LabStepCodeBlockLevel2"/>
      </w:pPr>
      <w:r>
        <w:t>127.0.0.1</w:t>
      </w:r>
      <w:r>
        <w:tab/>
        <w:t>wingtip.com</w:t>
      </w:r>
    </w:p>
    <w:p w14:paraId="6B6A2945" w14:textId="77777777" w:rsidR="001B6579" w:rsidRDefault="001B6579" w:rsidP="001B6579">
      <w:pPr>
        <w:pStyle w:val="LabStepCodeBlockLevel2"/>
      </w:pPr>
      <w:r>
        <w:t>127.0.0.1</w:t>
      </w:r>
      <w:r>
        <w:tab/>
        <w:t>my.wingtip.com</w:t>
      </w:r>
    </w:p>
    <w:p w14:paraId="62BE330D" w14:textId="77777777" w:rsidR="001B6579" w:rsidRDefault="001B6579" w:rsidP="001B6579">
      <w:pPr>
        <w:pStyle w:val="LabStepCodeBlockLevel2"/>
      </w:pPr>
      <w:r>
        <w:t>127.0.0.1</w:t>
      </w:r>
      <w:r>
        <w:tab/>
        <w:t>intranet.wingtip.com</w:t>
      </w:r>
    </w:p>
    <w:p w14:paraId="35B964A5" w14:textId="77777777" w:rsidR="001B6579" w:rsidRDefault="001B6579" w:rsidP="001B6579">
      <w:pPr>
        <w:pStyle w:val="LabStepCodeBlockLevel2"/>
      </w:pPr>
      <w:r>
        <w:t>127.0.0.1</w:t>
      </w:r>
      <w:r>
        <w:tab/>
        <w:t>dev.wingtip.com</w:t>
      </w:r>
    </w:p>
    <w:p w14:paraId="2456EF80" w14:textId="77777777" w:rsidR="001B6579" w:rsidRDefault="001B6579" w:rsidP="001B6579">
      <w:pPr>
        <w:pStyle w:val="LabStepCodeBlockLevel2"/>
      </w:pPr>
      <w:r>
        <w:t>127.0.0.1</w:t>
      </w:r>
      <w:r>
        <w:tab/>
        <w:t>www.wingtip.com</w:t>
      </w:r>
    </w:p>
    <w:p w14:paraId="362EC802" w14:textId="77777777" w:rsidR="001B6579" w:rsidRDefault="001B6579" w:rsidP="001B6579">
      <w:pPr>
        <w:pStyle w:val="LabStepCodeBlockLevel2"/>
      </w:pPr>
      <w:r>
        <w:t>127.0.0.1</w:t>
      </w:r>
      <w:r>
        <w:tab/>
        <w:t>search.wingtip.com</w:t>
      </w:r>
    </w:p>
    <w:p w14:paraId="3BBBCBA5" w14:textId="77777777" w:rsidR="001B6579" w:rsidRDefault="001B6579" w:rsidP="001B6579">
      <w:pPr>
        <w:pStyle w:val="LabStepCodeBlockLevel2"/>
      </w:pPr>
      <w:r>
        <w:t>127.0.0.1</w:t>
      </w:r>
      <w:r>
        <w:tab/>
        <w:t>research.wingtip.com</w:t>
      </w:r>
    </w:p>
    <w:p w14:paraId="2E804765" w14:textId="77777777" w:rsidR="001B6579" w:rsidRDefault="001B6579" w:rsidP="001B6579">
      <w:pPr>
        <w:pStyle w:val="LabStepCodeBlockLevel2"/>
      </w:pPr>
      <w:r>
        <w:t>127.0.0.1</w:t>
      </w:r>
      <w:r>
        <w:tab/>
        <w:t>disco.wingtip.com</w:t>
      </w:r>
    </w:p>
    <w:p w14:paraId="547F54E5" w14:textId="0A3FA7FD" w:rsidR="00B95B28" w:rsidRDefault="001B6579" w:rsidP="001B6579">
      <w:pPr>
        <w:pStyle w:val="LabStepCodeBlockLevel2"/>
      </w:pPr>
      <w:r>
        <w:t>127.0.0.1</w:t>
      </w:r>
      <w:r>
        <w:tab/>
        <w:t>bi.wingtip.com</w:t>
      </w:r>
    </w:p>
    <w:p w14:paraId="1B55725B" w14:textId="6A902158" w:rsidR="001B6579" w:rsidRDefault="001B6579" w:rsidP="0077046E">
      <w:pPr>
        <w:pStyle w:val="LabStepNumberedLevel2"/>
        <w:numPr>
          <w:ilvl w:val="1"/>
          <w:numId w:val="11"/>
        </w:numPr>
      </w:pPr>
      <w:r>
        <w:t>Close the hosts file without saving any changes.</w:t>
      </w:r>
    </w:p>
    <w:p w14:paraId="31C68152" w14:textId="0305EA24" w:rsidR="00463B42" w:rsidRDefault="00463B42" w:rsidP="00463B42">
      <w:pPr>
        <w:pStyle w:val="LabStepNumbered"/>
        <w:numPr>
          <w:ilvl w:val="0"/>
          <w:numId w:val="11"/>
        </w:numPr>
      </w:pPr>
      <w:r>
        <w:t xml:space="preserve">Run the PowerShell script named </w:t>
      </w:r>
      <w:r w:rsidRPr="00463B42">
        <w:rPr>
          <w:b/>
        </w:rPr>
        <w:t>Script02_PrepareActiveDiretoryDomain.ps1</w:t>
      </w:r>
      <w:r>
        <w:t>.</w:t>
      </w:r>
    </w:p>
    <w:p w14:paraId="275BE7C1" w14:textId="68615527" w:rsidR="00463B42" w:rsidRDefault="00463B42" w:rsidP="00463B42">
      <w:pPr>
        <w:pStyle w:val="LabStepNumberedLevel2"/>
        <w:numPr>
          <w:ilvl w:val="1"/>
          <w:numId w:val="11"/>
        </w:numPr>
      </w:pPr>
      <w:r>
        <w:t xml:space="preserve">In Windows Explorer, navigate to </w:t>
      </w:r>
      <w:r w:rsidRPr="00020E04">
        <w:rPr>
          <w:b/>
        </w:rPr>
        <w:t>C:\Setup\Scripts</w:t>
      </w:r>
      <w:r>
        <w:t xml:space="preserve"> and locate the file </w:t>
      </w:r>
      <w:r w:rsidRPr="00463B42">
        <w:rPr>
          <w:b/>
        </w:rPr>
        <w:t>Script02_PrepareActiveDiretoryDomain.ps1</w:t>
      </w:r>
      <w:r>
        <w:t>.</w:t>
      </w:r>
    </w:p>
    <w:p w14:paraId="0BD69D1A" w14:textId="3FF23677" w:rsidR="00463B42" w:rsidRDefault="00463B42" w:rsidP="00463B42">
      <w:pPr>
        <w:pStyle w:val="LabStepNumberedLevel2"/>
        <w:numPr>
          <w:ilvl w:val="1"/>
          <w:numId w:val="11"/>
        </w:numPr>
      </w:pPr>
      <w:r>
        <w:t xml:space="preserve">Right-click on </w:t>
      </w:r>
      <w:r w:rsidRPr="00463B42">
        <w:rPr>
          <w:b/>
        </w:rPr>
        <w:t>Script02_PrepareActiveDiretoryDomain.ps1</w:t>
      </w:r>
      <w:r w:rsidRPr="00020E04">
        <w:t xml:space="preserve"> and then click</w:t>
      </w:r>
      <w:r>
        <w:t xml:space="preserve"> Run with PowerShell</w:t>
      </w:r>
      <w:r>
        <w:rPr>
          <w:b/>
        </w:rPr>
        <w:t>.</w:t>
      </w:r>
    </w:p>
    <w:p w14:paraId="4532036D" w14:textId="4A204367" w:rsidR="00463B42" w:rsidRDefault="00463B42" w:rsidP="00463B42">
      <w:pPr>
        <w:pStyle w:val="LabStepNumberedLevel2"/>
      </w:pPr>
      <w:r>
        <w:t>Here are the high-level set of steps that are automated by this script.</w:t>
      </w:r>
    </w:p>
    <w:p w14:paraId="27E8F1CB" w14:textId="07D2B17A" w:rsidR="00463B42" w:rsidRDefault="00463B42" w:rsidP="00463B42">
      <w:pPr>
        <w:pStyle w:val="LabStepNumberedLevel3"/>
      </w:pPr>
      <w:r>
        <w:t>Add registry entry to disable local loopback checks</w:t>
      </w:r>
    </w:p>
    <w:p w14:paraId="1B2A9D4A" w14:textId="569457FB" w:rsidR="00463B42" w:rsidRDefault="00463B42" w:rsidP="00463B42">
      <w:pPr>
        <w:pStyle w:val="LabStepNumberedLevel3"/>
      </w:pPr>
      <w:r>
        <w:t>Create a new local DNS A record for *.wingtip.com</w:t>
      </w:r>
    </w:p>
    <w:p w14:paraId="5E080D74" w14:textId="165E97AB" w:rsidR="00463B42" w:rsidRDefault="00463B42" w:rsidP="00463B42">
      <w:pPr>
        <w:pStyle w:val="LabStepNumberedLevel3"/>
      </w:pPr>
      <w:r>
        <w:t>Add DNS domain of *.wingtip.com to Trusted Sites in Internet Explorer</w:t>
      </w:r>
    </w:p>
    <w:p w14:paraId="186915E1" w14:textId="45ED2DFF" w:rsidR="0090678A" w:rsidRDefault="003D1F10" w:rsidP="00316CF6">
      <w:pPr>
        <w:pStyle w:val="LabStepNumbered"/>
      </w:pPr>
      <w:r>
        <w:t xml:space="preserve">Launch </w:t>
      </w:r>
      <w:r w:rsidR="0090678A">
        <w:t xml:space="preserve">the </w:t>
      </w:r>
      <w:r w:rsidR="0090678A" w:rsidRPr="00463B42">
        <w:rPr>
          <w:b/>
        </w:rPr>
        <w:t>Active Directory Users and Computer</w:t>
      </w:r>
      <w:r w:rsidR="00463B42">
        <w:rPr>
          <w:b/>
        </w:rPr>
        <w:t>s</w:t>
      </w:r>
      <w:r w:rsidR="0090678A">
        <w:t xml:space="preserve">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E2F7FDB" w14:textId="4D6BCEB8" w:rsidR="003D1F10" w:rsidRDefault="003D1F10" w:rsidP="005419D3">
      <w:pPr>
        <w:pStyle w:val="LabStepNumberedLevel2"/>
      </w:pPr>
      <w:r>
        <w:t xml:space="preserve">Type </w:t>
      </w:r>
      <w:r w:rsidRPr="002B08C3">
        <w:rPr>
          <w:b/>
        </w:rPr>
        <w:t>Active Directory</w:t>
      </w:r>
      <w:r>
        <w:t xml:space="preserve"> in the </w:t>
      </w:r>
      <w:r w:rsidRPr="003D1F10">
        <w:t>Search</w:t>
      </w:r>
      <w:r>
        <w:t xml:space="preserve"> box</w:t>
      </w:r>
      <w:r w:rsidR="002B08C3">
        <w:t xml:space="preserve"> and then </w:t>
      </w:r>
      <w:r>
        <w:t xml:space="preserve">click on the </w:t>
      </w:r>
      <w:r w:rsidR="0090678A" w:rsidRPr="002B08C3">
        <w:rPr>
          <w:b/>
        </w:rPr>
        <w:t>Active Directory Users and</w:t>
      </w:r>
      <w:r w:rsidRPr="002B08C3">
        <w:rPr>
          <w:b/>
        </w:rPr>
        <w:t xml:space="preserve"> Computer</w:t>
      </w:r>
      <w:r w:rsidRPr="003D1F10">
        <w:t xml:space="preserve"> </w:t>
      </w:r>
      <w:r>
        <w:t xml:space="preserve">tile </w:t>
      </w:r>
      <w:r w:rsidRPr="003D1F10">
        <w:t>as shown in the following screenshot.</w:t>
      </w:r>
    </w:p>
    <w:p w14:paraId="4B0CB22D" w14:textId="5A088E6B" w:rsidR="0090678A" w:rsidRDefault="003D1F10" w:rsidP="002B08C3">
      <w:pPr>
        <w:pStyle w:val="LabStepLevel2NoBullet"/>
      </w:pPr>
      <w:r>
        <w:rPr>
          <w:noProof/>
        </w:rPr>
        <w:drawing>
          <wp:inline distT="0" distB="0" distL="0" distR="0" wp14:anchorId="65EE1903" wp14:editId="5FC6590D">
            <wp:extent cx="5133761" cy="172791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62167" cy="1737476"/>
                    </a:xfrm>
                    <a:prstGeom prst="rect">
                      <a:avLst/>
                    </a:prstGeom>
                    <a:noFill/>
                    <a:ln>
                      <a:noFill/>
                    </a:ln>
                  </pic:spPr>
                </pic:pic>
              </a:graphicData>
            </a:graphic>
          </wp:inline>
        </w:drawing>
      </w:r>
    </w:p>
    <w:p w14:paraId="13B3E7B8" w14:textId="242469DB"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w:t>
      </w:r>
      <w:r w:rsidR="002B08C3">
        <w:t>now</w:t>
      </w:r>
      <w:r>
        <w:t xml:space="preserve"> be </w:t>
      </w:r>
      <w:r w:rsidR="002B08C3">
        <w:t>running</w:t>
      </w:r>
      <w:r>
        <w:t>.</w:t>
      </w:r>
    </w:p>
    <w:p w14:paraId="03D0E48E" w14:textId="1209D9CC" w:rsidR="003D1F10" w:rsidRPr="003D1F10" w:rsidRDefault="00AF2317" w:rsidP="003D1F10">
      <w:pPr>
        <w:pStyle w:val="LabStepScreenshotLevel2"/>
      </w:pPr>
      <w:r>
        <w:lastRenderedPageBreak/>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drawing>
          <wp:inline distT="0" distB="0" distL="0" distR="0" wp14:anchorId="023E8E8F" wp14:editId="7E959A1C">
            <wp:extent cx="4346369" cy="2378107"/>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7547" cy="238969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0E6451AF" w:rsidR="0090678A" w:rsidRDefault="002B08C3" w:rsidP="00463B42">
      <w:pPr>
        <w:pStyle w:val="LabExerciseCallout"/>
      </w:pPr>
      <w:r>
        <w:t xml:space="preserve">Leave the </w:t>
      </w:r>
      <w:r w:rsidR="0090678A">
        <w:t>Active Directory Users and Computer administrative tool</w:t>
      </w:r>
      <w:r>
        <w:t xml:space="preserve"> open because you will continue to use it in the next task</w:t>
      </w:r>
      <w:r w:rsidR="0090678A">
        <w:t>.</w:t>
      </w:r>
    </w:p>
    <w:p w14:paraId="1462C997" w14:textId="1CFF2E72" w:rsidR="00B95B28" w:rsidRDefault="00B95B28" w:rsidP="00B95B28">
      <w:pPr>
        <w:pStyle w:val="Heading3"/>
      </w:pPr>
      <w:r>
        <w:t>Task 7: Create User Accounts and Service Accounts in Active Directory</w:t>
      </w:r>
    </w:p>
    <w:p w14:paraId="201078E0" w14:textId="5F1AFF5F" w:rsidR="00B95B28" w:rsidRPr="00E82554" w:rsidRDefault="00E82554" w:rsidP="00B95B28">
      <w:pPr>
        <w:pStyle w:val="LabExerciseLeadIn"/>
        <w:rPr>
          <w:sz w:val="20"/>
          <w:szCs w:val="20"/>
        </w:rPr>
      </w:pPr>
      <w:r>
        <w:rPr>
          <w:sz w:val="20"/>
          <w:szCs w:val="20"/>
        </w:rPr>
        <w:t xml:space="preserve">In this task you will run two more additional PowerShell scripts to create new Active Directory users accounts in the new </w:t>
      </w:r>
      <w:r w:rsidRPr="00E82554">
        <w:rPr>
          <w:b/>
          <w:sz w:val="20"/>
          <w:szCs w:val="20"/>
        </w:rPr>
        <w:t>wingtip.com</w:t>
      </w:r>
      <w:r>
        <w:rPr>
          <w:sz w:val="20"/>
          <w:szCs w:val="20"/>
        </w:rPr>
        <w:t xml:space="preserve"> domain. The first script you will run will create a set of sample Active Directory user accounts for typical business users from the fictitious company named Wingtip Toys. The second script you will run will create a set of Active Directory user accounts that will play the role of service accounts that will be used to configure the identity of worker processes created and managed by SQL Server 2016 and SharePoint Server 2016.</w:t>
      </w:r>
    </w:p>
    <w:p w14:paraId="79778FCC" w14:textId="79EF2AF7" w:rsidR="002B08C3" w:rsidRDefault="002B08C3" w:rsidP="0077046E">
      <w:pPr>
        <w:pStyle w:val="LabStepNumbered"/>
        <w:numPr>
          <w:ilvl w:val="0"/>
          <w:numId w:val="17"/>
        </w:numPr>
      </w:pPr>
      <w:r>
        <w:t xml:space="preserve">Run the PowerShell script named </w:t>
      </w:r>
      <w:r w:rsidR="00463B42">
        <w:rPr>
          <w:b/>
        </w:rPr>
        <w:t>Script03</w:t>
      </w:r>
      <w:r w:rsidRPr="002B08C3">
        <w:rPr>
          <w:b/>
        </w:rPr>
        <w:t>_CreateWingtipUsersinActiveDirectory.ps1</w:t>
      </w:r>
      <w:r>
        <w:t>.</w:t>
      </w:r>
    </w:p>
    <w:p w14:paraId="7AD470C8" w14:textId="7EB2C3D2" w:rsidR="002B08C3" w:rsidRDefault="002B08C3" w:rsidP="0077046E">
      <w:pPr>
        <w:pStyle w:val="LabStepNumberedLevel2"/>
        <w:numPr>
          <w:ilvl w:val="1"/>
          <w:numId w:val="11"/>
        </w:numPr>
      </w:pPr>
      <w:r>
        <w:t xml:space="preserve">In Windows Explorer, navigate to </w:t>
      </w:r>
      <w:r w:rsidRPr="00020E04">
        <w:rPr>
          <w:b/>
        </w:rPr>
        <w:t>C:\Setup\Scripts</w:t>
      </w:r>
      <w:r>
        <w:t xml:space="preserve"> folder and locate </w:t>
      </w:r>
      <w:r w:rsidR="00463B42">
        <w:rPr>
          <w:b/>
        </w:rPr>
        <w:t>Script03</w:t>
      </w:r>
      <w:r w:rsidRPr="00020E04">
        <w:rPr>
          <w:b/>
        </w:rPr>
        <w:t>_</w:t>
      </w:r>
      <w:r>
        <w:rPr>
          <w:b/>
        </w:rPr>
        <w:t>CreateWingtipUsersinActiveDirectory</w:t>
      </w:r>
      <w:r w:rsidRPr="00020E04">
        <w:rPr>
          <w:b/>
        </w:rPr>
        <w:t>.ps1</w:t>
      </w:r>
      <w:r>
        <w:t>.</w:t>
      </w:r>
    </w:p>
    <w:p w14:paraId="42F791A2" w14:textId="12B140D3" w:rsidR="002B08C3" w:rsidRDefault="002B08C3" w:rsidP="0077046E">
      <w:pPr>
        <w:pStyle w:val="LabStepNumberedLevel2"/>
        <w:numPr>
          <w:ilvl w:val="1"/>
          <w:numId w:val="11"/>
        </w:numPr>
      </w:pPr>
      <w:r>
        <w:t xml:space="preserve">Right-click </w:t>
      </w:r>
      <w:r w:rsidR="00463B42">
        <w:rPr>
          <w:b/>
        </w:rPr>
        <w:t>Script03</w:t>
      </w:r>
      <w:r w:rsidRPr="00020E04">
        <w:rPr>
          <w:b/>
        </w:rPr>
        <w:t>_</w:t>
      </w:r>
      <w:r>
        <w:rPr>
          <w:b/>
        </w:rPr>
        <w:t>CreateWingtipUsersinActiveDirectory</w:t>
      </w:r>
      <w:r w:rsidRPr="00020E04">
        <w:rPr>
          <w:b/>
        </w:rPr>
        <w:t>.ps1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00D53361" w14:textId="1BE455EE" w:rsidR="002B08C3" w:rsidRDefault="002B08C3" w:rsidP="002B08C3">
      <w:pPr>
        <w:pStyle w:val="LabStepNumberedLevel2"/>
      </w:pPr>
      <w:r>
        <w:t xml:space="preserve">Once </w:t>
      </w:r>
      <w:r w:rsidR="00AD119F">
        <w:rPr>
          <w:b/>
        </w:rPr>
        <w:t>Script03</w:t>
      </w:r>
      <w:r w:rsidRPr="00020E04">
        <w:rPr>
          <w:b/>
        </w:rPr>
        <w:t>_</w:t>
      </w:r>
      <w:r>
        <w:rPr>
          <w:b/>
        </w:rPr>
        <w:t>CreateWingtipUsersinActiveDirectory</w:t>
      </w:r>
      <w:r w:rsidRPr="00020E04">
        <w:rPr>
          <w:b/>
        </w:rPr>
        <w:t>.ps1</w:t>
      </w:r>
      <w:r w:rsidRPr="00020E04">
        <w:t xml:space="preserve"> has opened</w:t>
      </w:r>
      <w:r>
        <w:t xml:space="preserve"> in the PowerShell ISE, take a moment to review the PowerShell code inside. Here are the high-level set of steps that are automated by this script.</w:t>
      </w:r>
    </w:p>
    <w:p w14:paraId="34FDAAA7" w14:textId="77777777" w:rsidR="002B08C3" w:rsidRDefault="002B08C3" w:rsidP="002B08C3">
      <w:pPr>
        <w:pStyle w:val="LabStepNumberedLevel3"/>
      </w:pPr>
      <w:r>
        <w:t>Creates a set of user accounts</w:t>
      </w:r>
    </w:p>
    <w:p w14:paraId="6D3952E9" w14:textId="77777777" w:rsidR="002B08C3" w:rsidRDefault="002B08C3" w:rsidP="002B08C3">
      <w:pPr>
        <w:pStyle w:val="LabStepNumberedLevel3"/>
      </w:pPr>
      <w:r>
        <w:t>Creates a set of Active Directory groups</w:t>
      </w:r>
    </w:p>
    <w:p w14:paraId="5F93A591" w14:textId="1E2E56CD" w:rsidR="002B08C3" w:rsidRDefault="002B08C3" w:rsidP="002B08C3">
      <w:pPr>
        <w:pStyle w:val="LabStepNumberedLevel3"/>
      </w:pPr>
      <w:r>
        <w:t>Assigns certain users to Active Directory groups.</w:t>
      </w:r>
    </w:p>
    <w:p w14:paraId="749CE621" w14:textId="1783417F" w:rsidR="004E1B20" w:rsidRPr="002B08C3" w:rsidRDefault="002B08C3" w:rsidP="002B08C3">
      <w:pPr>
        <w:pStyle w:val="LabStepNumberedLevel2"/>
      </w:pPr>
      <w:r>
        <w:t xml:space="preserve">Execute the script </w:t>
      </w:r>
      <w:r w:rsidR="00AD119F">
        <w:rPr>
          <w:b/>
        </w:rPr>
        <w:t>Script03</w:t>
      </w:r>
      <w:r w:rsidRPr="00020E04">
        <w:rPr>
          <w:b/>
        </w:rPr>
        <w:t>_</w:t>
      </w:r>
      <w:r>
        <w:rPr>
          <w:b/>
        </w:rPr>
        <w:t>CreateWingtipUsersinActiveDirectory</w:t>
      </w:r>
      <w:r w:rsidRPr="00020E04">
        <w:rPr>
          <w:b/>
        </w:rPr>
        <w:t>.ps1</w:t>
      </w:r>
      <w:r w:rsidRPr="00020E04">
        <w:t xml:space="preserve"> in the Windows PowerShell ISE</w:t>
      </w:r>
      <w:r>
        <w:rPr>
          <w:b/>
        </w:rPr>
        <w:t>.</w:t>
      </w:r>
    </w:p>
    <w:p w14:paraId="24F610A4" w14:textId="0348CAB6" w:rsidR="002B08C3" w:rsidRDefault="002B08C3" w:rsidP="002B08C3">
      <w:pPr>
        <w:pStyle w:val="LabExerciseCallout"/>
      </w:pPr>
      <w:r>
        <w:t xml:space="preserve">Now that you have run a script to create a set of user accounts, use </w:t>
      </w:r>
      <w:r w:rsidRPr="003D1F10">
        <w:t xml:space="preserve">the </w:t>
      </w:r>
      <w:r w:rsidRPr="004E1B20">
        <w:rPr>
          <w:b/>
        </w:rPr>
        <w:t>Active Directory Users and Computer</w:t>
      </w:r>
      <w:r w:rsidRPr="003D1F10">
        <w:t xml:space="preserve"> administrative tool</w:t>
      </w:r>
      <w:r>
        <w:t xml:space="preserve"> to verify that they have been created successfully.</w:t>
      </w:r>
    </w:p>
    <w:p w14:paraId="42357F24" w14:textId="77777777" w:rsidR="004E1B20" w:rsidRDefault="004E1B20" w:rsidP="002B08C3">
      <w:pPr>
        <w:pStyle w:val="LabStepNumbered"/>
      </w:pPr>
      <w:r>
        <w:lastRenderedPageBreak/>
        <w:t xml:space="preserve">Use </w:t>
      </w:r>
      <w:r w:rsidRPr="003D1F10">
        <w:t xml:space="preserve">the </w:t>
      </w:r>
      <w:r w:rsidRPr="004E1B20">
        <w:rPr>
          <w:b/>
        </w:rPr>
        <w:t>Active Directory Users and Computer</w:t>
      </w:r>
      <w:r w:rsidRPr="003D1F10">
        <w:t xml:space="preserve"> administrative tool</w:t>
      </w:r>
      <w:r>
        <w:t xml:space="preserve"> to inspect the new users added to the </w:t>
      </w:r>
      <w:r w:rsidRPr="004E1B20">
        <w:rPr>
          <w:b/>
        </w:rPr>
        <w:t>wingtip.com</w:t>
      </w:r>
      <w:r>
        <w:t xml:space="preserve"> domain</w:t>
      </w:r>
    </w:p>
    <w:p w14:paraId="195B6B5C"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2521D654" w14:textId="39B2D22C" w:rsidR="009E3607" w:rsidRDefault="009E3607" w:rsidP="002B08C3">
      <w:pPr>
        <w:pStyle w:val="LabStepNumberedLevel2"/>
      </w:pPr>
      <w:r>
        <w:t xml:space="preserve">Right-click on </w:t>
      </w:r>
      <w:r w:rsidRPr="009E3607">
        <w:rPr>
          <w:b/>
        </w:rPr>
        <w:t>wingtip.com</w:t>
      </w:r>
      <w:r>
        <w:t xml:space="preserve"> and click </w:t>
      </w:r>
      <w:r w:rsidRPr="00C929CD">
        <w:rPr>
          <w:b/>
        </w:rPr>
        <w:t>Refresh</w:t>
      </w:r>
      <w:r>
        <w:t xml:space="preserve"> to re</w:t>
      </w:r>
      <w:r w:rsidR="00C929CD">
        <w:t xml:space="preserve">fresh </w:t>
      </w:r>
      <w:r>
        <w:t>the underlying data.</w:t>
      </w:r>
    </w:p>
    <w:p w14:paraId="633275BF" w14:textId="5B3F4408"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Wingtip Users</w:t>
      </w:r>
      <w:r w:rsidRPr="003D1F10">
        <w:t xml:space="preserve"> node inside.</w:t>
      </w:r>
    </w:p>
    <w:p w14:paraId="21DC0B9C" w14:textId="77777777" w:rsidR="004E1B20" w:rsidRPr="003D1F10" w:rsidRDefault="004E1B20" w:rsidP="002B08C3">
      <w:pPr>
        <w:pStyle w:val="LabStepNumberedLevel2"/>
      </w:pPr>
      <w:r w:rsidRPr="003D1F10">
        <w:t xml:space="preserve">You should be able to see all the user and group accounts that </w:t>
      </w:r>
      <w:r>
        <w:t xml:space="preserve">the PowerShell script added into the new Organization Group with a name of </w:t>
      </w:r>
      <w:r w:rsidRPr="004E1B20">
        <w:rPr>
          <w:b/>
        </w:rPr>
        <w:t>Wingtip Users</w:t>
      </w:r>
      <w:r>
        <w:t>. Maybe you recognize some of the user names of Critical Path Training instructors</w:t>
      </w:r>
      <w:r w:rsidRPr="003D1F10">
        <w:t xml:space="preserve">. </w:t>
      </w:r>
    </w:p>
    <w:p w14:paraId="11B636BE" w14:textId="77777777" w:rsidR="004E1B20" w:rsidRDefault="004E1B20" w:rsidP="004E1B20">
      <w:pPr>
        <w:pStyle w:val="LabStepScreenshotLevel2"/>
      </w:pPr>
      <w:r>
        <w:drawing>
          <wp:inline distT="0" distB="0" distL="0" distR="0" wp14:anchorId="363A4A92" wp14:editId="754B8220">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65ECD0D" w14:textId="196B80B3" w:rsidR="004E1B20" w:rsidRDefault="00C929CD" w:rsidP="005419D3">
      <w:pPr>
        <w:pStyle w:val="LabStepNumbered"/>
      </w:pPr>
      <w:r>
        <w:t>Run the PowerShell script named Script05</w:t>
      </w:r>
      <w:r w:rsidRPr="002B08C3">
        <w:t>_CreateWingtip</w:t>
      </w:r>
      <w:r>
        <w:t>ServiceAccountsI</w:t>
      </w:r>
      <w:r w:rsidRPr="002B08C3">
        <w:t>nActiveDirectory.ps1</w:t>
      </w:r>
      <w:r>
        <w:t xml:space="preserve"> to c</w:t>
      </w:r>
      <w:r w:rsidR="004E1B20">
        <w:t xml:space="preserve">reate a set of Active Directory user accounts that will be used as </w:t>
      </w:r>
      <w:r>
        <w:t xml:space="preserve">service accounts which will be used to provide the </w:t>
      </w:r>
      <w:r w:rsidR="004E1B20">
        <w:t>identities</w:t>
      </w:r>
      <w:r>
        <w:t xml:space="preserve"> of various worker process used by SQL Server 2016 and SharePoint 2016</w:t>
      </w:r>
      <w:r w:rsidR="004E1B20">
        <w:t>.</w:t>
      </w:r>
    </w:p>
    <w:p w14:paraId="33522DAD" w14:textId="09388A2E" w:rsidR="00C929CD" w:rsidRDefault="00C929CD" w:rsidP="0077046E">
      <w:pPr>
        <w:pStyle w:val="LabStepNumberedLevel2"/>
        <w:numPr>
          <w:ilvl w:val="1"/>
          <w:numId w:val="11"/>
        </w:numPr>
      </w:pPr>
      <w:r>
        <w:t xml:space="preserve">In Windows Explorer, navigate to </w:t>
      </w:r>
      <w:r w:rsidRPr="00020E04">
        <w:rPr>
          <w:b/>
        </w:rPr>
        <w:t>C:\Setup\Scripts</w:t>
      </w:r>
      <w:r>
        <w:t xml:space="preserve"> folder and locate </w:t>
      </w:r>
      <w:r w:rsidR="00AD119F">
        <w:rPr>
          <w:b/>
        </w:rPr>
        <w:t>Script04</w:t>
      </w:r>
      <w:r w:rsidRPr="00C929CD">
        <w:rPr>
          <w:b/>
        </w:rPr>
        <w:t>_CreateWingtip</w:t>
      </w:r>
      <w:r>
        <w:rPr>
          <w:b/>
        </w:rPr>
        <w:t>ServiceAccounts.ps1</w:t>
      </w:r>
      <w:r>
        <w:t>.</w:t>
      </w:r>
    </w:p>
    <w:p w14:paraId="72AF0469" w14:textId="3C8335D2" w:rsidR="00C929CD" w:rsidRDefault="00C929CD" w:rsidP="0077046E">
      <w:pPr>
        <w:pStyle w:val="LabStepNumberedLevel2"/>
        <w:numPr>
          <w:ilvl w:val="1"/>
          <w:numId w:val="11"/>
        </w:numPr>
      </w:pPr>
      <w:r>
        <w:t xml:space="preserve">Right-click </w:t>
      </w:r>
      <w:r w:rsidR="00AD119F">
        <w:rPr>
          <w:b/>
        </w:rPr>
        <w:t>Script04</w:t>
      </w:r>
      <w:r w:rsidRPr="00C929CD">
        <w:rPr>
          <w:b/>
        </w:rPr>
        <w:t>_CreateWingtip</w:t>
      </w:r>
      <w:r>
        <w:rPr>
          <w:b/>
        </w:rPr>
        <w:t>ServiceAccounts.ps1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3F4923AF" w14:textId="4E9EEFFB" w:rsidR="00C929CD" w:rsidRDefault="00C929CD" w:rsidP="00C929CD">
      <w:pPr>
        <w:pStyle w:val="LabStepNumberedLevel2"/>
      </w:pPr>
      <w:r>
        <w:t xml:space="preserve">Once </w:t>
      </w:r>
      <w:r w:rsidR="00AD119F">
        <w:rPr>
          <w:b/>
        </w:rPr>
        <w:t>Script04</w:t>
      </w:r>
      <w:r w:rsidRPr="00C929CD">
        <w:rPr>
          <w:b/>
        </w:rPr>
        <w:t>_CreateWingtip</w:t>
      </w:r>
      <w:r>
        <w:rPr>
          <w:b/>
        </w:rPr>
        <w:t>ServiceAccounts.ps</w:t>
      </w:r>
      <w:r w:rsidRPr="00020E04">
        <w:rPr>
          <w:b/>
        </w:rPr>
        <w:t>1</w:t>
      </w:r>
      <w:r w:rsidRPr="00020E04">
        <w:t xml:space="preserve"> has opened</w:t>
      </w:r>
      <w:r>
        <w:t xml:space="preserve"> in the PowerShell ISE, take a moment to review the PowerShell code inside. Here are the high-level set of steps that are automated by this script.</w:t>
      </w:r>
    </w:p>
    <w:p w14:paraId="73EACE02" w14:textId="36674344" w:rsidR="00C929CD" w:rsidRDefault="00C929CD" w:rsidP="00C929CD">
      <w:pPr>
        <w:pStyle w:val="LabStepNumberedLevel3"/>
      </w:pPr>
      <w:r>
        <w:t>Create a set of user accounts to play the role of service accounts</w:t>
      </w:r>
    </w:p>
    <w:p w14:paraId="3F0A9C7F" w14:textId="77777777" w:rsidR="00C929CD" w:rsidRDefault="00C929CD" w:rsidP="00C929CD">
      <w:pPr>
        <w:pStyle w:val="LabStepNumberedLevel3"/>
      </w:pPr>
      <w:r>
        <w:t>Configure selected service accounts to be members of specific groups such as the local Administrators group.</w:t>
      </w:r>
    </w:p>
    <w:p w14:paraId="47297F5D" w14:textId="5F08E657" w:rsidR="00C929CD" w:rsidRDefault="00C929CD" w:rsidP="00C929CD">
      <w:pPr>
        <w:pStyle w:val="LabStepNumberedLevel2"/>
      </w:pPr>
      <w:r>
        <w:t xml:space="preserve">Execute the script </w:t>
      </w:r>
      <w:r w:rsidR="00AD119F">
        <w:rPr>
          <w:b/>
        </w:rPr>
        <w:t>Script04</w:t>
      </w:r>
      <w:r w:rsidRPr="00C929CD">
        <w:rPr>
          <w:b/>
        </w:rPr>
        <w:t>_CreateWingtip</w:t>
      </w:r>
      <w:r>
        <w:rPr>
          <w:b/>
        </w:rPr>
        <w:t>ServiceAccounts.ps</w:t>
      </w:r>
      <w:r w:rsidRPr="00020E04">
        <w:rPr>
          <w:b/>
        </w:rPr>
        <w:t>1</w:t>
      </w:r>
      <w:r w:rsidRPr="00020E04">
        <w:t xml:space="preserve"> in the Windows PowerShell ISE</w:t>
      </w:r>
      <w:r>
        <w:rPr>
          <w:b/>
        </w:rPr>
        <w:t>.</w:t>
      </w:r>
    </w:p>
    <w:p w14:paraId="788DBBBE" w14:textId="42051BC2" w:rsidR="004E1B20" w:rsidRDefault="004E1B20" w:rsidP="002B08C3">
      <w:pPr>
        <w:pStyle w:val="LabStepNumbered"/>
      </w:pPr>
      <w:r>
        <w:t xml:space="preserve">Use </w:t>
      </w:r>
      <w:r w:rsidRPr="003D1F10">
        <w:t xml:space="preserve">the </w:t>
      </w:r>
      <w:r w:rsidRPr="004E1B20">
        <w:rPr>
          <w:b/>
        </w:rPr>
        <w:t>Active Directory Users and Computer</w:t>
      </w:r>
      <w:r w:rsidRPr="003D1F10">
        <w:t xml:space="preserve"> administrative tool</w:t>
      </w:r>
      <w:r>
        <w:t xml:space="preserve"> to inspect the new </w:t>
      </w:r>
      <w:r w:rsidR="00C929CD">
        <w:t xml:space="preserve">service </w:t>
      </w:r>
      <w:r>
        <w:t>accounts.</w:t>
      </w:r>
    </w:p>
    <w:p w14:paraId="70685052"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3F7AA780" w14:textId="77777777" w:rsidR="00C929CD" w:rsidRDefault="00C929CD" w:rsidP="00C929CD">
      <w:pPr>
        <w:pStyle w:val="LabStepNumberedLevel2"/>
      </w:pPr>
      <w:r>
        <w:t xml:space="preserve">Right-click on </w:t>
      </w:r>
      <w:r w:rsidRPr="009E3607">
        <w:rPr>
          <w:b/>
        </w:rPr>
        <w:t>wingtip.com</w:t>
      </w:r>
      <w:r>
        <w:t xml:space="preserve"> and click </w:t>
      </w:r>
      <w:r w:rsidRPr="00C929CD">
        <w:rPr>
          <w:b/>
        </w:rPr>
        <w:t>Refresh</w:t>
      </w:r>
      <w:r>
        <w:t xml:space="preserve"> to refresh the underlying data.</w:t>
      </w:r>
    </w:p>
    <w:p w14:paraId="6CDE53FF" w14:textId="2C065D4F"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 xml:space="preserve">Wingtip Service Accounts </w:t>
      </w:r>
      <w:r w:rsidRPr="003D1F10">
        <w:t>node inside.</w:t>
      </w:r>
    </w:p>
    <w:p w14:paraId="2849415E" w14:textId="7FBBA26D" w:rsidR="004E1B20" w:rsidRPr="003D1F10" w:rsidRDefault="004E1B20" w:rsidP="002B08C3">
      <w:pPr>
        <w:pStyle w:val="LabStepNumberedLevel2"/>
      </w:pPr>
      <w:r w:rsidRPr="003D1F10">
        <w:t xml:space="preserve">You should be able to see </w:t>
      </w:r>
      <w:r w:rsidR="00C929CD">
        <w:t xml:space="preserve">new </w:t>
      </w:r>
      <w:r>
        <w:t xml:space="preserve">users accounts with names such as </w:t>
      </w:r>
      <w:r w:rsidR="00C929CD" w:rsidRPr="00C929CD">
        <w:rPr>
          <w:b/>
        </w:rPr>
        <w:t>SQL_SERVER</w:t>
      </w:r>
      <w:r w:rsidR="00C929CD">
        <w:t xml:space="preserve">, </w:t>
      </w:r>
      <w:r w:rsidRPr="004E1B20">
        <w:rPr>
          <w:b/>
        </w:rPr>
        <w:t>SP_Farm</w:t>
      </w:r>
      <w:r>
        <w:t xml:space="preserve"> and </w:t>
      </w:r>
      <w:r w:rsidRPr="004E1B20">
        <w:rPr>
          <w:b/>
        </w:rPr>
        <w:t>SP_Services</w:t>
      </w:r>
      <w:r>
        <w:t>.</w:t>
      </w:r>
    </w:p>
    <w:p w14:paraId="1D5D8400" w14:textId="77777777" w:rsidR="004E1B20" w:rsidRDefault="004E1B20" w:rsidP="004E1B20">
      <w:pPr>
        <w:pStyle w:val="LabStepScreenshotLevel2"/>
      </w:pPr>
      <w:r>
        <w:drawing>
          <wp:inline distT="0" distB="0" distL="0" distR="0" wp14:anchorId="73411B8D" wp14:editId="23CADC6C">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5363" cy="1883334"/>
                    </a:xfrm>
                    <a:prstGeom prst="rect">
                      <a:avLst/>
                    </a:prstGeom>
                  </pic:spPr>
                </pic:pic>
              </a:graphicData>
            </a:graphic>
          </wp:inline>
        </w:drawing>
      </w:r>
    </w:p>
    <w:p w14:paraId="279DA71A" w14:textId="1766388B" w:rsidR="004E1B20" w:rsidRDefault="004E1B20" w:rsidP="004E1B20">
      <w:pPr>
        <w:pStyle w:val="LabExerciseCallout"/>
      </w:pPr>
      <w:r>
        <w:t xml:space="preserve">You will begin using these service accounts in later steps when you begin to create and configure </w:t>
      </w:r>
      <w:r w:rsidR="00AD119F">
        <w:t>S</w:t>
      </w:r>
      <w:r w:rsidR="00C929CD">
        <w:t xml:space="preserve">QL Server 2016 and </w:t>
      </w:r>
      <w:r>
        <w:t>the local SharePoint farm.</w:t>
      </w:r>
    </w:p>
    <w:p w14:paraId="6AD16040" w14:textId="22526EFD" w:rsidR="001C7B5E" w:rsidRDefault="00B95B28" w:rsidP="001C7B5E">
      <w:pPr>
        <w:pStyle w:val="Heading3"/>
      </w:pPr>
      <w:r>
        <w:lastRenderedPageBreak/>
        <w:t>Task 8</w:t>
      </w:r>
      <w:r w:rsidR="001C7B5E">
        <w:t xml:space="preserve">: Install SQL Server </w:t>
      </w:r>
      <w:r w:rsidR="004D0D42">
        <w:t xml:space="preserve">2016 </w:t>
      </w:r>
      <w:r w:rsidR="0073482B">
        <w:t>RC1</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7BCB105C" w14:textId="2B5F86D4" w:rsidR="003D1F10" w:rsidRPr="005B2A18" w:rsidRDefault="003D1F10" w:rsidP="001C7B5E">
      <w:pPr>
        <w:pStyle w:val="LabExerciseLeadIn"/>
        <w:rPr>
          <w:sz w:val="20"/>
          <w:szCs w:val="20"/>
        </w:rPr>
      </w:pPr>
      <w:r w:rsidRPr="005B2A18">
        <w:rPr>
          <w:sz w:val="20"/>
          <w:szCs w:val="20"/>
        </w:rPr>
        <w:t>Note that this version of</w:t>
      </w:r>
      <w:r w:rsidR="004D0D42" w:rsidRPr="005B2A18">
        <w:rPr>
          <w:sz w:val="20"/>
          <w:szCs w:val="20"/>
        </w:rPr>
        <w:t xml:space="preserve"> the setup guide is using </w:t>
      </w:r>
      <w:r w:rsidR="005B2A18" w:rsidRPr="005B2A18">
        <w:rPr>
          <w:sz w:val="20"/>
          <w:szCs w:val="20"/>
        </w:rPr>
        <w:t xml:space="preserve">the most recent </w:t>
      </w:r>
      <w:r w:rsidRPr="005B2A18">
        <w:rPr>
          <w:sz w:val="20"/>
          <w:szCs w:val="20"/>
        </w:rPr>
        <w:t>of SQL Server 2016</w:t>
      </w:r>
      <w:r w:rsidR="005B2A18" w:rsidRPr="005B2A18">
        <w:rPr>
          <w:sz w:val="20"/>
          <w:szCs w:val="20"/>
        </w:rPr>
        <w:t xml:space="preserve"> which is Release Candidate 1 (RC1) dated 3/18/2016. </w:t>
      </w:r>
      <w:r w:rsidR="00EC31C5" w:rsidRPr="005B2A18">
        <w:rPr>
          <w:sz w:val="20"/>
          <w:szCs w:val="20"/>
        </w:rPr>
        <w:t>This setup will be updated for the RTM version of SQL Server 2016 when it becomes available.</w:t>
      </w:r>
    </w:p>
    <w:p w14:paraId="5CA5CA0B" w14:textId="5C5AD989" w:rsidR="001C7B5E" w:rsidRPr="00CE3655" w:rsidRDefault="001C7B5E" w:rsidP="0077046E">
      <w:pPr>
        <w:pStyle w:val="LabStepNumbered"/>
        <w:numPr>
          <w:ilvl w:val="0"/>
          <w:numId w:val="12"/>
        </w:numPr>
      </w:pPr>
      <w:r w:rsidRPr="00CE3655">
        <w:t xml:space="preserve">Obtain a copy of the 64-bit installation binaries for SQL Server </w:t>
      </w:r>
      <w:r w:rsidR="00497267">
        <w:t xml:space="preserve">2016 </w:t>
      </w:r>
      <w:r w:rsidR="005B2A18">
        <w:t>RC1</w:t>
      </w:r>
      <w:r w:rsidRPr="00CE3655">
        <w:t>.</w:t>
      </w:r>
    </w:p>
    <w:p w14:paraId="50E339A6" w14:textId="278CBFC5" w:rsidR="00F85C4C" w:rsidRDefault="00F85C4C" w:rsidP="00316CF6">
      <w:pPr>
        <w:pStyle w:val="LabStepNumberedLevel2"/>
      </w:pPr>
      <w: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618DA117" w14:textId="2109162E" w:rsidR="005B2A18" w:rsidRDefault="001C7B5E" w:rsidP="005B2A18">
      <w:pPr>
        <w:pStyle w:val="LabExerciseCallout"/>
      </w:pPr>
      <w:r>
        <w:rPr>
          <w:sz w:val="20"/>
          <w:szCs w:val="20"/>
        </w:rPr>
        <w:t>This download is several gigabytes in size so it will take some time to download. The amount of time it takes to download will depend upon the speed of your Internet connection.</w:t>
      </w:r>
      <w:r w:rsidR="005B2A18">
        <w:rPr>
          <w:sz w:val="20"/>
          <w:szCs w:val="20"/>
        </w:rPr>
        <w:t xml:space="preserve"> </w:t>
      </w:r>
      <w:r w:rsidR="005B2A18">
        <w:t xml:space="preserve">The actual file name of the ISO file that is downloaded will look something like this - </w:t>
      </w:r>
      <w:r w:rsidR="005B2A18" w:rsidRPr="005B2A18">
        <w:rPr>
          <w:b/>
        </w:rPr>
        <w:t>en_sql_server_2016_rc_1_x64_dvd_8444469.iso</w:t>
      </w:r>
      <w:r w:rsidR="005B2A18">
        <w:t>.</w:t>
      </w:r>
    </w:p>
    <w:p w14:paraId="4CCF4D93" w14:textId="392E9C09"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C929CD">
      <w:pPr>
        <w:pStyle w:val="LabStepScreenshotLevel2"/>
      </w:pPr>
      <w:r w:rsidRPr="00C929CD">
        <w:drawing>
          <wp:inline distT="0" distB="0" distL="0" distR="0" wp14:anchorId="6A8887FC" wp14:editId="595AB58D">
            <wp:extent cx="3230880" cy="1039495"/>
            <wp:effectExtent l="19050" t="19050" r="26670" b="273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65000"/>
                        </a:schemeClr>
                      </a:solid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241531C2"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156994DF" w14:textId="5CACF813" w:rsidR="006F58C4" w:rsidRDefault="006F58C4" w:rsidP="00316CF6">
      <w:pPr>
        <w:pStyle w:val="LabStepNumbered"/>
      </w:pPr>
      <w:r>
        <w:t>Install a default instance of SQL Server 2016.</w:t>
      </w:r>
    </w:p>
    <w:p w14:paraId="294303ED" w14:textId="544C0055" w:rsidR="001C7B5E" w:rsidRDefault="001C7B5E" w:rsidP="005419D3">
      <w:pPr>
        <w:pStyle w:val="LabStepNumberedLevel2"/>
      </w:pPr>
      <w:r>
        <w:t xml:space="preserve">In the </w:t>
      </w:r>
      <w:r w:rsidRPr="006F58C4">
        <w:rPr>
          <w:b/>
        </w:rPr>
        <w:t>SQL Server Installation Center</w:t>
      </w:r>
      <w:r>
        <w:t xml:space="preserve"> dialog, </w:t>
      </w:r>
      <w:r w:rsidR="006F58C4">
        <w:t>c</w:t>
      </w:r>
      <w:r>
        <w:t xml:space="preserve">lick the </w:t>
      </w:r>
      <w:r w:rsidRPr="006F58C4">
        <w:rPr>
          <w:b/>
        </w:rPr>
        <w:t>Installation</w:t>
      </w:r>
      <w:r>
        <w:t xml:space="preserve"> link on the left-hand side</w:t>
      </w:r>
      <w:r w:rsidR="006F58C4">
        <w:t xml:space="preserve"> and then c</w:t>
      </w:r>
      <w:r>
        <w:t xml:space="preserve">lick the </w:t>
      </w:r>
      <w:r w:rsidR="006F58C4">
        <w:t xml:space="preserve">link with the caption of </w:t>
      </w:r>
      <w:r w:rsidRPr="006F58C4">
        <w:rPr>
          <w:b/>
        </w:rPr>
        <w:t>New SQL Server stand-alone installation or add features to an existing installation</w:t>
      </w:r>
      <w:r>
        <w:t xml:space="preserve"> on the right-hand side.</w:t>
      </w:r>
    </w:p>
    <w:p w14:paraId="0AFA6DE6" w14:textId="3BACB4BF" w:rsidR="001C7B5E" w:rsidRDefault="008C18F5" w:rsidP="001C7B5E">
      <w:pPr>
        <w:pStyle w:val="LabStepScreenshotLevel2"/>
        <w:rPr>
          <w:szCs w:val="20"/>
        </w:rPr>
      </w:pPr>
      <w:r>
        <w:rPr>
          <w:szCs w:val="20"/>
        </w:rPr>
        <w:lastRenderedPageBreak/>
        <w:drawing>
          <wp:inline distT="0" distB="0" distL="0" distR="0" wp14:anchorId="047FBE5B" wp14:editId="4E9B0B6A">
            <wp:extent cx="4417007" cy="263632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8405" cy="2643125"/>
                    </a:xfrm>
                    <a:prstGeom prst="rect">
                      <a:avLst/>
                    </a:prstGeom>
                    <a:noFill/>
                    <a:ln>
                      <a:noFill/>
                    </a:ln>
                  </pic:spPr>
                </pic:pic>
              </a:graphicData>
            </a:graphic>
          </wp:inline>
        </w:drawing>
      </w:r>
    </w:p>
    <w:p w14:paraId="45656605" w14:textId="47A9CC87" w:rsidR="008C18F5" w:rsidRDefault="008C18F5" w:rsidP="008C18F5">
      <w:pPr>
        <w:pStyle w:val="LabExerciseCallout"/>
      </w:pPr>
      <w:r>
        <w:t xml:space="preserve">The installation of SQL Server 2016 is different from previous versions of SQL Server when it comes to installing the SQL Server Management Tools. With previous versions of SQL Server, the SQL Server Management Tools can be installed by the same installation process used to install the SQL Server database engine. With SQL Server 2016, the SQL Server Management Tools are not installed with the main SQL Server installation process. Instead, they are installed with a separate installation program that you will see at the end of this task. </w:t>
      </w:r>
    </w:p>
    <w:p w14:paraId="4456B904" w14:textId="77777777" w:rsidR="001C7B5E" w:rsidRDefault="001C7B5E" w:rsidP="008C18F5">
      <w:pPr>
        <w:pStyle w:val="LabStepNumberedLevel2"/>
      </w:pPr>
      <w:r>
        <w:t xml:space="preserve">On the </w:t>
      </w:r>
      <w:r>
        <w:rPr>
          <w:b/>
        </w:rPr>
        <w:t>Setup Support Rules</w:t>
      </w:r>
      <w:r>
        <w:t xml:space="preserve"> page, the installer will check for potential issues before installing. </w:t>
      </w:r>
    </w:p>
    <w:p w14:paraId="0595E38F" w14:textId="162BD03E" w:rsidR="00F85C4C" w:rsidRDefault="006A5123" w:rsidP="008C18F5">
      <w:pPr>
        <w:pStyle w:val="LabStepNumberedLevel2"/>
      </w:pPr>
      <w:r>
        <w:t xml:space="preserve">Click </w:t>
      </w:r>
      <w:r w:rsidRPr="006A5123">
        <w:rPr>
          <w:b/>
        </w:rPr>
        <w:t>Next</w:t>
      </w:r>
      <w:r>
        <w:t xml:space="preserve"> on the </w:t>
      </w:r>
      <w:r w:rsidRPr="006A5123">
        <w:rPr>
          <w:b/>
        </w:rPr>
        <w:t>Product Key</w:t>
      </w:r>
      <w:r>
        <w:t xml:space="preserve"> page.</w:t>
      </w:r>
    </w:p>
    <w:p w14:paraId="44542762" w14:textId="11597459" w:rsidR="00F85C4C" w:rsidRDefault="000274B6" w:rsidP="00F85C4C">
      <w:pPr>
        <w:pStyle w:val="LabStepScreenshotLevel2"/>
      </w:pPr>
      <w:r>
        <w:drawing>
          <wp:inline distT="0" distB="0" distL="0" distR="0" wp14:anchorId="2FD130E2" wp14:editId="4D44C786">
            <wp:extent cx="3728852" cy="27976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4526" cy="2809435"/>
                    </a:xfrm>
                    <a:prstGeom prst="rect">
                      <a:avLst/>
                    </a:prstGeom>
                  </pic:spPr>
                </pic:pic>
              </a:graphicData>
            </a:graphic>
          </wp:inline>
        </w:drawing>
      </w:r>
    </w:p>
    <w:p w14:paraId="4160B787" w14:textId="0CCED2DC" w:rsidR="006A5123" w:rsidRDefault="006A5123" w:rsidP="008C18F5">
      <w:pPr>
        <w:pStyle w:val="LabStepNumberedLevel2"/>
      </w:pPr>
      <w:r>
        <w:t xml:space="preserve">On the </w:t>
      </w:r>
      <w:r w:rsidRPr="006A5123">
        <w:rPr>
          <w:b/>
        </w:rPr>
        <w:t>License Terms</w:t>
      </w:r>
      <w:r>
        <w:t xml:space="preserve"> page, agree to the terms and select </w:t>
      </w:r>
      <w:r w:rsidRPr="006A5123">
        <w:rPr>
          <w:b/>
        </w:rPr>
        <w:t>Next</w:t>
      </w:r>
      <w:r>
        <w:t>.</w:t>
      </w:r>
    </w:p>
    <w:p w14:paraId="13A3DF0A" w14:textId="3214D2F4" w:rsidR="00F85C4C" w:rsidRDefault="000274B6" w:rsidP="00F85C4C">
      <w:pPr>
        <w:pStyle w:val="LabStepScreenshotLevel2"/>
      </w:pPr>
      <w:r>
        <w:lastRenderedPageBreak/>
        <w:drawing>
          <wp:inline distT="0" distB="0" distL="0" distR="0" wp14:anchorId="63EDAC76" wp14:editId="78E22737">
            <wp:extent cx="3466311" cy="2600696"/>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7878" cy="2609374"/>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8C18F5">
        <w:rPr>
          <w:b/>
        </w:rPr>
        <w:t>Microsoft Update</w:t>
      </w:r>
      <w:r>
        <w:t xml:space="preserve"> page, unselect </w:t>
      </w:r>
      <w:r w:rsidRPr="008C18F5">
        <w:rPr>
          <w:b/>
        </w:rPr>
        <w:t>Use Microsoft Update to check for updates</w:t>
      </w:r>
      <w:r>
        <w:t xml:space="preserve"> and click </w:t>
      </w:r>
      <w:r w:rsidRPr="008C18F5">
        <w:rPr>
          <w:b/>
        </w:rPr>
        <w:t>Next</w:t>
      </w:r>
      <w:r>
        <w:t>.</w:t>
      </w:r>
    </w:p>
    <w:p w14:paraId="7D2BB77F" w14:textId="3634A24A" w:rsidR="00F85C4C" w:rsidRDefault="000274B6" w:rsidP="00F85C4C">
      <w:pPr>
        <w:pStyle w:val="LabStepScreenshotLevel2"/>
      </w:pPr>
      <w:r>
        <w:drawing>
          <wp:inline distT="0" distB="0" distL="0" distR="0" wp14:anchorId="1C42AFE6" wp14:editId="082934C0">
            <wp:extent cx="3598223" cy="2699667"/>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096" cy="2711576"/>
                    </a:xfrm>
                    <a:prstGeom prst="rect">
                      <a:avLst/>
                    </a:prstGeom>
                  </pic:spPr>
                </pic:pic>
              </a:graphicData>
            </a:graphic>
          </wp:inline>
        </w:drawing>
      </w:r>
    </w:p>
    <w:p w14:paraId="74945A21" w14:textId="3F9D5F3D" w:rsidR="006A5123" w:rsidRDefault="006A5123" w:rsidP="008C18F5">
      <w:pPr>
        <w:pStyle w:val="LabStepNumberedLevel2"/>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28BD9AC0" w:rsidR="00F85C4C" w:rsidRDefault="000274B6" w:rsidP="00F85C4C">
      <w:pPr>
        <w:pStyle w:val="LabStepScreenshotLevel2"/>
      </w:pPr>
      <w:r>
        <w:drawing>
          <wp:inline distT="0" distB="0" distL="0" distR="0" wp14:anchorId="0CE68408" wp14:editId="188FAB12">
            <wp:extent cx="3610099" cy="27085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6439" cy="2720835"/>
                    </a:xfrm>
                    <a:prstGeom prst="rect">
                      <a:avLst/>
                    </a:prstGeom>
                  </pic:spPr>
                </pic:pic>
              </a:graphicData>
            </a:graphic>
          </wp:inline>
        </w:drawing>
      </w:r>
    </w:p>
    <w:p w14:paraId="2437913B" w14:textId="00B35DF2" w:rsidR="001C7B5E" w:rsidRDefault="009B1EEE" w:rsidP="008C18F5">
      <w:pPr>
        <w:pStyle w:val="LabStepNumberedLevel2"/>
      </w:pPr>
      <w:r>
        <w:lastRenderedPageBreak/>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23F16446" w:rsidR="001C7B5E" w:rsidRDefault="000274B6" w:rsidP="001C7B5E">
      <w:pPr>
        <w:pStyle w:val="LabStepScreenshotLevel2"/>
        <w:rPr>
          <w:szCs w:val="20"/>
        </w:rPr>
      </w:pPr>
      <w:r>
        <w:drawing>
          <wp:inline distT="0" distB="0" distL="0" distR="0" wp14:anchorId="7EA0A666" wp14:editId="5115B2CA">
            <wp:extent cx="4099427" cy="3075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3385" cy="3086181"/>
                    </a:xfrm>
                    <a:prstGeom prst="rect">
                      <a:avLst/>
                    </a:prstGeom>
                  </pic:spPr>
                </pic:pic>
              </a:graphicData>
            </a:graphic>
          </wp:inline>
        </w:drawing>
      </w:r>
    </w:p>
    <w:p w14:paraId="627465D1" w14:textId="447427E4" w:rsidR="00C90592" w:rsidRDefault="00C90592" w:rsidP="00C90592">
      <w:pPr>
        <w:pStyle w:val="LabExerciseCallout"/>
      </w:pPr>
      <w:r>
        <w:rPr>
          <w:sz w:val="20"/>
          <w:szCs w:val="20"/>
        </w:rPr>
        <w:t xml:space="preserve">You will begin </w:t>
      </w:r>
      <w:r w:rsidR="008C18F5">
        <w:rPr>
          <w:sz w:val="20"/>
          <w:szCs w:val="20"/>
        </w:rPr>
        <w:t>the SQL Server 2016 installation process by creating</w:t>
      </w:r>
      <w:r>
        <w:rPr>
          <w:sz w:val="20"/>
          <w:szCs w:val="20"/>
        </w:rPr>
        <w:t xml:space="preserve"> a default </w:t>
      </w:r>
      <w:r w:rsidR="008C18F5">
        <w:rPr>
          <w:sz w:val="20"/>
          <w:szCs w:val="20"/>
        </w:rPr>
        <w:t xml:space="preserve">instance </w:t>
      </w:r>
      <w:r>
        <w:rPr>
          <w:sz w:val="20"/>
          <w:szCs w:val="20"/>
        </w:rPr>
        <w:t>of the SQL Database Engine, SQL Server Analysis Services and SQL Server Reporting Services</w:t>
      </w:r>
      <w:r w:rsidR="008045E2">
        <w:rPr>
          <w:sz w:val="20"/>
          <w:szCs w:val="20"/>
        </w:rPr>
        <w:t xml:space="preserve"> with a name of </w:t>
      </w:r>
      <w:r w:rsidR="008045E2" w:rsidRPr="008045E2">
        <w:rPr>
          <w:b/>
          <w:sz w:val="20"/>
          <w:szCs w:val="20"/>
        </w:rPr>
        <w:t>WINGTIPSERVER</w:t>
      </w:r>
      <w:r>
        <w:rPr>
          <w:sz w:val="20"/>
          <w:szCs w:val="20"/>
        </w:rPr>
        <w:t xml:space="preserve">. After you complete the initial </w:t>
      </w:r>
      <w:r w:rsidR="008C18F5">
        <w:rPr>
          <w:sz w:val="20"/>
          <w:szCs w:val="20"/>
        </w:rPr>
        <w:t>install of the default instance</w:t>
      </w:r>
      <w:r>
        <w:rPr>
          <w:sz w:val="20"/>
          <w:szCs w:val="20"/>
        </w:rPr>
        <w:t xml:space="preserve">, you will then re-run the SQL Server 2016 installer program to create a second instance of the SQL Database Engine named </w:t>
      </w:r>
      <w:r w:rsidR="008045E2" w:rsidRPr="008045E2">
        <w:rPr>
          <w:b/>
          <w:sz w:val="20"/>
          <w:szCs w:val="20"/>
        </w:rPr>
        <w:t>WINGTIPSERVER</w:t>
      </w:r>
      <w:r w:rsidR="008045E2">
        <w:rPr>
          <w:b/>
          <w:sz w:val="20"/>
          <w:szCs w:val="20"/>
        </w:rPr>
        <w:t>\SHAREPOINT</w:t>
      </w:r>
      <w:r>
        <w:rPr>
          <w:sz w:val="20"/>
          <w:szCs w:val="20"/>
        </w:rPr>
        <w:t xml:space="preserve"> which will be used to create </w:t>
      </w:r>
      <w:r w:rsidR="008C18F5">
        <w:rPr>
          <w:sz w:val="20"/>
          <w:szCs w:val="20"/>
        </w:rPr>
        <w:t xml:space="preserve">and manage </w:t>
      </w:r>
      <w:r>
        <w:rPr>
          <w:sz w:val="20"/>
          <w:szCs w:val="20"/>
        </w:rPr>
        <w:t>all the databases used by SharePoint</w:t>
      </w:r>
      <w:r w:rsidR="008045E2">
        <w:rPr>
          <w:sz w:val="20"/>
          <w:szCs w:val="20"/>
        </w:rPr>
        <w:t xml:space="preserve"> Server 2016</w:t>
      </w:r>
      <w:r>
        <w:rPr>
          <w:sz w:val="20"/>
          <w:szCs w:val="20"/>
        </w:rPr>
        <w:t xml:space="preserve">, Service Bus </w:t>
      </w:r>
      <w:r w:rsidR="008C18F5">
        <w:rPr>
          <w:sz w:val="20"/>
          <w:szCs w:val="20"/>
        </w:rPr>
        <w:t>and Workflow Manager.</w:t>
      </w:r>
    </w:p>
    <w:p w14:paraId="71753EE3" w14:textId="0CC32978" w:rsidR="001C7B5E" w:rsidRDefault="001C7B5E" w:rsidP="006F58C4">
      <w:pPr>
        <w:pStyle w:val="LabStepNumberedLevel2"/>
      </w:pPr>
      <w:r>
        <w:t xml:space="preserve">On the </w:t>
      </w:r>
      <w:r>
        <w:rPr>
          <w:b/>
        </w:rPr>
        <w:t>Feature Selection</w:t>
      </w:r>
      <w:r>
        <w:t xml:space="preserve"> page, check the following </w:t>
      </w:r>
      <w:r w:rsidR="006F58C4">
        <w:t xml:space="preserve">Instance Features </w:t>
      </w:r>
      <w:r>
        <w:t xml:space="preserve">and click </w:t>
      </w:r>
      <w:r>
        <w:rPr>
          <w:b/>
        </w:rPr>
        <w:t>Next</w:t>
      </w:r>
      <w:r>
        <w:t>:</w:t>
      </w:r>
    </w:p>
    <w:p w14:paraId="5B53378B" w14:textId="77777777" w:rsidR="001C7B5E" w:rsidRDefault="001C7B5E" w:rsidP="006F58C4">
      <w:pPr>
        <w:pStyle w:val="LabStepNumberedLevel3"/>
      </w:pPr>
      <w:r>
        <w:t>Database Engine Services</w:t>
      </w:r>
    </w:p>
    <w:p w14:paraId="23B37310" w14:textId="044519A1" w:rsidR="001C7B5E" w:rsidRDefault="001C7B5E" w:rsidP="006F58C4">
      <w:pPr>
        <w:pStyle w:val="LabStepNumberedLevel3"/>
      </w:pPr>
      <w:r>
        <w:t>Analysis Services</w:t>
      </w:r>
    </w:p>
    <w:p w14:paraId="69F4FA58" w14:textId="1C77BCDB" w:rsidR="00C1360F" w:rsidRDefault="00C1360F" w:rsidP="006F58C4">
      <w:pPr>
        <w:pStyle w:val="LabStepNumberedLevel3"/>
      </w:pPr>
      <w:r>
        <w:t>Reporting Services - Native</w:t>
      </w:r>
    </w:p>
    <w:p w14:paraId="17BD66DF" w14:textId="6533A3ED" w:rsidR="001C7B5E" w:rsidRDefault="000274B6" w:rsidP="00C1360F">
      <w:pPr>
        <w:pStyle w:val="LabStepScreenshotLevel2"/>
      </w:pPr>
      <w:r>
        <w:drawing>
          <wp:inline distT="0" distB="0" distL="0" distR="0" wp14:anchorId="0924A773" wp14:editId="61D23802">
            <wp:extent cx="4510952" cy="3384467"/>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818" cy="3387367"/>
                    </a:xfrm>
                    <a:prstGeom prst="rect">
                      <a:avLst/>
                    </a:prstGeom>
                  </pic:spPr>
                </pic:pic>
              </a:graphicData>
            </a:graphic>
          </wp:inline>
        </w:drawing>
      </w:r>
    </w:p>
    <w:p w14:paraId="67831BE3" w14:textId="308CC848" w:rsidR="008045E2" w:rsidRDefault="006F58C4" w:rsidP="008045E2">
      <w:pPr>
        <w:pStyle w:val="LabExerciseCallout"/>
      </w:pPr>
      <w:r>
        <w:t xml:space="preserve">Note that you </w:t>
      </w:r>
      <w:r w:rsidR="008045E2">
        <w:t xml:space="preserve">do not need to select anything below in the </w:t>
      </w:r>
      <w:r w:rsidR="008045E2" w:rsidRPr="008045E2">
        <w:rPr>
          <w:b/>
        </w:rPr>
        <w:t>Shared Features</w:t>
      </w:r>
      <w:r w:rsidR="008045E2">
        <w:t xml:space="preserve"> section at this point</w:t>
      </w:r>
      <w:r>
        <w:t xml:space="preserve"> – this is different from previous versions of SQL Server where you installed the SQL Server Management Tools from the Shared Features section</w:t>
      </w:r>
      <w:r w:rsidR="008045E2">
        <w:t>.</w:t>
      </w:r>
    </w:p>
    <w:p w14:paraId="459C8473" w14:textId="44080F43" w:rsidR="001C7B5E" w:rsidRDefault="001C7B5E" w:rsidP="006F58C4">
      <w:pPr>
        <w:pStyle w:val="LabStepNumberedLevel2"/>
      </w:pPr>
      <w:r>
        <w:lastRenderedPageBreak/>
        <w:t xml:space="preserve">On the </w:t>
      </w:r>
      <w:r w:rsidRPr="008045E2">
        <w:rPr>
          <w:b/>
        </w:rPr>
        <w:t>Installation Rules</w:t>
      </w:r>
      <w:r>
        <w:t xml:space="preserve"> page, </w:t>
      </w:r>
      <w:r w:rsidR="008045E2">
        <w:t xml:space="preserve">accept all the default settings and </w:t>
      </w:r>
      <w:r>
        <w:t xml:space="preserve">click </w:t>
      </w:r>
      <w:r w:rsidRPr="008045E2">
        <w:rPr>
          <w:b/>
        </w:rPr>
        <w:t>Next</w:t>
      </w:r>
      <w:r>
        <w:t>.</w:t>
      </w:r>
    </w:p>
    <w:p w14:paraId="209201E7" w14:textId="77777777" w:rsidR="001C7B5E" w:rsidRDefault="001C7B5E" w:rsidP="006F58C4">
      <w:pPr>
        <w:pStyle w:val="LabStepNumberedLevel2"/>
      </w:pPr>
      <w:r>
        <w:t xml:space="preserve">On the </w:t>
      </w:r>
      <w:r>
        <w:rPr>
          <w:b/>
        </w:rPr>
        <w:t>Instance Configuration</w:t>
      </w:r>
      <w:r>
        <w:t xml:space="preserve"> page, accept all the default settings and click </w:t>
      </w:r>
      <w:r>
        <w:rPr>
          <w:b/>
        </w:rPr>
        <w:t>Next</w:t>
      </w:r>
      <w:r>
        <w:t>.</w:t>
      </w:r>
    </w:p>
    <w:p w14:paraId="1C5FB165" w14:textId="55D6C651" w:rsidR="001C7B5E" w:rsidRDefault="000274B6" w:rsidP="006F58C4">
      <w:pPr>
        <w:pStyle w:val="LabStepScreenshotLevel2"/>
      </w:pPr>
      <w:r>
        <w:drawing>
          <wp:inline distT="0" distB="0" distL="0" distR="0" wp14:anchorId="2B82EEF0" wp14:editId="4A3310F9">
            <wp:extent cx="4476997" cy="33589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2790" cy="3385847"/>
                    </a:xfrm>
                    <a:prstGeom prst="rect">
                      <a:avLst/>
                    </a:prstGeom>
                  </pic:spPr>
                </pic:pic>
              </a:graphicData>
            </a:graphic>
          </wp:inline>
        </w:drawing>
      </w:r>
    </w:p>
    <w:p w14:paraId="1E252531" w14:textId="043E5E00" w:rsidR="001C7B5E" w:rsidRDefault="001C7B5E" w:rsidP="006F58C4">
      <w:pPr>
        <w:pStyle w:val="LabStepNumberedLevel2"/>
      </w:pPr>
      <w:r>
        <w:t xml:space="preserve">On the </w:t>
      </w:r>
      <w:r w:rsidRPr="008045E2">
        <w:rPr>
          <w:b/>
        </w:rPr>
        <w:t>Disk Space Requirements</w:t>
      </w:r>
      <w:r>
        <w:t xml:space="preserve"> page, </w:t>
      </w:r>
      <w:r w:rsidR="008045E2">
        <w:t xml:space="preserve">accept all the default settings and </w:t>
      </w:r>
      <w:r>
        <w:t xml:space="preserve">click </w:t>
      </w:r>
      <w:r w:rsidRPr="008045E2">
        <w:rPr>
          <w:b/>
        </w:rPr>
        <w:t>Next</w:t>
      </w:r>
      <w:r>
        <w:t>.</w:t>
      </w:r>
    </w:p>
    <w:p w14:paraId="121096CE" w14:textId="77777777" w:rsidR="001C7B5E" w:rsidRDefault="001C7B5E" w:rsidP="006F58C4">
      <w:pPr>
        <w:pStyle w:val="LabStepNumberedLevel2"/>
      </w:pPr>
      <w:r>
        <w:t xml:space="preserve">On the </w:t>
      </w:r>
      <w:r>
        <w:rPr>
          <w:b/>
        </w:rPr>
        <w:t>Service Account</w:t>
      </w:r>
      <w:r>
        <w:t xml:space="preserve"> tab of the </w:t>
      </w:r>
      <w:r>
        <w:rPr>
          <w:b/>
        </w:rPr>
        <w:t>Server Configuration</w:t>
      </w:r>
      <w:r>
        <w:t xml:space="preserve"> page, do the following:</w:t>
      </w:r>
    </w:p>
    <w:p w14:paraId="49DDF8EA" w14:textId="3245BE17" w:rsidR="001C7B5E" w:rsidRDefault="001C7B5E" w:rsidP="006F58C4">
      <w:pPr>
        <w:pStyle w:val="LabStepNumberedLevel3"/>
      </w:pPr>
      <w:r>
        <w:t xml:space="preserve">Change the </w:t>
      </w:r>
      <w:r w:rsidRPr="006F58C4">
        <w:rPr>
          <w:b/>
        </w:rPr>
        <w:t>Account Name</w:t>
      </w:r>
      <w:r>
        <w:t xml:space="preserve"> for the </w:t>
      </w:r>
      <w:r w:rsidRPr="006F58C4">
        <w:rPr>
          <w:b/>
        </w:rPr>
        <w:t>SQL Server Database Engine</w:t>
      </w:r>
      <w:r>
        <w:t xml:space="preserve"> to </w:t>
      </w:r>
      <w:r w:rsidR="00455F33" w:rsidRPr="006F58C4">
        <w:rPr>
          <w:b/>
        </w:rPr>
        <w:t>WINGTIP\SQL_SERVER</w:t>
      </w:r>
      <w:r>
        <w:t>.</w:t>
      </w:r>
    </w:p>
    <w:p w14:paraId="63A308C4" w14:textId="36B4B57F" w:rsidR="001C7B5E" w:rsidRDefault="001C7B5E" w:rsidP="006F58C4">
      <w:pPr>
        <w:pStyle w:val="LabStepNumberedLevel3"/>
      </w:pPr>
      <w:r>
        <w:t xml:space="preserve">Change the </w:t>
      </w:r>
      <w:r w:rsidRPr="006F58C4">
        <w:rPr>
          <w:b/>
        </w:rPr>
        <w:t>Account Name</w:t>
      </w:r>
      <w:r>
        <w:t xml:space="preserve"> for the </w:t>
      </w:r>
      <w:r w:rsidRPr="006F58C4">
        <w:rPr>
          <w:b/>
        </w:rPr>
        <w:t>SQL Server Analysis Services</w:t>
      </w:r>
      <w:r>
        <w:t xml:space="preserve"> to </w:t>
      </w:r>
      <w:r w:rsidR="00455F33" w:rsidRPr="006F58C4">
        <w:rPr>
          <w:b/>
        </w:rPr>
        <w:t>WINGTIP\SQL_SERVER</w:t>
      </w:r>
      <w:r>
        <w:t>.</w:t>
      </w:r>
    </w:p>
    <w:p w14:paraId="260BB2E1" w14:textId="67A8E59D" w:rsidR="003851D5" w:rsidRDefault="003851D5" w:rsidP="006F58C4">
      <w:pPr>
        <w:pStyle w:val="LabStepNumberedLevel3"/>
      </w:pPr>
      <w:r>
        <w:t xml:space="preserve">Change the </w:t>
      </w:r>
      <w:r w:rsidRPr="006F58C4">
        <w:rPr>
          <w:b/>
        </w:rPr>
        <w:t>Account Name</w:t>
      </w:r>
      <w:r>
        <w:t xml:space="preserve"> for the </w:t>
      </w:r>
      <w:r w:rsidRPr="006F58C4">
        <w:rPr>
          <w:b/>
        </w:rPr>
        <w:t>SQL Server Reporting Services</w:t>
      </w:r>
      <w:r>
        <w:t xml:space="preserve"> to </w:t>
      </w:r>
      <w:r w:rsidR="00455F33" w:rsidRPr="006F58C4">
        <w:rPr>
          <w:b/>
        </w:rPr>
        <w:t>WINGTIP\SQL_SERVER</w:t>
      </w:r>
      <w:r>
        <w:t>.</w:t>
      </w:r>
    </w:p>
    <w:p w14:paraId="557D9A0A" w14:textId="5A632E47" w:rsidR="008045E2" w:rsidRDefault="008045E2" w:rsidP="006F58C4">
      <w:pPr>
        <w:pStyle w:val="LabStepNumberedLevel3"/>
      </w:pPr>
      <w:r>
        <w:t xml:space="preserve">Enter a password of </w:t>
      </w:r>
      <w:r w:rsidRPr="008045E2">
        <w:rPr>
          <w:b/>
        </w:rPr>
        <w:t>Password1</w:t>
      </w:r>
      <w:r>
        <w:t xml:space="preserve"> for each occurrence where you used the service account </w:t>
      </w:r>
      <w:r w:rsidRPr="008045E2">
        <w:rPr>
          <w:b/>
        </w:rPr>
        <w:t>WINGTIP\SQL_SERVER</w:t>
      </w:r>
      <w:r w:rsidRPr="008045E2">
        <w:t>.</w:t>
      </w:r>
    </w:p>
    <w:p w14:paraId="0094264B" w14:textId="257BA87B" w:rsidR="001C7B5E" w:rsidRDefault="001C7B5E" w:rsidP="006F58C4">
      <w:pPr>
        <w:pStyle w:val="LabStepNumberedLevel3"/>
      </w:pPr>
      <w:r>
        <w:t xml:space="preserve">Click </w:t>
      </w:r>
      <w:r>
        <w:rPr>
          <w:b/>
        </w:rPr>
        <w:t>Next</w:t>
      </w:r>
      <w:r>
        <w:t xml:space="preserve"> to move to the next page.</w:t>
      </w:r>
    </w:p>
    <w:p w14:paraId="4E8DAB9D" w14:textId="510398EB" w:rsidR="001C7B5E" w:rsidRDefault="00455F33" w:rsidP="001C7B5E">
      <w:pPr>
        <w:pStyle w:val="LabStepScreenshotLevel2"/>
        <w:rPr>
          <w:szCs w:val="20"/>
        </w:rPr>
      </w:pPr>
      <w:r>
        <w:rPr>
          <w:szCs w:val="20"/>
        </w:rPr>
        <w:drawing>
          <wp:inline distT="0" distB="0" distL="0" distR="0" wp14:anchorId="4417D6E2" wp14:editId="48885104">
            <wp:extent cx="4536374" cy="338967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57401" cy="3405391"/>
                    </a:xfrm>
                    <a:prstGeom prst="rect">
                      <a:avLst/>
                    </a:prstGeom>
                    <a:noFill/>
                    <a:ln>
                      <a:noFill/>
                    </a:ln>
                  </pic:spPr>
                </pic:pic>
              </a:graphicData>
            </a:graphic>
          </wp:inline>
        </w:drawing>
      </w:r>
    </w:p>
    <w:p w14:paraId="7EEC54E7" w14:textId="7FE98EE7" w:rsidR="008045E2" w:rsidRDefault="001C7B5E" w:rsidP="005419D3">
      <w:pPr>
        <w:pStyle w:val="LabStepNumberedLevel2"/>
      </w:pPr>
      <w:r>
        <w:lastRenderedPageBreak/>
        <w:t xml:space="preserve">On the </w:t>
      </w:r>
      <w:r w:rsidRPr="008045E2">
        <w:rPr>
          <w:b/>
        </w:rPr>
        <w:t>Database Engine Configuration</w:t>
      </w:r>
      <w:r>
        <w:t xml:space="preserve"> page</w:t>
      </w:r>
      <w:r w:rsidR="008045E2">
        <w:t xml:space="preserve"> inside the </w:t>
      </w:r>
      <w:r w:rsidRPr="008045E2">
        <w:rPr>
          <w:b/>
        </w:rPr>
        <w:t>Server Configuration</w:t>
      </w:r>
      <w:r>
        <w:t xml:space="preserve"> tab, click the </w:t>
      </w:r>
      <w:r w:rsidRPr="008045E2">
        <w:rPr>
          <w:b/>
        </w:rPr>
        <w:t>Add Current User</w:t>
      </w:r>
      <w:r>
        <w:t xml:space="preserve"> button to configure the </w:t>
      </w:r>
      <w:r w:rsidRPr="008045E2">
        <w:rPr>
          <w:b/>
        </w:rPr>
        <w:t>WINGTIP\Administrator</w:t>
      </w:r>
      <w:r>
        <w:t xml:space="preserve"> account as a system administrat</w:t>
      </w:r>
      <w:r w:rsidR="008045E2">
        <w:t xml:space="preserve">or for this SQL Server instance and then click </w:t>
      </w:r>
      <w:r w:rsidR="008045E2" w:rsidRPr="008045E2">
        <w:rPr>
          <w:b/>
        </w:rPr>
        <w:t>Next</w:t>
      </w:r>
      <w:r w:rsidR="008045E2">
        <w:t xml:space="preserve"> to move to the next page</w:t>
      </w:r>
    </w:p>
    <w:p w14:paraId="234834EA" w14:textId="6F58AD78" w:rsidR="001C7B5E" w:rsidRDefault="00455F33" w:rsidP="001C7B5E">
      <w:pPr>
        <w:pStyle w:val="LabStepScreenshotLevel2"/>
        <w:rPr>
          <w:szCs w:val="20"/>
        </w:rPr>
      </w:pPr>
      <w:r>
        <w:rPr>
          <w:szCs w:val="20"/>
        </w:rPr>
        <w:drawing>
          <wp:inline distT="0" distB="0" distL="0" distR="0" wp14:anchorId="4BE6FC17" wp14:editId="7E6B0795">
            <wp:extent cx="4114365" cy="308758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2890" cy="3093981"/>
                    </a:xfrm>
                    <a:prstGeom prst="rect">
                      <a:avLst/>
                    </a:prstGeom>
                    <a:noFill/>
                    <a:ln>
                      <a:noFill/>
                    </a:ln>
                  </pic:spPr>
                </pic:pic>
              </a:graphicData>
            </a:graphic>
          </wp:inline>
        </w:drawing>
      </w:r>
    </w:p>
    <w:p w14:paraId="2107CE38" w14:textId="1735113A" w:rsidR="001C7B5E" w:rsidRDefault="001C7B5E" w:rsidP="008045E2">
      <w:pPr>
        <w:pStyle w:val="LabStepNumberedLevel2"/>
      </w:pPr>
      <w:r>
        <w:t xml:space="preserve">On the </w:t>
      </w:r>
      <w:r w:rsidRPr="008045E2">
        <w:rPr>
          <w:b/>
        </w:rPr>
        <w:t>Analysis Services Configuration</w:t>
      </w:r>
      <w:r>
        <w:t xml:space="preserve"> page</w:t>
      </w:r>
      <w:r w:rsidR="008045E2">
        <w:t xml:space="preserve"> inside the </w:t>
      </w:r>
      <w:r w:rsidR="008045E2" w:rsidRPr="008045E2">
        <w:rPr>
          <w:b/>
        </w:rPr>
        <w:t>Server Configuration</w:t>
      </w:r>
      <w:r w:rsidR="008045E2">
        <w:t xml:space="preserve"> tab, select a Server Mode of </w:t>
      </w:r>
      <w:r w:rsidR="008045E2" w:rsidRPr="008045E2">
        <w:rPr>
          <w:b/>
        </w:rPr>
        <w:t>Tabular</w:t>
      </w:r>
      <w:r w:rsidR="008045E2">
        <w:t>. After that, c</w:t>
      </w:r>
      <w:r>
        <w:t xml:space="preserve">lick </w:t>
      </w:r>
      <w:r w:rsidRPr="008045E2">
        <w:rPr>
          <w:b/>
        </w:rPr>
        <w:t>Add Current User</w:t>
      </w:r>
      <w:r>
        <w:t xml:space="preserve"> to configure the </w:t>
      </w:r>
      <w:r w:rsidRPr="008045E2">
        <w:rPr>
          <w:b/>
        </w:rPr>
        <w:t>WINGTIP\Administrator</w:t>
      </w:r>
      <w:r>
        <w:t xml:space="preserve"> account </w:t>
      </w:r>
      <w:r w:rsidR="008045E2">
        <w:t>with administrative permissions and then c</w:t>
      </w:r>
      <w:r>
        <w:t xml:space="preserve">lick </w:t>
      </w:r>
      <w:r w:rsidRPr="008045E2">
        <w:rPr>
          <w:b/>
        </w:rPr>
        <w:t>Next</w:t>
      </w:r>
      <w:r>
        <w:t xml:space="preserve"> to move ahead to the next page.</w:t>
      </w:r>
    </w:p>
    <w:p w14:paraId="437F03EC" w14:textId="56E8AAD6" w:rsidR="001C7B5E" w:rsidRDefault="00455F33" w:rsidP="001C7B5E">
      <w:pPr>
        <w:pStyle w:val="LabStepScreenshotLevel2"/>
        <w:rPr>
          <w:szCs w:val="20"/>
        </w:rPr>
      </w:pPr>
      <w:r>
        <w:rPr>
          <w:szCs w:val="20"/>
        </w:rPr>
        <w:drawing>
          <wp:inline distT="0" distB="0" distL="0" distR="0" wp14:anchorId="22804ADF" wp14:editId="25CCDFA5">
            <wp:extent cx="4013860" cy="301216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22123" cy="3018364"/>
                    </a:xfrm>
                    <a:prstGeom prst="rect">
                      <a:avLst/>
                    </a:prstGeom>
                    <a:noFill/>
                    <a:ln>
                      <a:noFill/>
                    </a:ln>
                  </pic:spPr>
                </pic:pic>
              </a:graphicData>
            </a:graphic>
          </wp:inline>
        </w:drawing>
      </w:r>
    </w:p>
    <w:p w14:paraId="26E35681" w14:textId="0F7C7E98" w:rsidR="001C7B5E" w:rsidRDefault="001C7B5E" w:rsidP="008045E2">
      <w:pPr>
        <w:pStyle w:val="LabStepNumberedLevel2"/>
      </w:pPr>
      <w:r>
        <w:t xml:space="preserve">On the </w:t>
      </w:r>
      <w:r w:rsidRPr="008045E2">
        <w:rPr>
          <w:b/>
        </w:rPr>
        <w:t>Reporting Services Configuration</w:t>
      </w:r>
      <w:r>
        <w:t xml:space="preserve"> page, </w:t>
      </w:r>
      <w:r w:rsidR="003851D5">
        <w:t xml:space="preserve">select the </w:t>
      </w:r>
      <w:r w:rsidR="003851D5" w:rsidRPr="006F58C4">
        <w:rPr>
          <w:b/>
        </w:rPr>
        <w:t>Install Only</w:t>
      </w:r>
      <w:r w:rsidR="003851D5">
        <w:t xml:space="preserve"> option </w:t>
      </w:r>
      <w:r w:rsidR="006F58C4">
        <w:t xml:space="preserve">inside </w:t>
      </w:r>
      <w:r w:rsidR="003851D5">
        <w:t xml:space="preserve">the </w:t>
      </w:r>
      <w:r w:rsidR="003851D5" w:rsidRPr="006F58C4">
        <w:rPr>
          <w:b/>
        </w:rPr>
        <w:t>Reporting Service Native Mode</w:t>
      </w:r>
      <w:r w:rsidR="003851D5">
        <w:t xml:space="preserve"> section and click </w:t>
      </w:r>
      <w:r w:rsidRPr="006F58C4">
        <w:rPr>
          <w:b/>
        </w:rPr>
        <w:t>Next</w:t>
      </w:r>
      <w:r>
        <w:t xml:space="preserve"> to move ahead.</w:t>
      </w:r>
    </w:p>
    <w:p w14:paraId="7A7A5C84" w14:textId="7A4E9343" w:rsidR="001C7B5E" w:rsidRDefault="00455F33" w:rsidP="001C7B5E">
      <w:pPr>
        <w:pStyle w:val="LabStepScreenshotLevel2"/>
        <w:rPr>
          <w:szCs w:val="20"/>
        </w:rPr>
      </w:pPr>
      <w:r>
        <w:lastRenderedPageBreak/>
        <w:drawing>
          <wp:inline distT="0" distB="0" distL="0" distR="0" wp14:anchorId="33745B70" wp14:editId="7633E187">
            <wp:extent cx="4305190" cy="3230088"/>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3730" cy="3251501"/>
                    </a:xfrm>
                    <a:prstGeom prst="rect">
                      <a:avLst/>
                    </a:prstGeom>
                  </pic:spPr>
                </pic:pic>
              </a:graphicData>
            </a:graphic>
          </wp:inline>
        </w:drawing>
      </w:r>
    </w:p>
    <w:p w14:paraId="433C22FF" w14:textId="77777777" w:rsidR="001C7B5E" w:rsidRDefault="001C7B5E" w:rsidP="006F58C4">
      <w:pPr>
        <w:pStyle w:val="LabStepNumberedLevel2"/>
      </w:pPr>
      <w:r>
        <w:t xml:space="preserve">On the </w:t>
      </w:r>
      <w:r>
        <w:rPr>
          <w:b/>
        </w:rPr>
        <w:t>Error Reporting</w:t>
      </w:r>
      <w:r>
        <w:t xml:space="preserve"> page, accept the default values and click </w:t>
      </w:r>
      <w:r>
        <w:rPr>
          <w:b/>
        </w:rPr>
        <w:t>Next</w:t>
      </w:r>
      <w:r>
        <w:t>.</w:t>
      </w:r>
    </w:p>
    <w:p w14:paraId="751771D1" w14:textId="792565CE" w:rsidR="001C7B5E" w:rsidRDefault="001C7B5E" w:rsidP="006F58C4">
      <w:pPr>
        <w:pStyle w:val="LabStepNumberedLevel2"/>
      </w:pPr>
      <w:r>
        <w:t xml:space="preserve">On the Installation </w:t>
      </w:r>
      <w:r w:rsidRPr="006F58C4">
        <w:rPr>
          <w:b/>
        </w:rPr>
        <w:t>Configuration Rules</w:t>
      </w:r>
      <w:r>
        <w:t xml:space="preserve"> page, </w:t>
      </w:r>
      <w:r w:rsidR="006F58C4">
        <w:t xml:space="preserve">accept the default settings and </w:t>
      </w:r>
      <w:r>
        <w:t xml:space="preserve">click </w:t>
      </w:r>
      <w:r w:rsidRPr="006F58C4">
        <w:rPr>
          <w:b/>
        </w:rPr>
        <w:t>Next</w:t>
      </w:r>
      <w:r>
        <w:t>.</w:t>
      </w:r>
    </w:p>
    <w:p w14:paraId="1F764F52" w14:textId="3DD948D3" w:rsidR="001C7B5E" w:rsidRDefault="001C7B5E" w:rsidP="006F58C4">
      <w:pPr>
        <w:pStyle w:val="LabStepNumberedLevel2"/>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w:t>
      </w:r>
      <w:r w:rsidR="006F58C4">
        <w:t xml:space="preserve"> which will </w:t>
      </w:r>
      <w:r>
        <w:t>take about 10-15 minutes to complete.</w:t>
      </w:r>
    </w:p>
    <w:p w14:paraId="0B8D8BC8" w14:textId="659D3E0C" w:rsidR="0067390C" w:rsidRDefault="00455F33" w:rsidP="006F58C4">
      <w:pPr>
        <w:pStyle w:val="LabStepScreenshotLevel2"/>
      </w:pPr>
      <w:r>
        <w:drawing>
          <wp:inline distT="0" distB="0" distL="0" distR="0" wp14:anchorId="5C62382F" wp14:editId="1FBDC74B">
            <wp:extent cx="4526781" cy="33963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6523" cy="3403652"/>
                    </a:xfrm>
                    <a:prstGeom prst="rect">
                      <a:avLst/>
                    </a:prstGeom>
                  </pic:spPr>
                </pic:pic>
              </a:graphicData>
            </a:graphic>
          </wp:inline>
        </w:drawing>
      </w:r>
    </w:p>
    <w:p w14:paraId="18CDC1F3" w14:textId="77777777" w:rsidR="001C7B5E" w:rsidRDefault="001C7B5E" w:rsidP="006F58C4">
      <w:pPr>
        <w:pStyle w:val="LabStepNumberedLevel2"/>
      </w:pPr>
      <w:r>
        <w:t xml:space="preserve">When the installation finishes, the </w:t>
      </w:r>
      <w:r>
        <w:rPr>
          <w:b/>
        </w:rPr>
        <w:t>Complete</w:t>
      </w:r>
      <w:r>
        <w:t xml:space="preserve"> page is displayed showing the features that were successfully installed.</w:t>
      </w:r>
    </w:p>
    <w:p w14:paraId="289653DB" w14:textId="7DC3907F" w:rsidR="001C7B5E" w:rsidRDefault="00ED42EF" w:rsidP="006F58C4">
      <w:pPr>
        <w:pStyle w:val="LabStepScreenshotLevel2"/>
        <w:rPr>
          <w:szCs w:val="20"/>
        </w:rPr>
      </w:pPr>
      <w:r>
        <w:lastRenderedPageBreak/>
        <w:drawing>
          <wp:inline distT="0" distB="0" distL="0" distR="0" wp14:anchorId="528B5770" wp14:editId="1658EE7F">
            <wp:extent cx="4542609" cy="34082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9838" cy="3413642"/>
                    </a:xfrm>
                    <a:prstGeom prst="rect">
                      <a:avLst/>
                    </a:prstGeom>
                  </pic:spPr>
                </pic:pic>
              </a:graphicData>
            </a:graphic>
          </wp:inline>
        </w:drawing>
      </w:r>
    </w:p>
    <w:p w14:paraId="2A1BC476" w14:textId="77777777" w:rsidR="001C7B5E" w:rsidRDefault="001C7B5E" w:rsidP="006F58C4">
      <w:pPr>
        <w:pStyle w:val="LabStepNumberedLevel2"/>
      </w:pPr>
      <w:r>
        <w:t xml:space="preserve">Click </w:t>
      </w:r>
      <w:r>
        <w:rPr>
          <w:b/>
        </w:rPr>
        <w:t>Close</w:t>
      </w:r>
      <w:r>
        <w:t xml:space="preserve"> to complete the installation.</w:t>
      </w:r>
    </w:p>
    <w:p w14:paraId="064CBCC9" w14:textId="57510A0F" w:rsidR="001C7B5E" w:rsidRDefault="001C7B5E" w:rsidP="001C7B5E">
      <w:pPr>
        <w:pStyle w:val="LabExerciseCallout"/>
        <w:rPr>
          <w:sz w:val="20"/>
          <w:szCs w:val="20"/>
        </w:rPr>
      </w:pPr>
      <w:r>
        <w:rPr>
          <w:sz w:val="20"/>
          <w:szCs w:val="20"/>
        </w:rPr>
        <w:t xml:space="preserve">You have now successfully installed SQL Server </w:t>
      </w:r>
      <w:r w:rsidR="006F58C4">
        <w:rPr>
          <w:sz w:val="20"/>
          <w:szCs w:val="20"/>
        </w:rPr>
        <w:t>2016 with a default instance</w:t>
      </w:r>
      <w:r w:rsidR="004D0D42">
        <w:rPr>
          <w:sz w:val="20"/>
          <w:szCs w:val="20"/>
        </w:rPr>
        <w:t xml:space="preserve">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 xml:space="preserve">it is time to rerun the SQL Server setup program so you can </w:t>
      </w:r>
      <w:r w:rsidR="006F58C4">
        <w:rPr>
          <w:sz w:val="20"/>
          <w:szCs w:val="20"/>
        </w:rPr>
        <w:t xml:space="preserve">install </w:t>
      </w:r>
      <w:r w:rsidR="00C90592">
        <w:rPr>
          <w:sz w:val="20"/>
          <w:szCs w:val="20"/>
        </w:rPr>
        <w:t xml:space="preserve">a second instance of the SQL Server Database Engine named </w:t>
      </w:r>
      <w:r w:rsidR="006F58C4" w:rsidRPr="006F58C4">
        <w:rPr>
          <w:b/>
          <w:sz w:val="20"/>
          <w:szCs w:val="20"/>
        </w:rPr>
        <w:t>WINGTIPSERVER\SHAREPOINT</w:t>
      </w:r>
      <w:r w:rsidR="00C90592">
        <w:rPr>
          <w:sz w:val="20"/>
          <w:szCs w:val="20"/>
        </w:rPr>
        <w: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 xml:space="preserve">Click the </w:t>
      </w:r>
      <w:r w:rsidRPr="006F58C4">
        <w:rPr>
          <w:b/>
        </w:rPr>
        <w:t>New SQL Server stand-alone installation or add features to an existing installation</w:t>
      </w:r>
      <w:r>
        <w:t xml:space="preserve">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08DE7C2B" w:rsidR="00C90592" w:rsidRDefault="00C90592" w:rsidP="00316CF6">
      <w:pPr>
        <w:pStyle w:val="LabStepNumberedLevel2"/>
      </w:pPr>
      <w:r>
        <w:t>Select</w:t>
      </w:r>
      <w:r w:rsidR="006F58C4">
        <w:t xml:space="preserve"> the option to</w:t>
      </w:r>
      <w:r>
        <w:t xml:space="preserve"> </w:t>
      </w:r>
      <w:r w:rsidRPr="006F58C4">
        <w:rPr>
          <w:b/>
        </w:rPr>
        <w:t xml:space="preserve">Perform a new installation of SQL Server 2016 </w:t>
      </w:r>
      <w:r w:rsidR="006F58C4" w:rsidRPr="006F58C4">
        <w:rPr>
          <w:b/>
        </w:rPr>
        <w:t>RC1</w:t>
      </w:r>
      <w:r w:rsidR="006F58C4">
        <w:t xml:space="preserve"> </w:t>
      </w:r>
      <w:r>
        <w:t xml:space="preserve">and click </w:t>
      </w:r>
      <w:r w:rsidRPr="006F58C4">
        <w:rPr>
          <w:b/>
        </w:rPr>
        <w:t>Next</w:t>
      </w:r>
      <w:r>
        <w:t>.</w:t>
      </w:r>
    </w:p>
    <w:p w14:paraId="160F6209" w14:textId="57AC322A" w:rsidR="002B11F1" w:rsidRDefault="00A06DB6" w:rsidP="002B11F1">
      <w:pPr>
        <w:pStyle w:val="LabStepScreenshotLevel2"/>
      </w:pPr>
      <w:r>
        <w:drawing>
          <wp:inline distT="0" distB="0" distL="0" distR="0" wp14:anchorId="604BE197" wp14:editId="71B27F33">
            <wp:extent cx="4678878" cy="35112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14856" cy="3538219"/>
                    </a:xfrm>
                    <a:prstGeom prst="rect">
                      <a:avLst/>
                    </a:prstGeom>
                    <a:noFill/>
                    <a:ln>
                      <a:noFill/>
                    </a:ln>
                  </pic:spPr>
                </pic:pic>
              </a:graphicData>
            </a:graphic>
          </wp:inline>
        </w:drawing>
      </w:r>
    </w:p>
    <w:p w14:paraId="61CD68F2" w14:textId="6921D40B" w:rsidR="00C90592" w:rsidRDefault="00C90592" w:rsidP="00316CF6">
      <w:pPr>
        <w:pStyle w:val="LabStepNumberedLevel2"/>
      </w:pPr>
      <w:r>
        <w:lastRenderedPageBreak/>
        <w:t xml:space="preserve">On the </w:t>
      </w:r>
      <w:r w:rsidRPr="006F58C4">
        <w:rPr>
          <w:b/>
        </w:rPr>
        <w:t>Setup Role</w:t>
      </w:r>
      <w:r>
        <w:t xml:space="preserve"> page, select </w:t>
      </w:r>
      <w:r w:rsidRPr="006F58C4">
        <w:rPr>
          <w:b/>
        </w:rPr>
        <w:t>SQL Server Feature Installation</w:t>
      </w:r>
      <w:r>
        <w:t xml:space="preserve"> and click </w:t>
      </w:r>
      <w:r w:rsidRPr="006F58C4">
        <w:rPr>
          <w:b/>
        </w:rPr>
        <w:t>Next</w:t>
      </w:r>
      <w:r>
        <w:t>.</w:t>
      </w:r>
    </w:p>
    <w:p w14:paraId="1C21D7D4" w14:textId="09E37102" w:rsidR="00B63BB6" w:rsidRDefault="00A06DB6" w:rsidP="002B11F1">
      <w:pPr>
        <w:pStyle w:val="LabStepScreenshotLevel2"/>
      </w:pPr>
      <w:r>
        <w:drawing>
          <wp:inline distT="0" distB="0" distL="0" distR="0" wp14:anchorId="74646171" wp14:editId="20B5779D">
            <wp:extent cx="4977003" cy="37051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2426" cy="3716583"/>
                    </a:xfrm>
                    <a:prstGeom prst="rect">
                      <a:avLst/>
                    </a:prstGeom>
                    <a:noFill/>
                    <a:ln>
                      <a:noFill/>
                    </a:ln>
                  </pic:spPr>
                </pic:pic>
              </a:graphicData>
            </a:graphic>
          </wp:inline>
        </w:drawing>
      </w:r>
    </w:p>
    <w:p w14:paraId="4A90D452" w14:textId="799F4999"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175EF6B1" w14:textId="69B488C4" w:rsidR="00B63BB6" w:rsidRDefault="00A06DB6" w:rsidP="002B11F1">
      <w:pPr>
        <w:pStyle w:val="LabStepScreenshotLevel2"/>
      </w:pPr>
      <w:r>
        <w:drawing>
          <wp:inline distT="0" distB="0" distL="0" distR="0" wp14:anchorId="4D48CCD7" wp14:editId="402EA00A">
            <wp:extent cx="4976495" cy="373456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03869" cy="3755106"/>
                    </a:xfrm>
                    <a:prstGeom prst="rect">
                      <a:avLst/>
                    </a:prstGeom>
                    <a:noFill/>
                    <a:ln>
                      <a:noFill/>
                    </a:ln>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0CC2185E" w:rsidR="00493CE1" w:rsidRDefault="00A06DB6" w:rsidP="002B11F1">
      <w:pPr>
        <w:pStyle w:val="LabStepScreenshotLevel2"/>
      </w:pPr>
      <w:r>
        <w:lastRenderedPageBreak/>
        <w:drawing>
          <wp:inline distT="0" distB="0" distL="0" distR="0" wp14:anchorId="0D2D9628" wp14:editId="759D7C57">
            <wp:extent cx="5064928" cy="3800104"/>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5128" cy="3807757"/>
                    </a:xfrm>
                    <a:prstGeom prst="rect">
                      <a:avLst/>
                    </a:prstGeom>
                  </pic:spPr>
                </pic:pic>
              </a:graphicData>
            </a:graphic>
          </wp:inline>
        </w:drawing>
      </w:r>
    </w:p>
    <w:p w14:paraId="46E286D1" w14:textId="25BAE998"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001E197B">
        <w:rPr>
          <w:b/>
        </w:rPr>
        <w:t>WINGTIP</w:t>
      </w:r>
      <w:r w:rsidRPr="00976F28">
        <w:rPr>
          <w:b/>
        </w:rPr>
        <w:t>\</w:t>
      </w:r>
      <w:r w:rsidR="001E197B">
        <w:rPr>
          <w:b/>
        </w:rPr>
        <w:t xml:space="preserve">SQL_SERVER </w:t>
      </w:r>
      <w:r w:rsidRPr="00976F28">
        <w:t xml:space="preserve">and </w:t>
      </w:r>
      <w:r w:rsidR="001E197B">
        <w:t xml:space="preserve">enter a password of </w:t>
      </w:r>
      <w:r w:rsidR="001E197B" w:rsidRPr="001E197B">
        <w:rPr>
          <w:b/>
        </w:rPr>
        <w:t>Password1</w:t>
      </w:r>
      <w:r w:rsidR="001E197B">
        <w:t>. C</w:t>
      </w:r>
      <w:r w:rsidRPr="00976F28">
        <w:t xml:space="preserve">lick </w:t>
      </w:r>
      <w:r w:rsidRPr="00976F28">
        <w:rPr>
          <w:b/>
        </w:rPr>
        <w:t>Next</w:t>
      </w:r>
      <w:r w:rsidRPr="00976F28">
        <w:t xml:space="preserve"> to move to the next page.</w:t>
      </w:r>
    </w:p>
    <w:p w14:paraId="4229787F" w14:textId="0F314193" w:rsidR="00A3092A" w:rsidRDefault="00A06DB6" w:rsidP="002B11F1">
      <w:pPr>
        <w:pStyle w:val="LabStepScreenshotLevel2"/>
      </w:pPr>
      <w:r>
        <w:drawing>
          <wp:inline distT="0" distB="0" distL="0" distR="0" wp14:anchorId="776A8F93" wp14:editId="1CB00539">
            <wp:extent cx="5095483" cy="3823855"/>
            <wp:effectExtent l="0" t="0" r="0" b="57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0205" cy="3842408"/>
                    </a:xfrm>
                    <a:prstGeom prst="rect">
                      <a:avLst/>
                    </a:prstGeom>
                    <a:noFill/>
                    <a:ln>
                      <a:noFill/>
                    </a:ln>
                  </pic:spPr>
                </pic:pic>
              </a:graphicData>
            </a:graphic>
          </wp:inline>
        </w:drawing>
      </w:r>
    </w:p>
    <w:p w14:paraId="7C31E220" w14:textId="0A1299DD" w:rsidR="001E7562" w:rsidRDefault="001E7562" w:rsidP="005419D3">
      <w:pPr>
        <w:pStyle w:val="LabStepNumberedLevel2"/>
      </w:pPr>
      <w:r>
        <w:t xml:space="preserve">On the </w:t>
      </w:r>
      <w:r w:rsidRPr="001E197B">
        <w:rPr>
          <w:b/>
        </w:rPr>
        <w:t>Database Engine Configuration</w:t>
      </w:r>
      <w:r>
        <w:t xml:space="preserve"> page</w:t>
      </w:r>
      <w:r w:rsidR="001E197B">
        <w:t xml:space="preserve"> inside the </w:t>
      </w:r>
      <w:r w:rsidRPr="001E197B">
        <w:rPr>
          <w:b/>
        </w:rPr>
        <w:t>Server Configuration</w:t>
      </w:r>
      <w:r>
        <w:t xml:space="preserve"> tab, click the </w:t>
      </w:r>
      <w:r w:rsidRPr="001E197B">
        <w:rPr>
          <w:b/>
        </w:rPr>
        <w:t>Add Current User</w:t>
      </w:r>
      <w:r>
        <w:t xml:space="preserve"> button to configure the </w:t>
      </w:r>
      <w:r w:rsidRPr="001E197B">
        <w:rPr>
          <w:b/>
        </w:rPr>
        <w:t>WINGTIP\Administrator</w:t>
      </w:r>
      <w:r>
        <w:t xml:space="preserve"> account as a system administrat</w:t>
      </w:r>
      <w:r w:rsidR="001E197B">
        <w:t xml:space="preserve">or for this SQL Server instance then click </w:t>
      </w:r>
      <w:r w:rsidR="001E197B" w:rsidRPr="001E197B">
        <w:rPr>
          <w:b/>
        </w:rPr>
        <w:t>Next</w:t>
      </w:r>
      <w:r w:rsidR="001E197B">
        <w:t>.</w:t>
      </w:r>
    </w:p>
    <w:p w14:paraId="20BCD425" w14:textId="70C89525" w:rsidR="001E7562" w:rsidRDefault="00A06DB6" w:rsidP="001E7562">
      <w:pPr>
        <w:pStyle w:val="LabStepScreenshotLevel2"/>
        <w:rPr>
          <w:szCs w:val="20"/>
        </w:rPr>
      </w:pPr>
      <w:r>
        <w:lastRenderedPageBreak/>
        <w:drawing>
          <wp:inline distT="0" distB="0" distL="0" distR="0" wp14:anchorId="5A0E90C5" wp14:editId="5A5C467E">
            <wp:extent cx="4764201" cy="3574473"/>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2294" cy="3588047"/>
                    </a:xfrm>
                    <a:prstGeom prst="rect">
                      <a:avLst/>
                    </a:prstGeom>
                  </pic:spPr>
                </pic:pic>
              </a:graphicData>
            </a:graphic>
          </wp:inline>
        </w:drawing>
      </w:r>
    </w:p>
    <w:p w14:paraId="24CF7550" w14:textId="6AC01903" w:rsidR="001E7562" w:rsidRPr="001E7562" w:rsidRDefault="001E197B" w:rsidP="00397FFA">
      <w:pPr>
        <w:pStyle w:val="LabStepNumberedLevel2"/>
      </w:pPr>
      <w:r>
        <w:t xml:space="preserve">When </w:t>
      </w:r>
      <w:r w:rsidR="001E7562" w:rsidRPr="001E7562">
        <w:t xml:space="preserve">you reach the </w:t>
      </w:r>
      <w:r w:rsidR="001E7562" w:rsidRPr="00A06DB6">
        <w:rPr>
          <w:b/>
        </w:rPr>
        <w:t>Ready to Install</w:t>
      </w:r>
      <w:r>
        <w:t xml:space="preserve"> p</w:t>
      </w:r>
      <w:r w:rsidR="001E7562" w:rsidRPr="001E7562">
        <w:t>age</w:t>
      </w:r>
      <w:r>
        <w:t>, c</w:t>
      </w:r>
      <w:r w:rsidR="001E7562" w:rsidRPr="001E7562">
        <w:t xml:space="preserve">lick </w:t>
      </w:r>
      <w:r w:rsidR="001E7562" w:rsidRPr="00A06DB6">
        <w:rPr>
          <w:b/>
        </w:rPr>
        <w:t>Install</w:t>
      </w:r>
      <w:r w:rsidR="001E7562" w:rsidRPr="001E7562">
        <w:t xml:space="preserve"> to begin the installation process.</w:t>
      </w:r>
    </w:p>
    <w:p w14:paraId="283F65FF" w14:textId="44CE4C06" w:rsidR="00A06DB6" w:rsidRDefault="00A06DB6" w:rsidP="00A06DB6">
      <w:pPr>
        <w:pStyle w:val="LabStepScreenshotLevel2"/>
      </w:pPr>
      <w:r>
        <w:drawing>
          <wp:inline distT="0" distB="0" distL="0" distR="0" wp14:anchorId="39475CEB" wp14:editId="2B6FBA1C">
            <wp:extent cx="4809506" cy="360846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9798" cy="3623690"/>
                    </a:xfrm>
                    <a:prstGeom prst="rect">
                      <a:avLst/>
                    </a:prstGeom>
                  </pic:spPr>
                </pic:pic>
              </a:graphicData>
            </a:graphic>
          </wp:inline>
        </w:drawing>
      </w:r>
    </w:p>
    <w:p w14:paraId="1B5988C0" w14:textId="30C8CB0E" w:rsidR="00155D23" w:rsidRDefault="001E7562" w:rsidP="00316CF6">
      <w:pPr>
        <w:pStyle w:val="LabStepNumberedLevel2"/>
      </w:pPr>
      <w:r>
        <w:t xml:space="preserve">After several minutes the installation should complete and you </w:t>
      </w:r>
      <w:r w:rsidR="001E197B">
        <w:t xml:space="preserve">will </w:t>
      </w:r>
      <w:r>
        <w:t xml:space="preserve">see the </w:t>
      </w:r>
      <w:r w:rsidRPr="001E197B">
        <w:rPr>
          <w:b/>
        </w:rPr>
        <w:t>Complete</w:t>
      </w:r>
      <w:r>
        <w:t xml:space="preserve"> dialog</w:t>
      </w:r>
      <w:r w:rsidR="00B059C1">
        <w:t>.</w:t>
      </w:r>
      <w:r w:rsidR="001E197B">
        <w:t xml:space="preserve"> Click </w:t>
      </w:r>
      <w:r w:rsidR="001E197B" w:rsidRPr="001E197B">
        <w:rPr>
          <w:b/>
        </w:rPr>
        <w:t>Close</w:t>
      </w:r>
      <w:r w:rsidR="001E197B">
        <w:t xml:space="preserve"> to complete the installation process for the named </w:t>
      </w:r>
      <w:r w:rsidR="001E197B" w:rsidRPr="001E197B">
        <w:rPr>
          <w:b/>
        </w:rPr>
        <w:t>SHAREPOINT</w:t>
      </w:r>
      <w:r w:rsidR="001E197B">
        <w:t xml:space="preserve"> instance of the SQL Server Database engine.</w:t>
      </w:r>
    </w:p>
    <w:p w14:paraId="2C405AB3" w14:textId="316F2DC9" w:rsidR="00155D23" w:rsidRDefault="00A06DB6" w:rsidP="002B11F1">
      <w:pPr>
        <w:pStyle w:val="LabStepScreenshotLevel2"/>
      </w:pPr>
      <w:r>
        <w:lastRenderedPageBreak/>
        <w:drawing>
          <wp:inline distT="0" distB="0" distL="0" distR="0" wp14:anchorId="113C45CC" wp14:editId="539E011A">
            <wp:extent cx="4146913" cy="3111335"/>
            <wp:effectExtent l="0" t="0" r="635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60937" cy="3121857"/>
                    </a:xfrm>
                    <a:prstGeom prst="rect">
                      <a:avLst/>
                    </a:prstGeom>
                  </pic:spPr>
                </pic:pic>
              </a:graphicData>
            </a:graphic>
          </wp:inline>
        </w:drawing>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2F73D2D0" w:rsidR="001C7B5E" w:rsidRDefault="00342717" w:rsidP="001C7B5E">
      <w:pPr>
        <w:pStyle w:val="LabStepScreenshotLevel2"/>
        <w:rPr>
          <w:szCs w:val="20"/>
        </w:rPr>
      </w:pPr>
      <w:r>
        <w:rPr>
          <w:szCs w:val="20"/>
        </w:rPr>
        <w:drawing>
          <wp:inline distT="0" distB="0" distL="0" distR="0" wp14:anchorId="2D83557C" wp14:editId="72019F54">
            <wp:extent cx="1852551" cy="109276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67038" cy="1101305"/>
                    </a:xfrm>
                    <a:prstGeom prst="rect">
                      <a:avLst/>
                    </a:prstGeom>
                    <a:noFill/>
                    <a:ln>
                      <a:no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5A446E" w:rsidR="001C7B5E" w:rsidRDefault="00342717" w:rsidP="001C7B5E">
      <w:pPr>
        <w:pStyle w:val="LabStepScreenshotLevel2"/>
        <w:rPr>
          <w:szCs w:val="20"/>
        </w:rPr>
      </w:pPr>
      <w:r>
        <w:rPr>
          <w:szCs w:val="20"/>
        </w:rPr>
        <w:drawing>
          <wp:inline distT="0" distB="0" distL="0" distR="0" wp14:anchorId="0BDB2427" wp14:editId="7C420E3A">
            <wp:extent cx="5700156" cy="2700711"/>
            <wp:effectExtent l="0" t="0" r="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2005" cy="2701587"/>
                    </a:xfrm>
                    <a:prstGeom prst="rect">
                      <a:avLst/>
                    </a:prstGeom>
                    <a:noFill/>
                    <a:ln>
                      <a:noFill/>
                    </a:ln>
                  </pic:spPr>
                </pic:pic>
              </a:graphicData>
            </a:graphic>
          </wp:inline>
        </w:drawing>
      </w:r>
    </w:p>
    <w:p w14:paraId="6B8BCE08" w14:textId="1FB546CC" w:rsidR="001C7B5E" w:rsidRDefault="00B059C1" w:rsidP="00316CF6">
      <w:pPr>
        <w:pStyle w:val="LabStepNumberedLevel2"/>
      </w:pPr>
      <w:r>
        <w:lastRenderedPageBreak/>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61607B8A" w:rsidR="001C7B5E" w:rsidRDefault="00342717" w:rsidP="001C7B5E">
      <w:pPr>
        <w:pStyle w:val="LabStepScreenshotLevel2"/>
        <w:rPr>
          <w:szCs w:val="20"/>
        </w:rPr>
      </w:pPr>
      <w:r>
        <w:rPr>
          <w:szCs w:val="20"/>
        </w:rPr>
        <w:drawing>
          <wp:inline distT="0" distB="0" distL="0" distR="0" wp14:anchorId="2182DDF2" wp14:editId="53CC9A16">
            <wp:extent cx="5973288" cy="283012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8276" cy="2837221"/>
                    </a:xfrm>
                    <a:prstGeom prst="rect">
                      <a:avLst/>
                    </a:prstGeom>
                    <a:noFill/>
                    <a:ln>
                      <a:no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782AC89F" w:rsidR="001C7B5E" w:rsidRDefault="00342717" w:rsidP="00316CF6">
      <w:pPr>
        <w:pStyle w:val="LabStepNumbered"/>
      </w:pPr>
      <w:r>
        <w:t xml:space="preserve">Install the </w:t>
      </w:r>
      <w:r w:rsidR="001C7B5E">
        <w:t>SQL Server Management Studio</w:t>
      </w:r>
      <w:r w:rsidR="00A41472">
        <w:t xml:space="preserve"> and connect to the </w:t>
      </w:r>
      <w:r>
        <w:t xml:space="preserve">two </w:t>
      </w:r>
      <w:r w:rsidR="00A41472">
        <w:t>instance</w:t>
      </w:r>
      <w:r>
        <w:t>s</w:t>
      </w:r>
      <w:r w:rsidR="00A41472">
        <w:t xml:space="preserve"> of the SQL Server Database Engine</w:t>
      </w:r>
      <w:r w:rsidR="00A41472" w:rsidRPr="00A41472">
        <w:t>.</w:t>
      </w:r>
    </w:p>
    <w:p w14:paraId="01CC2041" w14:textId="77777777" w:rsidR="001E197B" w:rsidRDefault="001E197B" w:rsidP="00342717">
      <w:pPr>
        <w:pStyle w:val="LabStepNumberedLevel2"/>
      </w:pPr>
      <w:r>
        <w:t xml:space="preserve">Return to the </w:t>
      </w:r>
      <w:r w:rsidRPr="006F58C4">
        <w:rPr>
          <w:b/>
        </w:rPr>
        <w:t>SQL Server Installation Center</w:t>
      </w:r>
      <w:r>
        <w:t xml:space="preserve"> dialog</w:t>
      </w:r>
    </w:p>
    <w:p w14:paraId="07324825" w14:textId="2C9E252C" w:rsidR="001E197B" w:rsidRDefault="001E197B" w:rsidP="00342717">
      <w:pPr>
        <w:pStyle w:val="LabStepNumberedLevel2"/>
      </w:pPr>
      <w:r>
        <w:t xml:space="preserve">Click the </w:t>
      </w:r>
      <w:r w:rsidRPr="006F58C4">
        <w:rPr>
          <w:b/>
        </w:rPr>
        <w:t>Installation</w:t>
      </w:r>
      <w:r>
        <w:t xml:space="preserve"> link on the left-hand side and then click </w:t>
      </w:r>
      <w:r>
        <w:rPr>
          <w:b/>
        </w:rPr>
        <w:t>Install SQL Server Management Tools</w:t>
      </w:r>
      <w:r>
        <w:t xml:space="preserve"> on the right-hand side.</w:t>
      </w:r>
    </w:p>
    <w:p w14:paraId="555FFA86" w14:textId="29C50379" w:rsidR="00342717" w:rsidRDefault="00342717" w:rsidP="00342717">
      <w:pPr>
        <w:pStyle w:val="LabStepScreenshotLevel2"/>
      </w:pPr>
      <w:r>
        <w:drawing>
          <wp:inline distT="0" distB="0" distL="0" distR="0" wp14:anchorId="16F4990D" wp14:editId="293859AF">
            <wp:extent cx="5130140" cy="3063061"/>
            <wp:effectExtent l="0" t="0" r="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49457" cy="3074595"/>
                    </a:xfrm>
                    <a:prstGeom prst="rect">
                      <a:avLst/>
                    </a:prstGeom>
                    <a:noFill/>
                    <a:ln>
                      <a:noFill/>
                    </a:ln>
                  </pic:spPr>
                </pic:pic>
              </a:graphicData>
            </a:graphic>
          </wp:inline>
        </w:drawing>
      </w:r>
    </w:p>
    <w:p w14:paraId="7D2179D3" w14:textId="222EF0A4" w:rsidR="001E197B" w:rsidRDefault="001E197B" w:rsidP="001E197B">
      <w:pPr>
        <w:pStyle w:val="LabExerciseCallout"/>
      </w:pPr>
      <w:r>
        <w:t xml:space="preserve">At this point, you will be redirected to a Microsoft-sponsored web page from which you can download and install the latest version of </w:t>
      </w:r>
      <w:r w:rsidR="00E67DE6">
        <w:t xml:space="preserve">the SQL Server Management tools named </w:t>
      </w:r>
      <w:r w:rsidRPr="00E67DE6">
        <w:rPr>
          <w:b/>
        </w:rPr>
        <w:t>SQL Server Management Studio</w:t>
      </w:r>
      <w:r>
        <w:t>.</w:t>
      </w:r>
    </w:p>
    <w:p w14:paraId="0DE0EB6F" w14:textId="23F6A8C2" w:rsidR="00342717" w:rsidRDefault="00E67DE6" w:rsidP="00342717">
      <w:pPr>
        <w:pStyle w:val="LabStepNumberedLevel2"/>
      </w:pPr>
      <w:r>
        <w:t xml:space="preserve">Click the </w:t>
      </w:r>
      <w:r w:rsidRPr="00E67DE6">
        <w:rPr>
          <w:b/>
        </w:rPr>
        <w:t>Download SQL Server Management Studio March 2016 preview</w:t>
      </w:r>
      <w:r>
        <w:t xml:space="preserve"> link to begin the download.</w:t>
      </w:r>
    </w:p>
    <w:p w14:paraId="2F75E22F" w14:textId="791A83A6" w:rsidR="00342717" w:rsidRDefault="00342717" w:rsidP="00342717">
      <w:pPr>
        <w:pStyle w:val="LabStepScreenshotLevel2"/>
      </w:pPr>
      <w:r>
        <w:lastRenderedPageBreak/>
        <w:drawing>
          <wp:inline distT="0" distB="0" distL="0" distR="0" wp14:anchorId="050DC20B" wp14:editId="31F460E2">
            <wp:extent cx="5671273" cy="2000265"/>
            <wp:effectExtent l="19050" t="19050" r="24765" b="190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583" cy="2009192"/>
                    </a:xfrm>
                    <a:prstGeom prst="rect">
                      <a:avLst/>
                    </a:prstGeom>
                    <a:noFill/>
                    <a:ln>
                      <a:solidFill>
                        <a:schemeClr val="bg1">
                          <a:lumMod val="50000"/>
                        </a:schemeClr>
                      </a:solidFill>
                    </a:ln>
                  </pic:spPr>
                </pic:pic>
              </a:graphicData>
            </a:graphic>
          </wp:inline>
        </w:drawing>
      </w:r>
    </w:p>
    <w:p w14:paraId="06EEFE18" w14:textId="401F8D77" w:rsidR="00342717" w:rsidRDefault="00E67DE6" w:rsidP="00342717">
      <w:pPr>
        <w:pStyle w:val="LabStepNumberedLevel2"/>
      </w:pPr>
      <w:r>
        <w:t xml:space="preserve">Once the setup file named </w:t>
      </w:r>
      <w:r w:rsidRPr="00E67DE6">
        <w:rPr>
          <w:b/>
        </w:rPr>
        <w:t>SSMS-Setup-ENU.exe</w:t>
      </w:r>
      <w:r>
        <w:t xml:space="preserve"> has downloaded, click </w:t>
      </w:r>
      <w:r w:rsidRPr="00E67DE6">
        <w:rPr>
          <w:b/>
        </w:rPr>
        <w:t>Run</w:t>
      </w:r>
      <w:r>
        <w:t xml:space="preserve"> to begin the installation process.</w:t>
      </w:r>
    </w:p>
    <w:p w14:paraId="0D7F0DA7" w14:textId="330E2347" w:rsidR="00342717" w:rsidRDefault="00342717" w:rsidP="00342717">
      <w:pPr>
        <w:pStyle w:val="LabStepScreenshotLevel2"/>
      </w:pPr>
      <w:r>
        <w:drawing>
          <wp:inline distT="0" distB="0" distL="0" distR="0" wp14:anchorId="69F5D38C" wp14:editId="4C3A1A6A">
            <wp:extent cx="6324903" cy="3436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0800000" flipH="1" flipV="1">
                      <a:off x="0" y="0"/>
                      <a:ext cx="6548692" cy="355786"/>
                    </a:xfrm>
                    <a:prstGeom prst="rect">
                      <a:avLst/>
                    </a:prstGeom>
                    <a:noFill/>
                    <a:ln>
                      <a:noFill/>
                    </a:ln>
                  </pic:spPr>
                </pic:pic>
              </a:graphicData>
            </a:graphic>
          </wp:inline>
        </w:drawing>
      </w:r>
    </w:p>
    <w:p w14:paraId="62AA31DC" w14:textId="41E5C4EB" w:rsidR="00342717" w:rsidRDefault="00E67DE6" w:rsidP="00342717">
      <w:pPr>
        <w:pStyle w:val="LabStepNumberedLevel2"/>
      </w:pPr>
      <w:r>
        <w:t xml:space="preserve">When you see the installation program’s </w:t>
      </w:r>
      <w:r w:rsidRPr="00E67DE6">
        <w:rPr>
          <w:b/>
        </w:rPr>
        <w:t>Welcome</w:t>
      </w:r>
      <w:r>
        <w:t xml:space="preserve"> page, click Install to continue with the installation.</w:t>
      </w:r>
    </w:p>
    <w:p w14:paraId="4D7CFBE0" w14:textId="2D4652A5" w:rsidR="00342717" w:rsidRDefault="00805B9B" w:rsidP="00805B9B">
      <w:pPr>
        <w:pStyle w:val="LabStepScreenshotLevel2"/>
      </w:pPr>
      <w:r>
        <w:drawing>
          <wp:inline distT="0" distB="0" distL="0" distR="0" wp14:anchorId="3764A325" wp14:editId="62675A5C">
            <wp:extent cx="3408218" cy="2848004"/>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414494" cy="2853249"/>
                    </a:xfrm>
                    <a:prstGeom prst="rect">
                      <a:avLst/>
                    </a:prstGeom>
                    <a:noFill/>
                    <a:ln>
                      <a:noFill/>
                    </a:ln>
                  </pic:spPr>
                </pic:pic>
              </a:graphicData>
            </a:graphic>
          </wp:inline>
        </w:drawing>
      </w:r>
    </w:p>
    <w:p w14:paraId="7D361514" w14:textId="5F578532" w:rsidR="00342717" w:rsidRDefault="00E67DE6" w:rsidP="00342717">
      <w:pPr>
        <w:pStyle w:val="LabStepNumberedLevel2"/>
      </w:pPr>
      <w:r>
        <w:t xml:space="preserve">Wait until the installation completes and you see the </w:t>
      </w:r>
      <w:r w:rsidRPr="00E67DE6">
        <w:rPr>
          <w:b/>
        </w:rPr>
        <w:t>Setup Completed</w:t>
      </w:r>
      <w:r>
        <w:t xml:space="preserve"> page. Click </w:t>
      </w:r>
      <w:r w:rsidRPr="00E67DE6">
        <w:rPr>
          <w:b/>
        </w:rPr>
        <w:t>Close</w:t>
      </w:r>
      <w:r>
        <w:t>.</w:t>
      </w:r>
    </w:p>
    <w:p w14:paraId="40C86D79" w14:textId="62959210" w:rsidR="00D87722" w:rsidRDefault="00D87722" w:rsidP="00D87722">
      <w:pPr>
        <w:pStyle w:val="LabStepScreenshotLevel2"/>
      </w:pPr>
      <w:r>
        <w:lastRenderedPageBreak/>
        <w:drawing>
          <wp:inline distT="0" distB="0" distL="0" distR="0" wp14:anchorId="6CF8D93F" wp14:editId="1ED3F30A">
            <wp:extent cx="3432903" cy="286195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40615" cy="2868383"/>
                    </a:xfrm>
                    <a:prstGeom prst="rect">
                      <a:avLst/>
                    </a:prstGeom>
                    <a:noFill/>
                    <a:ln>
                      <a:noFill/>
                    </a:ln>
                  </pic:spPr>
                </pic:pic>
              </a:graphicData>
            </a:graphic>
          </wp:inline>
        </w:drawing>
      </w:r>
    </w:p>
    <w:p w14:paraId="3CF92FDB" w14:textId="7C9C996A" w:rsidR="00342717" w:rsidRDefault="00E67DE6" w:rsidP="00342717">
      <w:pPr>
        <w:pStyle w:val="LabStepNumbered"/>
      </w:pPr>
      <w:r>
        <w:t>Launch SQL Server Management Studio and connected to the two instances of the SQL Server Database Engine.</w:t>
      </w:r>
    </w:p>
    <w:p w14:paraId="3034E67E" w14:textId="4CE65FE2"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1DEB0B28" w:rsidR="001C7B5E" w:rsidRDefault="00D87722" w:rsidP="001C7B5E">
      <w:pPr>
        <w:pStyle w:val="LabStepScreenshotLevel2"/>
        <w:rPr>
          <w:szCs w:val="20"/>
        </w:rPr>
      </w:pPr>
      <w:r>
        <w:rPr>
          <w:szCs w:val="20"/>
        </w:rPr>
        <w:drawing>
          <wp:inline distT="0" distB="0" distL="0" distR="0" wp14:anchorId="1AA596A6" wp14:editId="2E991355">
            <wp:extent cx="3092789" cy="1840675"/>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4935" cy="1841952"/>
                    </a:xfrm>
                    <a:prstGeom prst="rect">
                      <a:avLst/>
                    </a:prstGeom>
                    <a:noFill/>
                    <a:ln>
                      <a:noFill/>
                    </a:ln>
                  </pic:spPr>
                </pic:pic>
              </a:graphicData>
            </a:graphic>
          </wp:inline>
        </w:drawing>
      </w:r>
    </w:p>
    <w:p w14:paraId="3A28B8DC" w14:textId="0F6C4118" w:rsidR="001C7B5E" w:rsidRDefault="001C7B5E" w:rsidP="00316CF6">
      <w:pPr>
        <w:pStyle w:val="LabStepNumberedLevel2"/>
      </w:pPr>
      <w:r>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1DC76D15" w:rsidR="001C7B5E" w:rsidRDefault="004E1B20" w:rsidP="001C7B5E">
      <w:pPr>
        <w:pStyle w:val="LabStepScreenshotLevel2"/>
        <w:rPr>
          <w:szCs w:val="20"/>
        </w:rPr>
      </w:pPr>
      <w:r>
        <w:drawing>
          <wp:inline distT="0" distB="0" distL="0" distR="0" wp14:anchorId="06B089DC" wp14:editId="3188F3CA">
            <wp:extent cx="3396343" cy="222919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8378" cy="2250222"/>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1502F487" w:rsidR="001C7B5E" w:rsidRDefault="004E1B20" w:rsidP="001C7B5E">
      <w:pPr>
        <w:pStyle w:val="LabStepScreenshotLevel2"/>
        <w:rPr>
          <w:szCs w:val="20"/>
        </w:rPr>
      </w:pPr>
      <w:r>
        <w:lastRenderedPageBreak/>
        <w:drawing>
          <wp:inline distT="0" distB="0" distL="0" distR="0" wp14:anchorId="2D6BA028" wp14:editId="35DF6075">
            <wp:extent cx="5094514" cy="228734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9162" cy="2311880"/>
                    </a:xfrm>
                    <a:prstGeom prst="rect">
                      <a:avLst/>
                    </a:prstGeom>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3F10FB5D" w:rsidR="00AC3531" w:rsidRDefault="00AC3531" w:rsidP="00316CF6">
      <w:pPr>
        <w:pStyle w:val="LabStepNumbered"/>
      </w:pPr>
      <w:r>
        <w:t xml:space="preserve">Connect to the named </w:t>
      </w:r>
      <w:r w:rsidR="00E67DE6">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2D7CEBA4" w:rsidR="00AC3531" w:rsidRDefault="004E1B20" w:rsidP="00AC3531">
      <w:pPr>
        <w:pStyle w:val="LabStepScreenshotLevel2"/>
      </w:pPr>
      <w:r>
        <w:drawing>
          <wp:inline distT="0" distB="0" distL="0" distR="0" wp14:anchorId="2C68B50B" wp14:editId="681111C6">
            <wp:extent cx="2517569" cy="165241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0414" cy="1687096"/>
                    </a:xfrm>
                    <a:prstGeom prst="rect">
                      <a:avLst/>
                    </a:prstGeom>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3A6799E2" w:rsidR="00AC3531" w:rsidRDefault="004E1B20" w:rsidP="00AC3531">
      <w:pPr>
        <w:pStyle w:val="LabStepScreenshotLevel2"/>
      </w:pPr>
      <w:r>
        <w:drawing>
          <wp:inline distT="0" distB="0" distL="0" distR="0" wp14:anchorId="338756C2" wp14:editId="74AD0B6E">
            <wp:extent cx="4511799" cy="2173184"/>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3849" cy="2188622"/>
                    </a:xfrm>
                    <a:prstGeom prst="rect">
                      <a:avLst/>
                    </a:prstGeom>
                  </pic:spPr>
                </pic:pic>
              </a:graphicData>
            </a:graphic>
          </wp:inline>
        </w:drawing>
      </w:r>
    </w:p>
    <w:p w14:paraId="0FD9F818" w14:textId="0BDE4D4B" w:rsidR="00AC3531" w:rsidRDefault="00AC3531" w:rsidP="00AC3531">
      <w:pPr>
        <w:pStyle w:val="LabExerciseCallout"/>
      </w:pPr>
      <w:r>
        <w:t xml:space="preserve">Currently, there are no databases in the </w:t>
      </w:r>
      <w:r w:rsidR="00E67DE6" w:rsidRPr="00E67DE6">
        <w:rPr>
          <w:b/>
        </w:rPr>
        <w:t>WINGTIPSERVER\SHAREPOINT</w:t>
      </w:r>
      <w:r w:rsidR="00E67DE6">
        <w:t xml:space="preserve"> </w:t>
      </w:r>
      <w:r>
        <w:t xml:space="preserve">named instance. However, this is the place where </w:t>
      </w:r>
      <w:r w:rsidR="00E67DE6">
        <w:t xml:space="preserve">SharePoint Server 2016 will create </w:t>
      </w:r>
      <w:r>
        <w:t xml:space="preserve">databases as you are </w:t>
      </w:r>
      <w:r w:rsidR="00E67DE6">
        <w:t xml:space="preserve">creating </w:t>
      </w:r>
      <w:r>
        <w:t xml:space="preserve">and configuring </w:t>
      </w:r>
      <w:r w:rsidR="00E67DE6">
        <w:t xml:space="preserve">a local </w:t>
      </w:r>
      <w:r>
        <w:t>SharePoint 2016</w:t>
      </w:r>
      <w:r w:rsidR="00E67DE6">
        <w:t xml:space="preserve"> farm</w:t>
      </w:r>
      <w:r>
        <w:t xml:space="preserve">.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w:t>
      </w:r>
      <w:r w:rsidR="00E67DE6">
        <w:t xml:space="preserve"> and Service Bus</w:t>
      </w:r>
      <w:r w:rsidR="00340E7D">
        <w:t xml:space="preserve"> to add support for SharePoint 2013 workflows.</w:t>
      </w:r>
    </w:p>
    <w:p w14:paraId="5009744E" w14:textId="62EF4293" w:rsidR="001C7B5E" w:rsidRDefault="001C7B5E" w:rsidP="00316CF6">
      <w:pPr>
        <w:pStyle w:val="LabStepNumbered"/>
      </w:pPr>
      <w:r>
        <w:t>Close SQL Server Management Studio.</w:t>
      </w:r>
    </w:p>
    <w:p w14:paraId="79AABC99" w14:textId="5A451CD7" w:rsidR="001C7B5E" w:rsidRDefault="001C7B5E" w:rsidP="001C7B5E">
      <w:pPr>
        <w:pStyle w:val="Heading3"/>
        <w:rPr>
          <w:rStyle w:val="Strong"/>
        </w:rPr>
      </w:pPr>
      <w:r>
        <w:rPr>
          <w:rStyle w:val="Strong"/>
        </w:rPr>
        <w:lastRenderedPageBreak/>
        <w:t>Task 9: Install SharePoint Ser</w:t>
      </w:r>
      <w:r w:rsidR="00164975">
        <w:rPr>
          <w:rStyle w:val="Strong"/>
        </w:rPr>
        <w:t>ver 2016</w:t>
      </w:r>
      <w:r>
        <w:rPr>
          <w:rStyle w:val="Strong"/>
        </w:rPr>
        <w:t xml:space="preserve"> </w:t>
      </w:r>
      <w:r w:rsidR="004E1B20">
        <w:rPr>
          <w:rStyle w:val="Strong"/>
        </w:rPr>
        <w:t>RTM</w:t>
      </w:r>
    </w:p>
    <w:p w14:paraId="26122B40" w14:textId="0E408BA8" w:rsidR="001C7B5E" w:rsidRDefault="001C7B5E" w:rsidP="001C7B5E">
      <w:pPr>
        <w:pStyle w:val="LabExerciseLeadIn"/>
        <w:rPr>
          <w:sz w:val="20"/>
          <w:szCs w:val="20"/>
        </w:rPr>
      </w:pPr>
      <w:r>
        <w:rPr>
          <w:sz w:val="20"/>
          <w:szCs w:val="20"/>
        </w:rPr>
        <w:t xml:space="preserve">In this task you will </w:t>
      </w:r>
      <w:r w:rsidR="004E1B20">
        <w:rPr>
          <w:sz w:val="20"/>
          <w:szCs w:val="20"/>
        </w:rPr>
        <w:t>install the RTM versi</w:t>
      </w:r>
      <w:r w:rsidR="00FA761E">
        <w:rPr>
          <w:sz w:val="20"/>
          <w:szCs w:val="20"/>
        </w:rPr>
        <w:t xml:space="preserve">on of SharePoint Server 2016. Once the product has been installed, </w:t>
      </w:r>
      <w:r w:rsidR="004E1B20">
        <w:rPr>
          <w:sz w:val="20"/>
          <w:szCs w:val="20"/>
        </w:rPr>
        <w:t>you will create a local SharePoint farm</w:t>
      </w:r>
      <w:r w:rsidR="00FA761E">
        <w:rPr>
          <w:sz w:val="20"/>
          <w:szCs w:val="20"/>
        </w:rPr>
        <w:t xml:space="preserve"> and then run PowerShell scripts to configure this SharePoint 2016 farm with service applications, web applications and site collections</w:t>
      </w:r>
      <w:r>
        <w:rPr>
          <w:sz w:val="20"/>
          <w:szCs w:val="20"/>
        </w:rPr>
        <w:t>.</w:t>
      </w:r>
      <w:r w:rsidR="00FA761E">
        <w:rPr>
          <w:sz w:val="20"/>
          <w:szCs w:val="20"/>
        </w:rPr>
        <w:t xml:space="preserve"> You will also work through the steps of configuring support for the User Profile Service and the SharePoint Search Service.</w:t>
      </w:r>
    </w:p>
    <w:p w14:paraId="0E11763A" w14:textId="6D319BAA" w:rsidR="00082409" w:rsidRDefault="00082409" w:rsidP="0077046E">
      <w:pPr>
        <w:pStyle w:val="LabStepNumbered"/>
        <w:numPr>
          <w:ilvl w:val="0"/>
          <w:numId w:val="18"/>
        </w:numPr>
      </w:pPr>
      <w:r>
        <w:t xml:space="preserve">Obtain the installation files for </w:t>
      </w:r>
      <w:r w:rsidRPr="00562530">
        <w:rPr>
          <w:b/>
        </w:rPr>
        <w:t>SharePoint Server 2016</w:t>
      </w:r>
      <w:r>
        <w:t>.</w:t>
      </w:r>
    </w:p>
    <w:p w14:paraId="71C7300A" w14:textId="4AA53A6D" w:rsidR="00082409" w:rsidRDefault="00082409" w:rsidP="004E1B20">
      <w:pPr>
        <w:pStyle w:val="LabStepNumberedLevel2"/>
        <w:rPr>
          <w:sz w:val="20"/>
          <w:szCs w:val="20"/>
        </w:rPr>
      </w:pPr>
      <w:r>
        <w:rPr>
          <w:sz w:val="20"/>
          <w:szCs w:val="20"/>
        </w:rPr>
        <w:t xml:space="preserve">Navigate to </w:t>
      </w:r>
      <w:hyperlink r:id="rId129" w:history="1">
        <w:r w:rsidR="004E1B20" w:rsidRPr="00FB12B4">
          <w:rPr>
            <w:rStyle w:val="Hyperlink"/>
          </w:rPr>
          <w:t>https://www.microsoft.com/en-us/download/details.aspx?id=51493</w:t>
        </w:r>
      </w:hyperlink>
      <w:r w:rsidR="004E1B20">
        <w:t>.</w:t>
      </w:r>
    </w:p>
    <w:p w14:paraId="557B7717" w14:textId="6F456C4C" w:rsidR="00082409" w:rsidRDefault="00082409" w:rsidP="00316CF6">
      <w:pPr>
        <w:pStyle w:val="LabStepNumberedLevel2"/>
      </w:pPr>
      <w:r>
        <w:t xml:space="preserve">Click download to download the </w:t>
      </w:r>
      <w:r w:rsidR="00E67DE6">
        <w:t xml:space="preserve">SharePoint Server 2016 </w:t>
      </w:r>
      <w:r w:rsidR="00250812">
        <w:t xml:space="preserve">installation file named </w:t>
      </w:r>
      <w:r w:rsidR="00250812" w:rsidRPr="00E67DE6">
        <w:rPr>
          <w:b/>
        </w:rPr>
        <w:t>officeserver.img</w:t>
      </w:r>
      <w:r>
        <w:t>.</w:t>
      </w:r>
    </w:p>
    <w:p w14:paraId="15F8A536" w14:textId="0012A5ED" w:rsidR="0031272E" w:rsidRPr="00082409" w:rsidRDefault="001D5039" w:rsidP="00316CF6">
      <w:pPr>
        <w:pStyle w:val="LabStepNumberedLevel2"/>
      </w:pPr>
      <w:r>
        <w:t xml:space="preserve">Double-click on </w:t>
      </w:r>
      <w:r w:rsidR="00E67DE6" w:rsidRPr="00E67DE6">
        <w:rPr>
          <w:b/>
        </w:rPr>
        <w:t>officeserver.img</w:t>
      </w:r>
      <w:r w:rsidR="00E67DE6">
        <w:t xml:space="preserve"> </w:t>
      </w:r>
      <w:r>
        <w:t xml:space="preserve">to mount it as the </w:t>
      </w:r>
      <w:r w:rsidRPr="001D5039">
        <w:rPr>
          <w:b/>
        </w:rPr>
        <w:t>D:\</w:t>
      </w:r>
      <w:r>
        <w:t xml:space="preserve"> drive.</w:t>
      </w:r>
    </w:p>
    <w:p w14:paraId="5A0002C0" w14:textId="77777777" w:rsidR="001D5039" w:rsidRPr="001D5039" w:rsidRDefault="001C7B5E" w:rsidP="00316CF6">
      <w:pPr>
        <w:pStyle w:val="LabStepNumberedLevel2"/>
      </w:pPr>
      <w:r w:rsidRPr="001D5039">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67F6F27D" w:rsidR="001C7B5E" w:rsidRDefault="001D5039" w:rsidP="001D5039">
      <w:pPr>
        <w:pStyle w:val="LabStepScreenshotLevel2"/>
      </w:pPr>
      <w:r>
        <w:t xml:space="preserve"> </w:t>
      </w:r>
      <w:r w:rsidR="00250812">
        <w:drawing>
          <wp:inline distT="0" distB="0" distL="0" distR="0" wp14:anchorId="07C18E17" wp14:editId="42D4674B">
            <wp:extent cx="5786469" cy="2600696"/>
            <wp:effectExtent l="0" t="0" r="508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6116" cy="2605032"/>
                    </a:xfrm>
                    <a:prstGeom prst="rect">
                      <a:avLst/>
                    </a:prstGeom>
                  </pic:spPr>
                </pic:pic>
              </a:graphicData>
            </a:graphic>
          </wp:inline>
        </w:drawing>
      </w:r>
    </w:p>
    <w:p w14:paraId="50C5029D" w14:textId="2D39CE9D" w:rsidR="001D5039" w:rsidRDefault="001D5039" w:rsidP="00316CF6">
      <w:pPr>
        <w:pStyle w:val="LabStepNumbered"/>
      </w:pPr>
      <w:r>
        <w:t>Run the SharePoint 2016 Prerequisite Installer.</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28E12067" w:rsidR="001C7B5E" w:rsidRDefault="00250812" w:rsidP="001D5039">
      <w:pPr>
        <w:pStyle w:val="LabStepScreenshotLevel2"/>
        <w:rPr>
          <w:szCs w:val="20"/>
        </w:rPr>
      </w:pPr>
      <w:r>
        <w:drawing>
          <wp:inline distT="0" distB="0" distL="0" distR="0" wp14:anchorId="5FA4CD3B" wp14:editId="7F434DF2">
            <wp:extent cx="4001984" cy="302816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2463" cy="3073929"/>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46970617" w14:textId="19202030" w:rsidR="004304E2" w:rsidRDefault="001D5039" w:rsidP="00316CF6">
      <w:pPr>
        <w:pStyle w:val="LabStepNumberedLevel2"/>
        <w:rPr>
          <w:noProof/>
        </w:rPr>
      </w:pPr>
      <w:r>
        <w:rPr>
          <w:noProof/>
        </w:rPr>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16A3C1CC" w:rsidR="004304E2" w:rsidRDefault="00250812" w:rsidP="001D5039">
      <w:pPr>
        <w:pStyle w:val="LabStepScreenshotLevel2"/>
        <w:rPr>
          <w:szCs w:val="20"/>
        </w:rPr>
      </w:pPr>
      <w:r>
        <w:lastRenderedPageBreak/>
        <w:drawing>
          <wp:inline distT="0" distB="0" distL="0" distR="0" wp14:anchorId="234E6B5B" wp14:editId="14D6CB80">
            <wp:extent cx="3185935" cy="2410691"/>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17030" cy="2434219"/>
                    </a:xfrm>
                    <a:prstGeom prst="rect">
                      <a:avLst/>
                    </a:prstGeom>
                  </pic:spPr>
                </pic:pic>
              </a:graphicData>
            </a:graphic>
          </wp:inline>
        </w:drawing>
      </w:r>
    </w:p>
    <w:p w14:paraId="748407D2" w14:textId="27E1B366" w:rsidR="00562530" w:rsidRDefault="00562530" w:rsidP="00316CF6">
      <w:pPr>
        <w:pStyle w:val="LabStepNumberedLevel2"/>
        <w:rPr>
          <w:noProof/>
        </w:rPr>
      </w:pPr>
      <w:r>
        <w:rPr>
          <w:noProof/>
        </w:rPr>
        <w:t xml:space="preserve">When you are prompted with the following dialog indicating that you need to restarted the system, click the </w:t>
      </w:r>
      <w:r w:rsidRPr="00562530">
        <w:rPr>
          <w:b/>
          <w:noProof/>
        </w:rPr>
        <w:t>Finish</w:t>
      </w:r>
      <w:r>
        <w:rPr>
          <w:noProof/>
        </w:rPr>
        <w:t xml:space="preserve"> key.</w:t>
      </w:r>
    </w:p>
    <w:p w14:paraId="7E9D7273" w14:textId="2024E88B" w:rsidR="00562530" w:rsidRDefault="00562530" w:rsidP="00562530">
      <w:pPr>
        <w:pStyle w:val="LabStepScreenshotLevel2"/>
      </w:pPr>
      <w:r>
        <w:drawing>
          <wp:inline distT="0" distB="0" distL="0" distR="0" wp14:anchorId="42F9CDE0" wp14:editId="0A075142">
            <wp:extent cx="3265714" cy="2471058"/>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1536" cy="2483030"/>
                    </a:xfrm>
                    <a:prstGeom prst="rect">
                      <a:avLst/>
                    </a:prstGeom>
                  </pic:spPr>
                </pic:pic>
              </a:graphicData>
            </a:graphic>
          </wp:inline>
        </w:drawing>
      </w:r>
    </w:p>
    <w:p w14:paraId="1AD98107" w14:textId="55FB9422" w:rsidR="00562530" w:rsidRDefault="00562530" w:rsidP="00316CF6">
      <w:pPr>
        <w:pStyle w:val="LabStepNumberedLevel2"/>
        <w:rPr>
          <w:noProof/>
        </w:rPr>
      </w:pPr>
      <w:r>
        <w:rPr>
          <w:noProof/>
        </w:rPr>
        <w:t xml:space="preserve">Wait for the VM to restart and then log back in as </w:t>
      </w:r>
      <w:r w:rsidRPr="00562530">
        <w:rPr>
          <w:b/>
          <w:noProof/>
        </w:rPr>
        <w:t>WINGTIP\Administrator</w:t>
      </w:r>
      <w:r>
        <w:rPr>
          <w:noProof/>
        </w:rPr>
        <w:t xml:space="preserve">. The </w:t>
      </w:r>
      <w:r w:rsidRPr="001D5039">
        <w:rPr>
          <w:noProof/>
        </w:rPr>
        <w:t>Prerequisite</w:t>
      </w:r>
      <w:r>
        <w:rPr>
          <w:noProof/>
        </w:rPr>
        <w:t xml:space="preserve"> Installer should resume automatically and continue with the installation.</w:t>
      </w:r>
    </w:p>
    <w:p w14:paraId="4F7CF742" w14:textId="26A2AD89" w:rsidR="006D2CF5" w:rsidRPr="00562530" w:rsidRDefault="001D5039" w:rsidP="00562530">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129C7EA4" w14:textId="5088AD62" w:rsidR="00BD42A7" w:rsidRDefault="00BD42A7" w:rsidP="00AA7366">
      <w:pPr>
        <w:pStyle w:val="LabStepScreenshotLevel2"/>
        <w:rPr>
          <w:szCs w:val="20"/>
        </w:rPr>
      </w:pPr>
      <w:r>
        <w:drawing>
          <wp:inline distT="0" distB="0" distL="0" distR="0" wp14:anchorId="26707639" wp14:editId="731D96F6">
            <wp:extent cx="3313216" cy="2657935"/>
            <wp:effectExtent l="0" t="0" r="190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0666" cy="2671933"/>
                    </a:xfrm>
                    <a:prstGeom prst="rect">
                      <a:avLst/>
                    </a:prstGeom>
                  </pic:spPr>
                </pic:pic>
              </a:graphicData>
            </a:graphic>
          </wp:inline>
        </w:drawing>
      </w:r>
    </w:p>
    <w:p w14:paraId="41AD73E3" w14:textId="34504A73" w:rsidR="001C7B5E" w:rsidRDefault="001C7B5E" w:rsidP="001C7B5E">
      <w:pPr>
        <w:pStyle w:val="LabExerciseCallout"/>
        <w:rPr>
          <w:sz w:val="20"/>
          <w:szCs w:val="20"/>
        </w:rPr>
      </w:pPr>
      <w:r>
        <w:rPr>
          <w:sz w:val="20"/>
          <w:szCs w:val="20"/>
        </w:rPr>
        <w:lastRenderedPageBreak/>
        <w:t>At this point all prerequisites re</w:t>
      </w:r>
      <w:r w:rsidR="001D5039">
        <w:rPr>
          <w:sz w:val="20"/>
          <w:szCs w:val="20"/>
        </w:rPr>
        <w:t xml:space="preserve">quired by SharePoint Server 2016 </w:t>
      </w:r>
      <w:r>
        <w:rPr>
          <w:sz w:val="20"/>
          <w:szCs w:val="20"/>
        </w:rPr>
        <w:t>have been installed.</w:t>
      </w:r>
      <w:r w:rsidR="001D5039">
        <w:rPr>
          <w:sz w:val="20"/>
          <w:szCs w:val="20"/>
        </w:rPr>
        <w:t xml:space="preserve"> Now it’s time to install the </w:t>
      </w:r>
      <w:r w:rsidR="00562530">
        <w:rPr>
          <w:sz w:val="20"/>
          <w:szCs w:val="20"/>
        </w:rPr>
        <w:t xml:space="preserve">RTM </w:t>
      </w:r>
      <w:r w:rsidR="001D5039">
        <w:rPr>
          <w:sz w:val="20"/>
          <w:szCs w:val="20"/>
        </w:rPr>
        <w:t>version of SharePoint Server 2016.</w:t>
      </w:r>
    </w:p>
    <w:p w14:paraId="65ED853F" w14:textId="1FC7C648" w:rsidR="00562530" w:rsidRDefault="00562530" w:rsidP="00316CF6">
      <w:pPr>
        <w:pStyle w:val="LabStepNumbered"/>
      </w:pPr>
      <w:r>
        <w:t>Install SharePoint Server 2016.</w:t>
      </w:r>
    </w:p>
    <w:p w14:paraId="0373F87D" w14:textId="4B4D0CB6" w:rsidR="001D5039" w:rsidRPr="001D5039" w:rsidRDefault="001D5039" w:rsidP="00562530">
      <w:pPr>
        <w:pStyle w:val="LabStepNumberedLevel2"/>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17EA5C93" w:rsidR="001D5039" w:rsidRDefault="00BD42A7" w:rsidP="00AA7366">
      <w:pPr>
        <w:pStyle w:val="LabStepScreenshotLevel2"/>
      </w:pPr>
      <w:r>
        <w:drawing>
          <wp:inline distT="0" distB="0" distL="0" distR="0" wp14:anchorId="124D5F87" wp14:editId="1D48423D">
            <wp:extent cx="4744800" cy="21088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56440" cy="2113973"/>
                    </a:xfrm>
                    <a:prstGeom prst="rect">
                      <a:avLst/>
                    </a:prstGeom>
                    <a:noFill/>
                    <a:ln>
                      <a:noFill/>
                    </a:ln>
                  </pic:spPr>
                </pic:pic>
              </a:graphicData>
            </a:graphic>
          </wp:inline>
        </w:drawing>
      </w:r>
    </w:p>
    <w:p w14:paraId="7A597D43" w14:textId="62E4A2CE" w:rsidR="001C7B5E" w:rsidRDefault="001C7B5E" w:rsidP="00562530">
      <w:pPr>
        <w:pStyle w:val="LabStepNumberedLevel2"/>
      </w:pPr>
      <w:r>
        <w:t xml:space="preserve">When prompted to </w:t>
      </w:r>
      <w:r w:rsidRPr="005419D3">
        <w:rPr>
          <w:b/>
        </w:rPr>
        <w:t>Enter your Product Key</w:t>
      </w:r>
      <w:r>
        <w:t xml:space="preserve">, </w:t>
      </w:r>
      <w:r w:rsidR="005419D3">
        <w:t xml:space="preserve">enter your own product key for SharePoint Server 2016 or alternatively </w:t>
      </w:r>
      <w:r>
        <w:t xml:space="preserve">enter </w:t>
      </w:r>
      <w:r w:rsidR="00562530">
        <w:t xml:space="preserve">the </w:t>
      </w:r>
      <w:r w:rsidR="005419D3">
        <w:t xml:space="preserve">trial product </w:t>
      </w:r>
      <w:r>
        <w:t xml:space="preserve">key of </w:t>
      </w:r>
      <w:r w:rsidR="006D2CF5" w:rsidRPr="005419D3">
        <w:rPr>
          <w:b/>
          <w:sz w:val="20"/>
          <w:szCs w:val="20"/>
        </w:rPr>
        <w:t>NQGJR-63HC8-XCRQH-MYVCH-3J3QR</w:t>
      </w:r>
      <w:r w:rsidR="005419D3">
        <w:rPr>
          <w:sz w:val="20"/>
          <w:szCs w:val="20"/>
        </w:rPr>
        <w:t xml:space="preserve"> and then </w:t>
      </w:r>
      <w:r w:rsidR="00562530">
        <w:t>c</w:t>
      </w:r>
      <w:r>
        <w:t xml:space="preserve">lick </w:t>
      </w:r>
      <w:r w:rsidRPr="005419D3">
        <w:rPr>
          <w:b/>
        </w:rPr>
        <w:t>Continue</w:t>
      </w:r>
      <w:r>
        <w:t>.</w:t>
      </w:r>
    </w:p>
    <w:p w14:paraId="0076B149" w14:textId="7AC5E95C" w:rsidR="00F86AFC" w:rsidRDefault="00F86AFC" w:rsidP="00F86AFC">
      <w:pPr>
        <w:pStyle w:val="LabStepScreenshotLevel2"/>
      </w:pPr>
      <w:r>
        <w:drawing>
          <wp:inline distT="0" distB="0" distL="0" distR="0" wp14:anchorId="15966EDA" wp14:editId="2DE283A8">
            <wp:extent cx="4033313" cy="2030681"/>
            <wp:effectExtent l="19050" t="19050" r="2476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5081"/>
                    <a:stretch/>
                  </pic:blipFill>
                  <pic:spPr bwMode="auto">
                    <a:xfrm>
                      <a:off x="0" y="0"/>
                      <a:ext cx="4054853" cy="20415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2C14768" w14:textId="7A5C8AFD" w:rsidR="00AA7366" w:rsidRPr="00AA7366" w:rsidRDefault="00AA7366" w:rsidP="00316CF6">
      <w:pPr>
        <w:pStyle w:val="LabStepNumbered"/>
      </w:pPr>
      <w:r>
        <w:t xml:space="preserve">On the </w:t>
      </w:r>
      <w:r w:rsidRPr="00562530">
        <w:rPr>
          <w:b/>
        </w:rPr>
        <w:t>Read the Microsoft Software License Terms</w:t>
      </w:r>
      <w:r>
        <w:t xml:space="preserve"> page, check </w:t>
      </w:r>
      <w:r w:rsidR="00562530">
        <w:t xml:space="preserve">the </w:t>
      </w:r>
      <w:r>
        <w:t xml:space="preserve">checkbox </w:t>
      </w:r>
      <w:r w:rsidR="00562530">
        <w:t xml:space="preserve">to accept the terms </w:t>
      </w:r>
      <w:r>
        <w:t>and click Continue.</w:t>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7FC311A0" w:rsidR="001C7B5E" w:rsidRDefault="00F86AFC" w:rsidP="001C7B5E">
      <w:pPr>
        <w:pStyle w:val="LabStepScreenshot"/>
        <w:rPr>
          <w:szCs w:val="20"/>
        </w:rPr>
      </w:pPr>
      <w:r>
        <w:rPr>
          <w:noProof/>
        </w:rPr>
        <w:drawing>
          <wp:inline distT="0" distB="0" distL="0" distR="0" wp14:anchorId="79882D18" wp14:editId="429483A0">
            <wp:extent cx="2529445" cy="2318892"/>
            <wp:effectExtent l="0" t="0" r="444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48350" cy="2336224"/>
                    </a:xfrm>
                    <a:prstGeom prst="rect">
                      <a:avLst/>
                    </a:prstGeom>
                  </pic:spPr>
                </pic:pic>
              </a:graphicData>
            </a:graphic>
          </wp:inline>
        </w:drawing>
      </w:r>
    </w:p>
    <w:p w14:paraId="025A22AE" w14:textId="43340664"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selected and</w:t>
      </w:r>
      <w:r w:rsidR="00562530">
        <w:t xml:space="preserve"> then </w:t>
      </w:r>
      <w:r w:rsidR="001C7B5E">
        <w:t xml:space="preserve">click </w:t>
      </w:r>
      <w:r w:rsidR="001C7B5E">
        <w:rPr>
          <w:b/>
        </w:rPr>
        <w:t>Close</w:t>
      </w:r>
      <w:r w:rsidR="001C7B5E">
        <w:t>.</w:t>
      </w:r>
    </w:p>
    <w:p w14:paraId="4B05FBDE" w14:textId="0D9E3035" w:rsidR="001C7B5E" w:rsidRDefault="00761E58" w:rsidP="005647E9">
      <w:pPr>
        <w:pStyle w:val="LabStepScreenshot"/>
      </w:pPr>
      <w:r>
        <w:rPr>
          <w:noProof/>
        </w:rPr>
        <w:lastRenderedPageBreak/>
        <w:drawing>
          <wp:inline distT="0" distB="0" distL="0" distR="0" wp14:anchorId="08AC290A" wp14:editId="151F18F1">
            <wp:extent cx="2344601" cy="2149434"/>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0596" cy="2173266"/>
                    </a:xfrm>
                    <a:prstGeom prst="rect">
                      <a:avLst/>
                    </a:prstGeom>
                  </pic:spPr>
                </pic:pic>
              </a:graphicData>
            </a:graphic>
          </wp:inline>
        </w:drawing>
      </w:r>
    </w:p>
    <w:p w14:paraId="19EA6848" w14:textId="0B9E7738" w:rsidR="001C7B5E" w:rsidRDefault="00FA761E" w:rsidP="001C7B5E">
      <w:pPr>
        <w:pStyle w:val="Heading3"/>
      </w:pPr>
      <w:r>
        <w:t>Task 10</w:t>
      </w:r>
      <w:r w:rsidR="001C7B5E">
        <w:t xml:space="preserve">: </w:t>
      </w:r>
      <w:r w:rsidR="00AA3662">
        <w:t xml:space="preserve">Create and </w:t>
      </w:r>
      <w:r w:rsidR="001C7B5E">
        <w:t xml:space="preserve">Configure </w:t>
      </w:r>
      <w:r w:rsidR="00977EBD">
        <w:t>a Local</w:t>
      </w:r>
      <w:r w:rsidR="00AA7366">
        <w:t xml:space="preserve"> </w:t>
      </w:r>
      <w:r w:rsidR="001C7B5E">
        <w:t xml:space="preserve">SharePoint </w:t>
      </w:r>
      <w:r w:rsidR="00AA7366">
        <w:t xml:space="preserve">2016 </w:t>
      </w:r>
      <w:r w:rsidR="00AA3662">
        <w:t>Farm</w:t>
      </w:r>
    </w:p>
    <w:p w14:paraId="74A3B7A0" w14:textId="53C09C9D"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xml:space="preserve">. </w:t>
      </w:r>
      <w:r w:rsidR="003070CC">
        <w:rPr>
          <w:sz w:val="20"/>
          <w:szCs w:val="20"/>
        </w:rPr>
        <w:t>Next</w:t>
      </w:r>
      <w:r>
        <w:rPr>
          <w:sz w:val="20"/>
          <w:szCs w:val="20"/>
        </w:rPr>
        <w:t xml:space="preserve">, you will use the Farm Configuration wizard to provision an initial set of service applications. After that, you will run PowerShell scripts to provision the primary web application and to create a set of sample site collections. </w:t>
      </w:r>
      <w:r w:rsidR="003070CC">
        <w:rPr>
          <w:sz w:val="20"/>
          <w:szCs w:val="20"/>
        </w:rPr>
        <w:t xml:space="preserve">You will then complete this task by walking through the steps </w:t>
      </w:r>
      <w:r>
        <w:rPr>
          <w:sz w:val="20"/>
          <w:szCs w:val="20"/>
        </w:rPr>
        <w:t xml:space="preserve">to provision </w:t>
      </w:r>
      <w:r w:rsidR="003070CC">
        <w:rPr>
          <w:sz w:val="20"/>
          <w:szCs w:val="20"/>
        </w:rPr>
        <w:t>and configure an instance of the User P</w:t>
      </w:r>
      <w:r>
        <w:rPr>
          <w:sz w:val="20"/>
          <w:szCs w:val="20"/>
        </w:rPr>
        <w:t>ro</w:t>
      </w:r>
      <w:r w:rsidR="003070CC">
        <w:rPr>
          <w:sz w:val="20"/>
          <w:szCs w:val="20"/>
        </w:rPr>
        <w:t>file Service and the SharePoint Search S</w:t>
      </w:r>
      <w:r>
        <w:rPr>
          <w:sz w:val="20"/>
          <w:szCs w:val="20"/>
        </w:rPr>
        <w:t>ervice.</w:t>
      </w:r>
    </w:p>
    <w:p w14:paraId="73C520FC" w14:textId="64455051" w:rsidR="009C72C9" w:rsidRDefault="009C72C9" w:rsidP="0077046E">
      <w:pPr>
        <w:pStyle w:val="LabStepNumbered"/>
        <w:numPr>
          <w:ilvl w:val="0"/>
          <w:numId w:val="14"/>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562530">
        <w:rPr>
          <w:b/>
        </w:rPr>
        <w:t>SharePoint 2016</w:t>
      </w:r>
      <w:r w:rsidRPr="00562530">
        <w:rPr>
          <w:b/>
        </w:rPr>
        <w:t xml:space="preserve"> Products Configuration Wizard</w:t>
      </w:r>
      <w:r>
        <w:t xml:space="preserve"> tile and click on it.</w:t>
      </w:r>
    </w:p>
    <w:p w14:paraId="2E079C8F" w14:textId="3706D68D" w:rsidR="001C7B5E" w:rsidRDefault="009C72C9" w:rsidP="00E657C7">
      <w:pPr>
        <w:pStyle w:val="LabStepScreenshotLevel2"/>
      </w:pPr>
      <w:r w:rsidRPr="009C72C9">
        <w:drawing>
          <wp:inline distT="0" distB="0" distL="0" distR="0" wp14:anchorId="444EE51A" wp14:editId="71C600ED">
            <wp:extent cx="1973757" cy="1341912"/>
            <wp:effectExtent l="19050" t="19050" r="2667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97349" cy="1357952"/>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 xml:space="preserve">On the </w:t>
      </w:r>
      <w:r w:rsidRPr="00562530">
        <w:rPr>
          <w:b/>
        </w:rPr>
        <w:t>Welcome to SharePoint Products</w:t>
      </w:r>
      <w:r>
        <w:t xml:space="preserve"> page, click </w:t>
      </w:r>
      <w:r w:rsidRPr="00562530">
        <w:rPr>
          <w:b/>
        </w:rPr>
        <w:t>Next</w:t>
      </w:r>
      <w:r>
        <w:t>.</w:t>
      </w:r>
    </w:p>
    <w:p w14:paraId="3300C18C" w14:textId="4447385B" w:rsidR="001C7B5E" w:rsidRDefault="001E66C7" w:rsidP="00E657C7">
      <w:pPr>
        <w:pStyle w:val="LabStepScreenshotLevel2"/>
        <w:rPr>
          <w:szCs w:val="20"/>
        </w:rPr>
      </w:pPr>
      <w:r>
        <w:drawing>
          <wp:inline distT="0" distB="0" distL="0" distR="0" wp14:anchorId="7B49C65C" wp14:editId="0C034212">
            <wp:extent cx="3530973" cy="3040083"/>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1032" cy="3057353"/>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lastRenderedPageBreak/>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drawing>
          <wp:inline distT="0" distB="0" distL="0" distR="0" wp14:anchorId="3769960F" wp14:editId="1E56FF9E">
            <wp:extent cx="2493818" cy="1437804"/>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864" cy="1440713"/>
                    </a:xfrm>
                    <a:prstGeom prst="rect">
                      <a:avLst/>
                    </a:prstGeom>
                  </pic:spPr>
                </pic:pic>
              </a:graphicData>
            </a:graphic>
          </wp:inline>
        </w:drawing>
      </w:r>
    </w:p>
    <w:p w14:paraId="145D38F2" w14:textId="77777777" w:rsidR="001C7B5E" w:rsidRDefault="001C7B5E" w:rsidP="00316CF6">
      <w:pPr>
        <w:pStyle w:val="LabStepNumberedLevel2"/>
      </w:pPr>
      <w:r>
        <w:t xml:space="preserve">On the </w:t>
      </w:r>
      <w:r w:rsidRPr="00562530">
        <w:rPr>
          <w:b/>
        </w:rPr>
        <w:t>Connect to a server farm page</w:t>
      </w:r>
      <w:r>
        <w:t xml:space="preserve">, select </w:t>
      </w:r>
      <w:r w:rsidRPr="00562530">
        <w:rPr>
          <w:b/>
        </w:rPr>
        <w:t>Create a new server farm</w:t>
      </w:r>
      <w:r>
        <w:t xml:space="preserve"> and click </w:t>
      </w:r>
      <w:r w:rsidRPr="00562530">
        <w:rPr>
          <w:b/>
        </w:rPr>
        <w:t>Next</w:t>
      </w:r>
      <w:r>
        <w:t>.</w:t>
      </w:r>
    </w:p>
    <w:p w14:paraId="575E4F8A" w14:textId="7E11E553" w:rsidR="001C7B5E" w:rsidRDefault="001E66C7" w:rsidP="00E657C7">
      <w:pPr>
        <w:pStyle w:val="LabStepScreenshotLevel2"/>
        <w:rPr>
          <w:szCs w:val="20"/>
        </w:rPr>
      </w:pPr>
      <w:r>
        <w:drawing>
          <wp:inline distT="0" distB="0" distL="0" distR="0" wp14:anchorId="0F97A6AE" wp14:editId="4E0EAD9A">
            <wp:extent cx="3408218" cy="2936692"/>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3640" cy="294998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drawing>
          <wp:inline distT="0" distB="0" distL="0" distR="0" wp14:anchorId="74FAF657" wp14:editId="00605B2E">
            <wp:extent cx="3265714" cy="2815271"/>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71457" cy="2820222"/>
                    </a:xfrm>
                    <a:prstGeom prst="rect">
                      <a:avLst/>
                    </a:prstGeom>
                  </pic:spPr>
                </pic:pic>
              </a:graphicData>
            </a:graphic>
          </wp:inline>
        </w:drawing>
      </w:r>
    </w:p>
    <w:p w14:paraId="05786AD4" w14:textId="416191F3" w:rsidR="00E657C7" w:rsidRDefault="00562530" w:rsidP="00E657C7">
      <w:pPr>
        <w:pStyle w:val="LabExerciseCallout"/>
      </w:pPr>
      <w:r>
        <w:lastRenderedPageBreak/>
        <w:t xml:space="preserve">This step is important. </w:t>
      </w:r>
      <w:r w:rsidR="00E657C7">
        <w:t xml:space="preserve">Make sure </w:t>
      </w:r>
      <w:r w:rsidR="009A68E4">
        <w:t xml:space="preserve">you give </w:t>
      </w:r>
      <w:r w:rsidR="00E657C7">
        <w:t xml:space="preserve">the </w:t>
      </w:r>
      <w:r w:rsidR="00E657C7" w:rsidRPr="00E657C7">
        <w:rPr>
          <w:b/>
        </w:rPr>
        <w:t>Database server</w:t>
      </w:r>
      <w:r w:rsidR="00E657C7">
        <w:t xml:space="preserve"> </w:t>
      </w:r>
      <w:r w:rsidR="009A68E4">
        <w:t xml:space="preserve">setting a value of </w:t>
      </w:r>
      <w:r w:rsidR="00E657C7" w:rsidRPr="00E657C7">
        <w:rPr>
          <w:b/>
        </w:rPr>
        <w:t>WINGTIPSERVER\SHAREPOINT</w:t>
      </w:r>
      <w:r w:rsidR="00E657C7">
        <w:t xml:space="preserve"> and not </w:t>
      </w:r>
      <w:r w:rsidR="00E657C7" w:rsidRPr="00E657C7">
        <w:rPr>
          <w:b/>
        </w:rPr>
        <w:t>WINGTIPSERVER</w:t>
      </w:r>
      <w:r w:rsidR="00E657C7" w:rsidRPr="00E657C7">
        <w:t>.</w:t>
      </w:r>
      <w:r w:rsidR="00E657C7">
        <w:t xml:space="preserve"> That’s because you want all the databases that are created by SharePoint to be created in the </w:t>
      </w:r>
      <w:r w:rsidR="00E657C7" w:rsidRPr="00E657C7">
        <w:rPr>
          <w:b/>
        </w:rPr>
        <w:t>SharePoint</w:t>
      </w:r>
      <w:r w:rsidR="00E657C7">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9A68E4">
        <w:rPr>
          <w:b/>
        </w:rPr>
        <w:t>Specify Server Role</w:t>
      </w:r>
      <w:r>
        <w:t xml:space="preserve"> page, select </w:t>
      </w:r>
      <w:r w:rsidRPr="009A68E4">
        <w:rPr>
          <w:b/>
        </w:rPr>
        <w:t>Single-server Farm</w:t>
      </w:r>
      <w:r>
        <w:t xml:space="preserve"> and click </w:t>
      </w:r>
      <w:r w:rsidRPr="009A68E4">
        <w:rPr>
          <w:b/>
        </w:rPr>
        <w:t>Next</w:t>
      </w:r>
      <w:r>
        <w:t>.</w:t>
      </w:r>
    </w:p>
    <w:p w14:paraId="22B7BF8B" w14:textId="7CCD9440" w:rsidR="00FC091C" w:rsidRDefault="00B33E61" w:rsidP="00E657C7">
      <w:pPr>
        <w:pStyle w:val="LabStepScreenshotLevel2"/>
      </w:pPr>
      <w:r>
        <w:drawing>
          <wp:inline distT="0" distB="0" distL="0" distR="0" wp14:anchorId="75BD6783" wp14:editId="1F451A24">
            <wp:extent cx="3767328" cy="324612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7328" cy="3246120"/>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9A68E4">
        <w:rPr>
          <w:b/>
        </w:rPr>
        <w:t>Configure SharePoint Central Administration Web Application</w:t>
      </w:r>
      <w:r>
        <w:t xml:space="preserve"> page, check the </w:t>
      </w:r>
      <w:r w:rsidRPr="009A68E4">
        <w:rPr>
          <w:b/>
        </w:rPr>
        <w:t>Specify port number</w:t>
      </w:r>
      <w:r>
        <w:t xml:space="preserve"> checkbox and enter a value of </w:t>
      </w:r>
      <w:r w:rsidRPr="009A68E4">
        <w:rPr>
          <w:b/>
        </w:rPr>
        <w:t>9999</w:t>
      </w:r>
      <w:r>
        <w:t xml:space="preserve">, then Click </w:t>
      </w:r>
      <w:r w:rsidRPr="009A68E4">
        <w:rPr>
          <w:b/>
        </w:rPr>
        <w:t>Next</w:t>
      </w:r>
      <w:r>
        <w:t>.</w:t>
      </w:r>
    </w:p>
    <w:p w14:paraId="28C0C912" w14:textId="2FE76776" w:rsidR="001C7B5E" w:rsidRDefault="00B33E61" w:rsidP="00E657C7">
      <w:pPr>
        <w:pStyle w:val="LabStepScreenshotLevel2"/>
        <w:rPr>
          <w:szCs w:val="20"/>
        </w:rPr>
      </w:pPr>
      <w: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9A68E4">
        <w:rPr>
          <w:b/>
        </w:rPr>
        <w:t>Completing the SharePoint Products Configuration Wizard</w:t>
      </w:r>
      <w:r>
        <w:t xml:space="preserve"> page, click </w:t>
      </w:r>
      <w:r w:rsidRPr="009A68E4">
        <w:rPr>
          <w:b/>
        </w:rPr>
        <w:t>Next</w:t>
      </w:r>
      <w:r>
        <w:t>.</w:t>
      </w:r>
    </w:p>
    <w:p w14:paraId="04B73CAE" w14:textId="73624169" w:rsidR="001C7B5E" w:rsidRDefault="00B33E61" w:rsidP="00E657C7">
      <w:pPr>
        <w:pStyle w:val="LabStepScreenshotLevel2"/>
        <w:rPr>
          <w:szCs w:val="20"/>
        </w:rPr>
      </w:pPr>
      <w: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464" cy="3200400"/>
                    </a:xfrm>
                    <a:prstGeom prst="rect">
                      <a:avLst/>
                    </a:prstGeom>
                  </pic:spPr>
                </pic:pic>
              </a:graphicData>
            </a:graphic>
          </wp:inline>
        </w:drawing>
      </w:r>
    </w:p>
    <w:p w14:paraId="29DFC757" w14:textId="35AAE9F6" w:rsidR="001C7B5E" w:rsidRDefault="00E657C7" w:rsidP="009A68E4">
      <w:pPr>
        <w:pStyle w:val="LabExerciseCallout"/>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w:t>
      </w:r>
      <w:r w:rsidR="009A68E4">
        <w:t xml:space="preserve">Welcome </w:t>
      </w:r>
      <w:r w:rsidR="001C7B5E">
        <w:t xml:space="preserve">page </w:t>
      </w:r>
      <w:r w:rsidR="004F2EE8">
        <w:t>in SharePoint Central A</w:t>
      </w:r>
      <w:r w:rsidR="009A68E4">
        <w:t xml:space="preserve">dministration </w:t>
      </w:r>
      <w:r w:rsidR="001C7B5E">
        <w:t>which will prompt you to continue the configuration process</w:t>
      </w:r>
      <w:r w:rsidR="009A68E4">
        <w:t xml:space="preserve"> by running the Farm Configuration Wizard</w:t>
      </w:r>
      <w:r w:rsidR="001C7B5E">
        <w:t xml:space="preserve">.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9A68E4">
        <w:rPr>
          <w:b/>
        </w:rPr>
        <w:t>Welcome</w:t>
      </w:r>
      <w:r>
        <w:t xml:space="preserve"> screen select </w:t>
      </w:r>
      <w:r w:rsidRPr="009A68E4">
        <w:rPr>
          <w:b/>
        </w:rPr>
        <w:t>Yes, walk me through the configuration of my farm using this wizard</w:t>
      </w:r>
      <w:r w:rsidR="00127D7E">
        <w:t xml:space="preserve"> to start the Farm Configuration Wizard.</w:t>
      </w:r>
    </w:p>
    <w:p w14:paraId="5198F52B" w14:textId="45970B65" w:rsidR="00D80305" w:rsidRDefault="00D80305" w:rsidP="00127D7E">
      <w:pPr>
        <w:pStyle w:val="LabStepScreenshotLevel2"/>
      </w:pPr>
      <w: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59109" cy="2729108"/>
                    </a:xfrm>
                    <a:prstGeom prst="rect">
                      <a:avLst/>
                    </a:prstGeom>
                  </pic:spPr>
                </pic:pic>
              </a:graphicData>
            </a:graphic>
          </wp:inline>
        </w:drawing>
      </w:r>
    </w:p>
    <w:p w14:paraId="4E9CF131" w14:textId="24BF9835" w:rsidR="009A68E4" w:rsidRDefault="009A68E4" w:rsidP="009A68E4">
      <w:pPr>
        <w:pStyle w:val="LabExerciseCallout"/>
      </w:pPr>
      <w:r>
        <w:t xml:space="preserve">At this point, the </w:t>
      </w:r>
      <w:r w:rsidRPr="004F2EE8">
        <w:rPr>
          <w:b/>
        </w:rPr>
        <w:t>SharePoint Farm Configuration Wizard</w:t>
      </w:r>
      <w:r>
        <w:t xml:space="preserve"> should start which will allow you to create an initial set of SharePoint service applications and to configure which SharePoint service should be enabled.</w:t>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9A68E4">
        <w:rPr>
          <w:b/>
        </w:rPr>
        <w:t>Service Applications and Services</w:t>
      </w:r>
      <w:r>
        <w:t>.</w:t>
      </w:r>
    </w:p>
    <w:p w14:paraId="1129DAA1" w14:textId="7D87FAEC" w:rsidR="001C7B5E" w:rsidRDefault="00127D7E" w:rsidP="00316CF6">
      <w:pPr>
        <w:pStyle w:val="LabStepNumberedLevel2"/>
      </w:pPr>
      <w:r>
        <w:t xml:space="preserve">In the </w:t>
      </w:r>
      <w:r w:rsidRPr="009A68E4">
        <w:rPr>
          <w:b/>
        </w:rPr>
        <w:t>Service Account</w:t>
      </w:r>
      <w:r>
        <w:t xml:space="preserve"> section, </w:t>
      </w:r>
      <w:r w:rsidR="001C7B5E">
        <w:t>se</w:t>
      </w:r>
      <w:r w:rsidR="009A68E4">
        <w:t xml:space="preserve">lect </w:t>
      </w:r>
      <w:r w:rsidR="009A68E4" w:rsidRPr="009A68E4">
        <w:rPr>
          <w:b/>
        </w:rPr>
        <w:t>Create new managed account</w:t>
      </w:r>
      <w:r w:rsidR="009A68E4">
        <w:t>.</w:t>
      </w:r>
    </w:p>
    <w:p w14:paraId="0DB51D1F" w14:textId="64B236C1" w:rsidR="001C7B5E" w:rsidRDefault="00127D7E" w:rsidP="00316CF6">
      <w:pPr>
        <w:pStyle w:val="LabStepNumberedLevel2"/>
      </w:pPr>
      <w:r>
        <w:t xml:space="preserve">Enter a </w:t>
      </w:r>
      <w:r w:rsidR="001C7B5E" w:rsidRPr="00127D7E">
        <w:t>User name</w:t>
      </w:r>
      <w:r>
        <w:t xml:space="preserve"> of</w:t>
      </w:r>
      <w:r w:rsidR="001C7B5E">
        <w:t xml:space="preserve"> </w:t>
      </w:r>
      <w:r w:rsidR="001C7B5E" w:rsidRPr="009A68E4">
        <w:rPr>
          <w:b/>
        </w:rPr>
        <w:t>WINGTIP\SP_Services</w:t>
      </w:r>
      <w:r w:rsidR="009A68E4">
        <w:t>.</w:t>
      </w:r>
    </w:p>
    <w:p w14:paraId="4E990185" w14:textId="1905D18F" w:rsidR="009A68E4" w:rsidRDefault="00127D7E" w:rsidP="009A68E4">
      <w:pPr>
        <w:pStyle w:val="LabStepNumberedLevel2"/>
      </w:pPr>
      <w:r>
        <w:t xml:space="preserve">Enter a </w:t>
      </w:r>
      <w:r w:rsidRPr="00127D7E">
        <w:t>Password</w:t>
      </w:r>
      <w:r>
        <w:t xml:space="preserve"> of </w:t>
      </w:r>
      <w:r w:rsidR="001C7B5E" w:rsidRPr="009A68E4">
        <w:rPr>
          <w:b/>
        </w:rPr>
        <w:t>Password</w:t>
      </w:r>
      <w:r w:rsidR="00D80305" w:rsidRPr="009A68E4">
        <w:rPr>
          <w:b/>
        </w:rPr>
        <w:t>1</w:t>
      </w:r>
      <w:r w:rsidR="009A68E4">
        <w:t>.</w:t>
      </w:r>
    </w:p>
    <w:p w14:paraId="1EF74293" w14:textId="77777777" w:rsidR="00127D7E" w:rsidRDefault="00D80305" w:rsidP="00127D7E">
      <w:pPr>
        <w:pStyle w:val="LabStepScreenshotLevel2"/>
      </w:pPr>
      <w:r>
        <w:lastRenderedPageBreak/>
        <w:drawing>
          <wp:inline distT="0" distB="0" distL="0" distR="0" wp14:anchorId="5646EE2D" wp14:editId="06C93C86">
            <wp:extent cx="5298161" cy="2299063"/>
            <wp:effectExtent l="19050" t="19050" r="17145" b="254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11723" cy="2304948"/>
                    </a:xfrm>
                    <a:prstGeom prst="rect">
                      <a:avLst/>
                    </a:prstGeom>
                    <a:noFill/>
                    <a:ln>
                      <a:solidFill>
                        <a:schemeClr val="bg1">
                          <a:lumMod val="50000"/>
                        </a:schemeClr>
                      </a:solidFill>
                    </a:ln>
                  </pic:spPr>
                </pic:pic>
              </a:graphicData>
            </a:graphic>
          </wp:inline>
        </w:drawing>
      </w:r>
    </w:p>
    <w:p w14:paraId="354B0505" w14:textId="21F7D81A" w:rsidR="00127D7E" w:rsidRDefault="009A68E4" w:rsidP="005419D3">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 Applications</w:t>
      </w:r>
      <w:r>
        <w:t xml:space="preserve"> section. </w:t>
      </w:r>
      <w:r w:rsidR="00127D7E">
        <w:t xml:space="preserve">In the </w:t>
      </w:r>
      <w:r w:rsidR="00127D7E" w:rsidRPr="009A68E4">
        <w:rPr>
          <w:b/>
        </w:rPr>
        <w:t>Service Applications</w:t>
      </w:r>
      <w:r w:rsidR="00127D7E">
        <w:t xml:space="preserve"> section, </w:t>
      </w:r>
      <w:r w:rsidR="00DA7BCF">
        <w:t>select the following service applications</w:t>
      </w:r>
      <w:r w:rsidR="00127D7E">
        <w:t xml:space="preserve"> and make sure all other</w:t>
      </w:r>
      <w:r w:rsidR="00DA7BCF">
        <w:t>s</w:t>
      </w:r>
      <w:r w:rsidR="00127D7E">
        <w:t xml:space="preserve"> are unselected.</w:t>
      </w:r>
    </w:p>
    <w:p w14:paraId="01D55AAB" w14:textId="67E83B0A" w:rsidR="00127D7E" w:rsidRPr="009A68E4" w:rsidRDefault="00127D7E" w:rsidP="007F2DCD">
      <w:pPr>
        <w:pStyle w:val="LabStepNumberedLevel3"/>
        <w:tabs>
          <w:tab w:val="clear" w:pos="994"/>
          <w:tab w:val="left" w:pos="1350"/>
        </w:tabs>
        <w:ind w:hanging="450"/>
      </w:pPr>
      <w:r w:rsidRPr="009A68E4">
        <w:t>App Management Service</w:t>
      </w:r>
      <w:r w:rsidR="00DA7BCF" w:rsidRPr="009A68E4">
        <w:t xml:space="preserve"> </w:t>
      </w:r>
    </w:p>
    <w:p w14:paraId="69D0207A" w14:textId="532DF042" w:rsidR="00127D7E" w:rsidRPr="009A68E4" w:rsidRDefault="00127D7E" w:rsidP="007F2DCD">
      <w:pPr>
        <w:pStyle w:val="LabStepNumberedLevel3"/>
        <w:tabs>
          <w:tab w:val="clear" w:pos="994"/>
          <w:tab w:val="left" w:pos="1350"/>
        </w:tabs>
        <w:ind w:hanging="450"/>
      </w:pPr>
      <w:r w:rsidRPr="009A68E4">
        <w:t>Business Data Connectivity Service</w:t>
      </w:r>
      <w:r w:rsidR="00DA7BCF" w:rsidRPr="009A68E4">
        <w:t xml:space="preserve"> </w:t>
      </w:r>
    </w:p>
    <w:p w14:paraId="7EE0C79B" w14:textId="647B270E" w:rsidR="00127D7E" w:rsidRPr="009A68E4" w:rsidRDefault="00127D7E" w:rsidP="007F2DCD">
      <w:pPr>
        <w:pStyle w:val="LabStepNumberedLevel3"/>
        <w:tabs>
          <w:tab w:val="clear" w:pos="994"/>
          <w:tab w:val="left" w:pos="1350"/>
        </w:tabs>
        <w:ind w:hanging="450"/>
      </w:pPr>
      <w:r w:rsidRPr="009A68E4">
        <w:t>Managed Metadata Service</w:t>
      </w:r>
    </w:p>
    <w:p w14:paraId="6396209F" w14:textId="4D95AC38" w:rsidR="00127D7E" w:rsidRPr="009A68E4" w:rsidRDefault="00127D7E" w:rsidP="007F2DCD">
      <w:pPr>
        <w:pStyle w:val="LabStepNumberedLevel3"/>
        <w:tabs>
          <w:tab w:val="clear" w:pos="994"/>
          <w:tab w:val="left" w:pos="1350"/>
        </w:tabs>
        <w:ind w:hanging="450"/>
      </w:pPr>
      <w:r w:rsidRPr="009A68E4">
        <w:t>Secure Store Service</w:t>
      </w:r>
    </w:p>
    <w:p w14:paraId="01FCB5FE" w14:textId="17E583F0" w:rsidR="00127D7E" w:rsidRPr="009A68E4" w:rsidRDefault="00127D7E" w:rsidP="007F2DCD">
      <w:pPr>
        <w:pStyle w:val="LabStepNumberedLevel3"/>
        <w:tabs>
          <w:tab w:val="clear" w:pos="994"/>
          <w:tab w:val="left" w:pos="1350"/>
        </w:tabs>
        <w:ind w:hanging="450"/>
      </w:pPr>
      <w:r w:rsidRPr="009A68E4">
        <w:t>State Service</w:t>
      </w:r>
    </w:p>
    <w:p w14:paraId="5B034422" w14:textId="7B76870B" w:rsidR="00127D7E" w:rsidRPr="009A68E4" w:rsidRDefault="00127D7E" w:rsidP="007F2DCD">
      <w:pPr>
        <w:pStyle w:val="LabStepNumberedLevel3"/>
        <w:tabs>
          <w:tab w:val="clear" w:pos="994"/>
          <w:tab w:val="left" w:pos="1350"/>
        </w:tabs>
        <w:ind w:hanging="450"/>
      </w:pPr>
      <w:r w:rsidRPr="009A68E4">
        <w:t>Usage and Health data collection</w:t>
      </w:r>
    </w:p>
    <w:p w14:paraId="0D27B433" w14:textId="36B0E3C5" w:rsidR="00127D7E" w:rsidRPr="009A68E4" w:rsidRDefault="00127D7E" w:rsidP="007F2DCD">
      <w:pPr>
        <w:pStyle w:val="LabStepNumberedLevel3"/>
        <w:tabs>
          <w:tab w:val="clear" w:pos="994"/>
          <w:tab w:val="left" w:pos="1350"/>
        </w:tabs>
        <w:ind w:hanging="450"/>
      </w:pPr>
      <w:r w:rsidRPr="009A68E4">
        <w:t>Workflow Service Application</w:t>
      </w:r>
    </w:p>
    <w:p w14:paraId="3B1EDC8D" w14:textId="1DF5DE7C" w:rsidR="00127D7E" w:rsidRDefault="00127D7E" w:rsidP="009A68E4">
      <w:pPr>
        <w:pStyle w:val="LabExerciseCallout"/>
      </w:pPr>
      <w:r>
        <w:t xml:space="preserve">The </w:t>
      </w:r>
      <w:r w:rsidR="007F2DCD">
        <w:t xml:space="preserve">set of </w:t>
      </w:r>
      <w:r>
        <w:t>service</w:t>
      </w:r>
      <w:r w:rsidR="00DA7BCF">
        <w:t xml:space="preserve"> application</w:t>
      </w:r>
      <w:r>
        <w:t>s you have select should match the following screenshot.</w:t>
      </w:r>
      <w:r w:rsidR="009A68E4">
        <w:t xml:space="preserve"> Note that an instance of the User Profile Service Application and the Search Service Application will be created in a later step in this setup guide.</w:t>
      </w:r>
    </w:p>
    <w:p w14:paraId="518B3FA1" w14:textId="5E5A7C76" w:rsidR="00943B69" w:rsidRDefault="00943B69" w:rsidP="00127D7E">
      <w:pPr>
        <w:pStyle w:val="LabStepScreenshotLevel2"/>
      </w:pPr>
      <w: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656D934D" w:rsidR="00127D7E" w:rsidRDefault="009A68E4" w:rsidP="009A68E4">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w:t>
      </w:r>
      <w:r>
        <w:rPr>
          <w:b/>
        </w:rPr>
        <w:t>s</w:t>
      </w:r>
      <w:r w:rsidRPr="009A68E4">
        <w:rPr>
          <w:b/>
        </w:rPr>
        <w:t xml:space="preserve"> </w:t>
      </w:r>
      <w:r>
        <w:t>section. In</w:t>
      </w:r>
      <w:r w:rsidR="00127D7E">
        <w:t xml:space="preserve"> the </w:t>
      </w:r>
      <w:r w:rsidR="00127D7E" w:rsidRPr="00127D7E">
        <w:rPr>
          <w:b/>
        </w:rPr>
        <w:t>Services</w:t>
      </w:r>
      <w:r w:rsidR="00127D7E">
        <w:t xml:space="preserve"> section, select the following services and make sure all other service</w:t>
      </w:r>
      <w:r w:rsidR="00DA7BCF">
        <w:t>s</w:t>
      </w:r>
      <w:r w:rsidR="00127D7E">
        <w:t xml:space="preserve"> are </w:t>
      </w:r>
      <w:r w:rsidR="00DA7BCF">
        <w:t xml:space="preserve">not </w:t>
      </w:r>
      <w:r w:rsidR="00127D7E">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9A68E4">
      <w:pPr>
        <w:pStyle w:val="LabExerciseCallout"/>
      </w:pPr>
      <w:r>
        <w:t>The services you have select should match the following screenshot.</w:t>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8B815B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t>
      </w:r>
      <w:r w:rsidR="00475671">
        <w:t xml:space="preserve">provides </w:t>
      </w:r>
      <w:r w:rsidR="004F4241">
        <w:t xml:space="preserve">a PowerShell script to delete </w:t>
      </w:r>
      <w:r w:rsidR="007F2DCD">
        <w:t xml:space="preserve">this less-than-perfect </w:t>
      </w:r>
      <w:r w:rsidR="00475671">
        <w:t xml:space="preserve">web application created by the wizard </w:t>
      </w:r>
      <w:r w:rsidR="004F4241">
        <w:t xml:space="preserve">and </w:t>
      </w:r>
      <w:r w:rsidR="004F2EE8">
        <w:t xml:space="preserve">to </w:t>
      </w:r>
      <w:r w:rsidR="004F4241">
        <w:t xml:space="preserve">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2BCA86D5" w:rsidR="00DA7BCF" w:rsidRDefault="00475671" w:rsidP="004F4241">
      <w:pPr>
        <w:pStyle w:val="LabExerciseCallout"/>
      </w:pPr>
      <w:r>
        <w:t xml:space="preserve">After creating a new web application, </w:t>
      </w:r>
      <w:r w:rsidR="004F4241">
        <w:t xml:space="preserve">the </w:t>
      </w:r>
      <w:r w:rsidR="004F4241" w:rsidRPr="004F4241">
        <w:rPr>
          <w:b/>
        </w:rPr>
        <w:t>Farm Configuration Wizard</w:t>
      </w:r>
      <w:r w:rsidR="004F4241">
        <w:t xml:space="preserve"> displays the </w:t>
      </w:r>
      <w:r w:rsidR="004F4241">
        <w:rPr>
          <w:b/>
        </w:rPr>
        <w:t xml:space="preserve">Create Site Collection </w:t>
      </w:r>
      <w:r w:rsidR="004F4241">
        <w:t xml:space="preserve">page </w:t>
      </w:r>
      <w:r>
        <w:t xml:space="preserve">giving you the option to </w:t>
      </w:r>
      <w:r w:rsidR="004F4241">
        <w:t>create a site collection in the new Web Application it has created. However, it doesn’t make any sense to create a new site collection because you will be deleting this Web Application over the new few steps.</w:t>
      </w:r>
    </w:p>
    <w:p w14:paraId="27100F18" w14:textId="0AFDB9BB" w:rsidR="004F4241" w:rsidRDefault="00475671" w:rsidP="00316CF6">
      <w:pPr>
        <w:pStyle w:val="LabStepNumberedLevel2"/>
      </w:pPr>
      <w:r>
        <w:t xml:space="preserve">When you are prompted with the </w:t>
      </w:r>
      <w:r w:rsidR="004F4241" w:rsidRPr="004F4241">
        <w:rPr>
          <w:b/>
        </w:rPr>
        <w:t>Create Site Collection</w:t>
      </w:r>
      <w:r w:rsidR="004F4241">
        <w:t xml:space="preserve"> page, click the </w:t>
      </w:r>
      <w:r w:rsidR="004F4241" w:rsidRPr="004F4241">
        <w:rPr>
          <w:b/>
        </w:rPr>
        <w:t>Skip</w:t>
      </w:r>
      <w:r w:rsidR="004F4241">
        <w:t xml:space="preserve"> button to skip this step.</w:t>
      </w:r>
    </w:p>
    <w:p w14:paraId="36158017" w14:textId="0CEFB082" w:rsidR="00C81870" w:rsidRDefault="00C81870" w:rsidP="004F4241">
      <w:pPr>
        <w:pStyle w:val="LabStepScreenshotLevel2"/>
      </w:pPr>
      <w: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2608C9B" w:rsidR="001C7B5E" w:rsidRDefault="007F2DCD" w:rsidP="00E351A8">
      <w:pPr>
        <w:pStyle w:val="LabExerciseCallout"/>
        <w:rPr>
          <w:sz w:val="20"/>
          <w:szCs w:val="20"/>
        </w:rPr>
      </w:pPr>
      <w:r>
        <w:t>You have now completed the initial work to create a new SharePoint 20</w:t>
      </w:r>
      <w:r w:rsidRPr="007F2DCD">
        <w:t xml:space="preserve">16 farm by </w:t>
      </w:r>
      <w:r w:rsidR="004F2EE8">
        <w:t xml:space="preserve">first </w:t>
      </w:r>
      <w:r w:rsidRPr="007F2DCD">
        <w:t xml:space="preserve">running the </w:t>
      </w:r>
      <w:r w:rsidRPr="007F2DCD">
        <w:rPr>
          <w:sz w:val="20"/>
          <w:szCs w:val="20"/>
        </w:rPr>
        <w:t xml:space="preserve">SharePoint 2016 Products Configuration Wizard and then </w:t>
      </w:r>
      <w:r w:rsidR="004F2EE8">
        <w:rPr>
          <w:sz w:val="20"/>
          <w:szCs w:val="20"/>
        </w:rPr>
        <w:t xml:space="preserve">by running </w:t>
      </w:r>
      <w:r w:rsidRPr="007F2DCD">
        <w:rPr>
          <w:sz w:val="20"/>
          <w:szCs w:val="20"/>
        </w:rPr>
        <w:t>the Farm Configuration wizard.</w:t>
      </w:r>
      <w:r>
        <w:rPr>
          <w:sz w:val="20"/>
          <w:szCs w:val="20"/>
        </w:rPr>
        <w:t xml:space="preserve"> Next, you will </w:t>
      </w:r>
      <w:r w:rsidR="004F2EE8">
        <w:rPr>
          <w:sz w:val="20"/>
          <w:szCs w:val="20"/>
        </w:rPr>
        <w:t xml:space="preserve">execute </w:t>
      </w:r>
      <w:r>
        <w:rPr>
          <w:sz w:val="20"/>
          <w:szCs w:val="20"/>
        </w:rPr>
        <w:t>a series of PowerShell scripts to configure the local farm with a new SharePoint web application, samples site collections and a few more service applications.</w:t>
      </w:r>
    </w:p>
    <w:p w14:paraId="7CFF178E" w14:textId="262F485D" w:rsidR="00AD119F" w:rsidRDefault="00AD119F" w:rsidP="00AD119F">
      <w:pPr>
        <w:pStyle w:val="LabStepNumbered"/>
      </w:pPr>
      <w:r>
        <w:t>Inspects the set of service application instances that were created by the Farm Configuration Wizard.</w:t>
      </w:r>
    </w:p>
    <w:p w14:paraId="7EF7E987" w14:textId="32FE51CE" w:rsidR="00AD119F" w:rsidRDefault="00DB04C8" w:rsidP="00AD119F">
      <w:pPr>
        <w:pStyle w:val="LabStepNumberedLevel2"/>
      </w:pPr>
      <w:r>
        <w:t>Navigate to the Home page of SharePoint Central Administration.</w:t>
      </w:r>
    </w:p>
    <w:p w14:paraId="61951D6E" w14:textId="7F2D3FE4" w:rsidR="00DB04C8" w:rsidRDefault="00DB04C8" w:rsidP="00AD119F">
      <w:pPr>
        <w:pStyle w:val="LabStepNumberedLevel2"/>
      </w:pPr>
      <w:r>
        <w:t xml:space="preserve">Click the </w:t>
      </w:r>
      <w:r w:rsidRPr="00DB04C8">
        <w:rPr>
          <w:b/>
        </w:rPr>
        <w:t>Manage service application</w:t>
      </w:r>
      <w:r>
        <w:t xml:space="preserve"> link in the </w:t>
      </w:r>
      <w:r w:rsidRPr="00DB04C8">
        <w:rPr>
          <w:b/>
        </w:rPr>
        <w:t>Application Management</w:t>
      </w:r>
      <w:r>
        <w:t xml:space="preserve"> section to navigate to the Manage Service Applications page.</w:t>
      </w:r>
    </w:p>
    <w:p w14:paraId="0C7610F7" w14:textId="4DADE4B5" w:rsidR="00DB04C8" w:rsidRDefault="00DB04C8" w:rsidP="00DB04C8">
      <w:pPr>
        <w:pStyle w:val="LabStepScreenshotLevel2"/>
      </w:pPr>
      <w:r>
        <w:drawing>
          <wp:inline distT="0" distB="0" distL="0" distR="0" wp14:anchorId="57F55721" wp14:editId="173805E3">
            <wp:extent cx="2286000" cy="1320679"/>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6746" cy="1332665"/>
                    </a:xfrm>
                    <a:prstGeom prst="rect">
                      <a:avLst/>
                    </a:prstGeom>
                    <a:noFill/>
                    <a:ln>
                      <a:solidFill>
                        <a:schemeClr val="bg1">
                          <a:lumMod val="50000"/>
                        </a:schemeClr>
                      </a:solidFill>
                    </a:ln>
                  </pic:spPr>
                </pic:pic>
              </a:graphicData>
            </a:graphic>
          </wp:inline>
        </w:drawing>
      </w:r>
    </w:p>
    <w:p w14:paraId="1E7816A4" w14:textId="561A7607" w:rsidR="00DB04C8" w:rsidRDefault="00DB04C8" w:rsidP="00AD119F">
      <w:pPr>
        <w:pStyle w:val="LabStepNumberedLevel2"/>
      </w:pPr>
      <w:r>
        <w:t xml:space="preserve">On the </w:t>
      </w:r>
      <w:r w:rsidRPr="00DB04C8">
        <w:rPr>
          <w:b/>
        </w:rPr>
        <w:t>Manage Service Applications</w:t>
      </w:r>
      <w:r>
        <w:t xml:space="preserve"> page, you can see the service applications that have been created in the local farm. What you see on the </w:t>
      </w:r>
      <w:r w:rsidRPr="00DB04C8">
        <w:rPr>
          <w:b/>
        </w:rPr>
        <w:t>Manage Service Applications</w:t>
      </w:r>
      <w:r>
        <w:t xml:space="preserve"> page should match the following screenshot.</w:t>
      </w:r>
    </w:p>
    <w:p w14:paraId="778A0150" w14:textId="094FB000" w:rsidR="00DB04C8" w:rsidRDefault="00DB04C8" w:rsidP="00DB04C8">
      <w:pPr>
        <w:pStyle w:val="LabStepScreenshotLevel2"/>
      </w:pPr>
      <w:r>
        <w:lastRenderedPageBreak/>
        <w:drawing>
          <wp:inline distT="0" distB="0" distL="0" distR="0" wp14:anchorId="0EF893E4" wp14:editId="0755CFD1">
            <wp:extent cx="6284803" cy="2743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5223" cy="2752113"/>
                    </a:xfrm>
                    <a:prstGeom prst="rect">
                      <a:avLst/>
                    </a:prstGeom>
                    <a:noFill/>
                    <a:ln>
                      <a:solidFill>
                        <a:schemeClr val="bg1">
                          <a:lumMod val="50000"/>
                        </a:schemeClr>
                      </a:solidFill>
                    </a:ln>
                  </pic:spPr>
                </pic:pic>
              </a:graphicData>
            </a:graphic>
          </wp:inline>
        </w:drawing>
      </w:r>
    </w:p>
    <w:p w14:paraId="07C5E610" w14:textId="26BA7EC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 xml:space="preserve">. The reason you are doing this is that </w:t>
      </w:r>
      <w:r w:rsidR="004F2EE8">
        <w:rPr>
          <w:sz w:val="20"/>
          <w:szCs w:val="20"/>
        </w:rPr>
        <w:t xml:space="preserve">an instance if the </w:t>
      </w:r>
      <w:r w:rsidR="004F2EE8" w:rsidRPr="00977EBD">
        <w:rPr>
          <w:b/>
        </w:rPr>
        <w:t xml:space="preserve">Site </w:t>
      </w:r>
      <w:r w:rsidR="004F2EE8" w:rsidRPr="00977EBD">
        <w:rPr>
          <w:b/>
          <w:sz w:val="20"/>
          <w:szCs w:val="20"/>
        </w:rPr>
        <w:t>Subscription Settings Service</w:t>
      </w:r>
      <w:r w:rsidR="004F2EE8">
        <w:rPr>
          <w:sz w:val="20"/>
          <w:szCs w:val="20"/>
        </w:rPr>
        <w:t xml:space="preserve"> is required </w:t>
      </w:r>
      <w:r w:rsidR="00977EBD">
        <w:rPr>
          <w:sz w:val="20"/>
          <w:szCs w:val="20"/>
        </w:rPr>
        <w:t>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3176E081" w:rsidR="001C7B5E" w:rsidRPr="00E351A8" w:rsidRDefault="00DC20C4" w:rsidP="00316CF6">
      <w:pPr>
        <w:pStyle w:val="LabStepNumberedLevel2"/>
      </w:pPr>
      <w:r>
        <w:t>Right-c</w:t>
      </w:r>
      <w:r w:rsidR="001C7B5E" w:rsidRPr="00E351A8">
        <w:t xml:space="preserve">lick </w:t>
      </w:r>
      <w:r>
        <w:t xml:space="preserve">on </w:t>
      </w:r>
      <w:r w:rsidR="00475671" w:rsidRPr="00475671">
        <w:rPr>
          <w:b/>
        </w:rPr>
        <w:t>Script06</w:t>
      </w:r>
      <w:r w:rsidR="001C7B5E" w:rsidRPr="00475671">
        <w:rPr>
          <w:b/>
        </w:rPr>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t xml:space="preserve">Return to the browser and navigate to the home page of </w:t>
      </w:r>
      <w:r w:rsidRPr="00DC20C4">
        <w:rPr>
          <w:b/>
        </w:rPr>
        <w:t>SharePoint Central Administration</w:t>
      </w:r>
      <w:r>
        <w:t>.</w:t>
      </w:r>
    </w:p>
    <w:p w14:paraId="4F22E9DC" w14:textId="67107CDF" w:rsidR="00DC20C4" w:rsidRDefault="00DC20C4" w:rsidP="00316CF6">
      <w:pPr>
        <w:pStyle w:val="LabStepNumberedLevel2"/>
      </w:pPr>
      <w:r>
        <w:t xml:space="preserve">Locate and click the </w:t>
      </w:r>
      <w:r w:rsidRPr="00DB04C8">
        <w:rPr>
          <w:b/>
        </w:rPr>
        <w:t>Manage service application</w:t>
      </w:r>
      <w:r>
        <w:t xml:space="preserve"> link in the </w:t>
      </w:r>
      <w:r w:rsidRPr="00DC20C4">
        <w:t>Application Management</w:t>
      </w:r>
      <w:r>
        <w:t xml:space="preserve"> section.</w:t>
      </w:r>
    </w:p>
    <w:p w14:paraId="7E935FC2" w14:textId="30CA4DF9" w:rsidR="00DB04C8" w:rsidRDefault="00DB04C8" w:rsidP="00316CF6">
      <w:pPr>
        <w:pStyle w:val="LabStepNumberedLevel2"/>
      </w:pPr>
      <w:r>
        <w:t xml:space="preserve">If you were already at the </w:t>
      </w:r>
      <w:r>
        <w:rPr>
          <w:b/>
        </w:rPr>
        <w:t>Manage Service A</w:t>
      </w:r>
      <w:r w:rsidRPr="00DB04C8">
        <w:rPr>
          <w:b/>
        </w:rPr>
        <w:t>pplication</w:t>
      </w:r>
      <w:r>
        <w:rPr>
          <w:b/>
        </w:rPr>
        <w:t xml:space="preserve"> page</w:t>
      </w:r>
      <w:r w:rsidRPr="00DB04C8">
        <w:t xml:space="preserve">, then </w:t>
      </w:r>
      <w:r>
        <w:t xml:space="preserve">you must </w:t>
      </w:r>
      <w:r w:rsidRPr="00DB04C8">
        <w:t>refresh the page.</w:t>
      </w:r>
    </w:p>
    <w:p w14:paraId="5C76E913" w14:textId="7792C4BC" w:rsidR="00DC20C4" w:rsidRDefault="00DC20C4" w:rsidP="00316CF6">
      <w:pPr>
        <w:pStyle w:val="LabStepNumberedLevel2"/>
      </w:pPr>
      <w:r>
        <w:t xml:space="preserve">Make sure you can see the </w:t>
      </w:r>
      <w:r w:rsidRPr="00DB04C8">
        <w:rPr>
          <w:b/>
        </w:rPr>
        <w:t>Site Subscription Settings Service Application</w:t>
      </w:r>
      <w:r>
        <w:t xml:space="preserve"> you just created.</w:t>
      </w:r>
    </w:p>
    <w:p w14:paraId="064C0CB6" w14:textId="278099AF" w:rsidR="001C34D7" w:rsidRDefault="00DB04C8" w:rsidP="001C34D7">
      <w:pPr>
        <w:pStyle w:val="LabStepScreenshotLevel2"/>
      </w:pPr>
      <w:r>
        <w:drawing>
          <wp:inline distT="0" distB="0" distL="0" distR="0" wp14:anchorId="2A0DD4F6" wp14:editId="3262D203">
            <wp:extent cx="6280030" cy="2009307"/>
            <wp:effectExtent l="19050" t="19050" r="2603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97078" cy="2014761"/>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lastRenderedPageBreak/>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0FE7FCB4" w:rsidR="00C2684B" w:rsidRDefault="00C2684B" w:rsidP="00316CF6">
      <w:pPr>
        <w:pStyle w:val="LabStepNumberedLevel2"/>
      </w:pPr>
      <w:r>
        <w:t xml:space="preserve">Navigate to the </w:t>
      </w:r>
      <w:r w:rsidR="00AD119F" w:rsidRPr="00AD119F">
        <w:rPr>
          <w:b/>
        </w:rPr>
        <w:t>C:\Setup\</w:t>
      </w:r>
      <w:r w:rsidRPr="00DC20C4">
        <w:rPr>
          <w:b/>
        </w:rPr>
        <w:t>Scripts</w:t>
      </w:r>
      <w:r>
        <w:t xml:space="preserve"> folder in the Windows explorer.</w:t>
      </w:r>
    </w:p>
    <w:p w14:paraId="2490A6FF" w14:textId="2B657CF4" w:rsidR="001C7B5E" w:rsidRPr="00E351A8" w:rsidRDefault="001C7B5E" w:rsidP="00316CF6">
      <w:pPr>
        <w:pStyle w:val="LabStepNumberedLevel2"/>
        <w:rPr>
          <w:sz w:val="20"/>
          <w:szCs w:val="20"/>
        </w:rPr>
      </w:pPr>
      <w:r w:rsidRPr="00E351A8">
        <w:t xml:space="preserve">Right Click on the </w:t>
      </w:r>
      <w:r w:rsidR="00453092">
        <w:rPr>
          <w:b/>
        </w:rPr>
        <w:t>Script06</w:t>
      </w:r>
      <w:r w:rsidRPr="000C4B65">
        <w:rPr>
          <w:b/>
        </w:rPr>
        <w:t>_CreateWebApplications.ps1</w:t>
      </w:r>
      <w:r w:rsidRPr="00E351A8">
        <w:t xml:space="preserve"> script and select </w:t>
      </w:r>
      <w:r w:rsidRPr="00453092">
        <w:rPr>
          <w:b/>
        </w:rPr>
        <w:t>Run with PowerShell</w:t>
      </w:r>
      <w:r w:rsidR="00453092">
        <w:t>.</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5FB22BD2" w:rsidR="000C4B65" w:rsidRDefault="000C4B65" w:rsidP="000C4B65">
      <w:pPr>
        <w:pStyle w:val="LabExerciseCallout"/>
      </w:pPr>
      <w:r>
        <w:t xml:space="preserve">When you run </w:t>
      </w:r>
      <w:r w:rsidR="00453092">
        <w:rPr>
          <w:b/>
        </w:rPr>
        <w:t>Script06</w:t>
      </w:r>
      <w:r w:rsidRPr="000C4B65">
        <w:rPr>
          <w:b/>
        </w:rPr>
        <w:t>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61" w:history="1">
        <w:r w:rsidRPr="007E7787">
          <w:rPr>
            <w:rStyle w:val="Hyperlink"/>
          </w:rPr>
          <w:t>http://wingtipserver</w:t>
        </w:r>
      </w:hyperlink>
      <w:r>
        <w:t xml:space="preserve">. This web application will serve as the primary web application in which you will create sample site collections. The run </w:t>
      </w:r>
      <w:r w:rsidR="00453092">
        <w:rPr>
          <w:b/>
        </w:rPr>
        <w:t>Script06</w:t>
      </w:r>
      <w:r w:rsidRPr="000C4B65">
        <w:rPr>
          <w:b/>
        </w:rPr>
        <w:t>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62"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63"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AE1BC3D" w:rsidR="00E43C17" w:rsidRDefault="00E43C17" w:rsidP="00316CF6">
      <w:pPr>
        <w:pStyle w:val="LabStepNumberedLevel2"/>
      </w:pPr>
      <w:r>
        <w:t xml:space="preserve">Navigate to the </w:t>
      </w:r>
      <w:r w:rsidR="00AD119F" w:rsidRPr="00AD119F">
        <w:rPr>
          <w:b/>
        </w:rPr>
        <w:t>C:\Setup\</w:t>
      </w:r>
      <w:r w:rsidRPr="00AD119F">
        <w:rPr>
          <w:b/>
        </w:rPr>
        <w:t>Scripts</w:t>
      </w:r>
      <w:r>
        <w:t xml:space="preserve"> folder in the Windows explorer.</w:t>
      </w:r>
    </w:p>
    <w:p w14:paraId="66DE3F8C" w14:textId="0C512FA6" w:rsidR="00E43C17" w:rsidRPr="00E351A8" w:rsidRDefault="00E43C17" w:rsidP="00AD119F">
      <w:pPr>
        <w:pStyle w:val="LabStepNumberedLevel2"/>
        <w:rPr>
          <w:sz w:val="20"/>
          <w:szCs w:val="20"/>
        </w:rPr>
      </w:pPr>
      <w:r w:rsidRPr="00E351A8">
        <w:t xml:space="preserve">Right Click on the </w:t>
      </w:r>
      <w:r w:rsidR="00AD119F" w:rsidRPr="00AD119F">
        <w:rPr>
          <w:b/>
        </w:rPr>
        <w:t>Script07_ConfigureSharePointSSL</w:t>
      </w:r>
      <w:r w:rsidRPr="00AD119F">
        <w:rPr>
          <w:b/>
        </w:rPr>
        <w:t>.ps1</w:t>
      </w:r>
      <w:r w:rsidRPr="00E351A8">
        <w:t xml:space="preserve"> script and select </w:t>
      </w:r>
      <w:r w:rsidRPr="00AD119F">
        <w:rPr>
          <w:b/>
        </w:rPr>
        <w:t>Run with PowerShell</w:t>
      </w:r>
      <w:r>
        <w:t>.</w:t>
      </w:r>
    </w:p>
    <w:p w14:paraId="7738C063" w14:textId="1C06E953" w:rsidR="00E43C17" w:rsidRDefault="00E43C17" w:rsidP="00316CF6">
      <w:pPr>
        <w:pStyle w:val="LabStepNumberedLevel2"/>
      </w:pPr>
      <w:r w:rsidRPr="00E351A8">
        <w:lastRenderedPageBreak/>
        <w:t>W</w:t>
      </w:r>
      <w:r w:rsidR="00AD119F">
        <w:t>ait for script to finish</w:t>
      </w:r>
      <w:r w:rsidRPr="00E351A8">
        <w:t>.</w:t>
      </w:r>
    </w:p>
    <w:p w14:paraId="3AAE5CFC" w14:textId="572D57EA" w:rsidR="00E43C17" w:rsidRDefault="00E43C17" w:rsidP="00316CF6">
      <w:pPr>
        <w:pStyle w:val="LabStepNumbered"/>
      </w:pPr>
      <w:r>
        <w:t>Run the PowerShell script to create a set of sample site collections.</w:t>
      </w:r>
    </w:p>
    <w:p w14:paraId="4E31F4DB" w14:textId="30764722" w:rsidR="00E43C17" w:rsidRDefault="00E43C17" w:rsidP="00316CF6">
      <w:pPr>
        <w:pStyle w:val="LabStepNumberedLevel2"/>
      </w:pPr>
      <w:r>
        <w:t xml:space="preserve">Navigate to the </w:t>
      </w:r>
      <w:r w:rsidR="00AD119F" w:rsidRPr="00AD119F">
        <w:rPr>
          <w:b/>
        </w:rPr>
        <w:t>C:\Setup\Scripts</w:t>
      </w:r>
      <w:r w:rsidR="00AD119F">
        <w:t xml:space="preserve"> </w:t>
      </w:r>
      <w:r>
        <w:t>folder in the Windows explorer.</w:t>
      </w:r>
    </w:p>
    <w:p w14:paraId="6D8B5012" w14:textId="0E8E5CA8" w:rsidR="00E43C17" w:rsidRPr="00E351A8" w:rsidRDefault="00E75CCF" w:rsidP="00316CF6">
      <w:pPr>
        <w:pStyle w:val="LabStepNumberedLevel2"/>
        <w:rPr>
          <w:sz w:val="20"/>
          <w:szCs w:val="20"/>
        </w:rPr>
      </w:pPr>
      <w:r>
        <w:t>Right-c</w:t>
      </w:r>
      <w:r w:rsidR="00E43C17" w:rsidRPr="00E351A8">
        <w:t xml:space="preserve">lick on the </w:t>
      </w:r>
      <w:r w:rsidR="00AD119F" w:rsidRPr="00AD119F">
        <w:rPr>
          <w:b/>
        </w:rPr>
        <w:t>Script08</w:t>
      </w:r>
      <w:r w:rsidRPr="00AD119F">
        <w:rPr>
          <w:b/>
        </w:rPr>
        <w:t>_CreateSiteCollections.ps1</w:t>
      </w:r>
      <w:r>
        <w:t xml:space="preserve"> </w:t>
      </w:r>
      <w:r w:rsidR="00E43C17" w:rsidRPr="00E351A8">
        <w:t xml:space="preserve">script and select </w:t>
      </w:r>
      <w:r w:rsidR="00E43C17" w:rsidRPr="00CA490D">
        <w:rPr>
          <w:b/>
        </w:rPr>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65"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66" w:history="1">
        <w:r w:rsidRPr="007E7787">
          <w:rPr>
            <w:rStyle w:val="Hyperlink"/>
          </w:rPr>
          <w:t>https://search.wingtip.com</w:t>
        </w:r>
      </w:hyperlink>
      <w:r>
        <w:t xml:space="preserve">. </w:t>
      </w:r>
    </w:p>
    <w:p w14:paraId="3F6E65D7" w14:textId="305ED8E4" w:rsidR="00E75CCF" w:rsidRDefault="00E75CCF" w:rsidP="00316CF6">
      <w:pPr>
        <w:pStyle w:val="LabStepNumberedLevel2"/>
      </w:pPr>
      <w:r>
        <w:t xml:space="preserve">Inspect the </w:t>
      </w:r>
      <w:r w:rsidRPr="00E75CCF">
        <w:rPr>
          <w:b/>
        </w:rPr>
        <w:t>Discovery Center</w:t>
      </w:r>
      <w:r>
        <w:t xml:space="preserve"> site that has been created at </w:t>
      </w:r>
      <w:hyperlink r:id="rId167"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68" w:history="1">
        <w:r w:rsidRPr="007E7787">
          <w:rPr>
            <w:rStyle w:val="Hyperlink"/>
          </w:rPr>
          <w:t>https://www.wingtip.com</w:t>
        </w:r>
      </w:hyperlink>
      <w:r>
        <w:t>.</w:t>
      </w:r>
    </w:p>
    <w:p w14:paraId="467C1DCD" w14:textId="7133982F" w:rsidR="00E75CCF" w:rsidRDefault="00E75CCF" w:rsidP="00316CF6">
      <w:pPr>
        <w:pStyle w:val="LabStepNumberedLevel2"/>
      </w:pPr>
      <w:r>
        <w:t xml:space="preserve">Inspect the </w:t>
      </w:r>
      <w:r w:rsidRPr="00E75CCF">
        <w:rPr>
          <w:b/>
        </w:rPr>
        <w:t>BI Center</w:t>
      </w:r>
      <w:r>
        <w:t xml:space="preserve"> site that has been created at </w:t>
      </w:r>
      <w:hyperlink r:id="rId169" w:history="1">
        <w:r w:rsidRPr="007E7787">
          <w:rPr>
            <w:rStyle w:val="Hyperlink"/>
          </w:rPr>
          <w:t>https://bi.wingtip.com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70"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B9EA5C" w:rsidR="00D0338B" w:rsidRPr="00E351A8" w:rsidRDefault="00D0338B" w:rsidP="00316CF6">
      <w:pPr>
        <w:pStyle w:val="LabStepNumberedLevel2"/>
        <w:rPr>
          <w:sz w:val="20"/>
          <w:szCs w:val="20"/>
        </w:rPr>
      </w:pPr>
      <w:r w:rsidRPr="00E351A8">
        <w:t xml:space="preserve">Right Click on the </w:t>
      </w:r>
      <w:r w:rsidR="00AD119F">
        <w:rPr>
          <w:b/>
        </w:rPr>
        <w:t>Script09</w:t>
      </w:r>
      <w:r w:rsidRPr="00475671">
        <w:rPr>
          <w:b/>
        </w:rPr>
        <w:t>_CreateUserProfileServiceApplication.ps1</w:t>
      </w:r>
      <w:r w:rsidRPr="00E351A8">
        <w:t xml:space="preserve"> script and select </w:t>
      </w:r>
      <w:r w:rsidRPr="00CA490D">
        <w:rPr>
          <w:b/>
        </w:rPr>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Synchronization Connections page, select Create New Connection. </w:t>
      </w:r>
    </w:p>
    <w:p w14:paraId="484332D5" w14:textId="78BFC520" w:rsidR="00146E7D" w:rsidRDefault="00146E7D" w:rsidP="00146E7D">
      <w:pPr>
        <w:pStyle w:val="LabStepScreenshotLevel2"/>
      </w:pPr>
      <w:r w:rsidRPr="00146E7D">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1AC2" w:rsidRDefault="00CF793E" w:rsidP="00B75339">
      <w:pPr>
        <w:pStyle w:val="LabStepNumberedLevel2"/>
      </w:pPr>
      <w:r w:rsidRPr="00CF793E">
        <w:rPr>
          <w:b/>
        </w:rPr>
        <w:t>Application Management</w:t>
      </w:r>
      <w:r>
        <w:t xml:space="preserve"> &gt; </w:t>
      </w:r>
      <w:r w:rsidRPr="00CF793E">
        <w:rPr>
          <w:b/>
        </w:rPr>
        <w:t>Manage Service Applications</w:t>
      </w:r>
      <w:r>
        <w:t xml:space="preserve"> &gt; </w:t>
      </w:r>
      <w:r w:rsidR="001C7B5E" w:rsidRPr="00CF793E">
        <w:rPr>
          <w:b/>
        </w:rPr>
        <w:t>User Profile Service Application</w:t>
      </w:r>
      <w:r w:rsidR="001C7B5E" w:rsidRPr="000D1AC2">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745861">
        <w:rPr>
          <w:b/>
        </w:rPr>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745861">
        <w:rPr>
          <w:b/>
        </w:rPr>
        <w:t>https://search.wingtip.com/Pages/results.aspx</w:t>
      </w:r>
      <w:r>
        <w:t>.</w:t>
      </w:r>
    </w:p>
    <w:p w14:paraId="6130CDC1" w14:textId="2B9F2567" w:rsidR="005B0F1C" w:rsidRDefault="005B0F1C" w:rsidP="005B0F1C">
      <w:pPr>
        <w:pStyle w:val="LabStepScreenshotLevel2"/>
      </w:pPr>
      <w:r w:rsidRPr="005B0F1C">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190"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17B7502D" w:rsidR="001C7B5E" w:rsidRDefault="00B300DE" w:rsidP="004246C5">
      <w:pPr>
        <w:pStyle w:val="LabExerciseCallout"/>
      </w:pPr>
      <w:r>
        <w:t>Congratulations</w:t>
      </w:r>
      <w:r w:rsidR="001C7B5E">
        <w:t>! Search a</w:t>
      </w:r>
      <w:r w:rsidR="00745861">
        <w:t>ppears to be working correctly. Time to move ahead and add support for SharePoint 2013 workflows.</w:t>
      </w:r>
    </w:p>
    <w:p w14:paraId="43679391" w14:textId="06D833FA" w:rsidR="00D0338B" w:rsidRDefault="00FA761E" w:rsidP="001C7B5E">
      <w:pPr>
        <w:pStyle w:val="Heading3"/>
      </w:pPr>
      <w:r>
        <w:t>Task 11</w:t>
      </w:r>
      <w:r w:rsidR="00D0338B">
        <w:t>: Configure Support for SharePoint 2013 Workflows</w:t>
      </w:r>
    </w:p>
    <w:p w14:paraId="2FA345FB" w14:textId="59D81224" w:rsidR="00A27AA7" w:rsidRDefault="004246C5" w:rsidP="003070CC">
      <w:pPr>
        <w:pStyle w:val="LabExerciseLeadIn"/>
      </w:pPr>
      <w:r>
        <w:t xml:space="preserve">In </w:t>
      </w:r>
      <w:r w:rsidR="00FA761E">
        <w:t xml:space="preserve">this </w:t>
      </w:r>
      <w:r>
        <w:t>step</w:t>
      </w:r>
      <w:r w:rsidR="00FA761E">
        <w:t xml:space="preserve"> you will work through the steps required to add support for SharePoint 2013-style workflows. You will begin by </w:t>
      </w:r>
      <w:r w:rsidR="00FA761E">
        <w:rPr>
          <w:sz w:val="20"/>
          <w:szCs w:val="20"/>
        </w:rPr>
        <w:t xml:space="preserve">installing </w:t>
      </w:r>
      <w:r w:rsidR="003070CC">
        <w:rPr>
          <w:sz w:val="20"/>
          <w:szCs w:val="20"/>
        </w:rPr>
        <w:t xml:space="preserve">two new services named </w:t>
      </w:r>
      <w:r w:rsidR="00FA761E">
        <w:rPr>
          <w:sz w:val="20"/>
          <w:szCs w:val="20"/>
        </w:rPr>
        <w:t xml:space="preserve">Workflow Manager and Service Bus to provide infrastructure support </w:t>
      </w:r>
      <w:r w:rsidR="003070CC">
        <w:rPr>
          <w:sz w:val="20"/>
          <w:szCs w:val="20"/>
        </w:rPr>
        <w:t xml:space="preserve">for </w:t>
      </w:r>
      <w:r w:rsidR="00FA761E">
        <w:rPr>
          <w:sz w:val="20"/>
          <w:szCs w:val="20"/>
        </w:rPr>
        <w:t>SharePoint 2013 workflows</w:t>
      </w:r>
      <w:r w:rsidR="003070CC">
        <w:rPr>
          <w:sz w:val="20"/>
          <w:szCs w:val="20"/>
        </w:rPr>
        <w:t xml:space="preserve">. </w:t>
      </w:r>
      <w:r w:rsidR="003070CC">
        <w:t xml:space="preserve">Next, </w:t>
      </w:r>
      <w:r>
        <w:t xml:space="preserve">you will configure Workflow Manager by running a PowerShell script to create a Workflow Manager farm. </w:t>
      </w:r>
      <w:r w:rsidR="003070CC">
        <w:t xml:space="preserve">You will complete this task by running </w:t>
      </w:r>
      <w:r>
        <w:t xml:space="preserve">a second PowerShell script to register the Workflow Manager farm with the local SharePoint farm. After this, you will verify that that SharePoint 2013 workflow support is working by installing SharePoint Designer 2013 and creating and </w:t>
      </w:r>
      <w:r w:rsidR="003070CC">
        <w:t xml:space="preserve">running </w:t>
      </w:r>
      <w:r>
        <w:t xml:space="preserve">a </w:t>
      </w:r>
      <w:r w:rsidR="003070CC">
        <w:t xml:space="preserve">test SharePoint 2013 </w:t>
      </w:r>
      <w:r>
        <w:t>workflow</w:t>
      </w:r>
      <w:r w:rsidR="003070CC">
        <w:t>s</w:t>
      </w:r>
      <w:r>
        <w:t>.</w:t>
      </w:r>
    </w:p>
    <w:p w14:paraId="39F32A00" w14:textId="64E6BEFC" w:rsidR="00FA761E" w:rsidRPr="001C7B5E" w:rsidRDefault="00FA761E" w:rsidP="00FA761E">
      <w:pPr>
        <w:pStyle w:val="LabStepNumbered"/>
        <w:numPr>
          <w:ilvl w:val="0"/>
          <w:numId w:val="29"/>
        </w:numPr>
      </w:pPr>
      <w:r>
        <w:t>Install an instance of the Workflow Manager product by running the Microsoft Web Platform Installer</w:t>
      </w:r>
    </w:p>
    <w:p w14:paraId="409F05CF" w14:textId="77777777" w:rsidR="00FA761E" w:rsidRDefault="00FA761E" w:rsidP="00FA761E">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2FAEBECD" w14:textId="77777777" w:rsidR="00FA761E" w:rsidRPr="003F194B" w:rsidRDefault="00FA761E" w:rsidP="00FA761E">
      <w:pPr>
        <w:pStyle w:val="LabStepNumberedLevel2"/>
        <w:rPr>
          <w:sz w:val="20"/>
          <w:szCs w:val="20"/>
        </w:rPr>
      </w:pPr>
      <w:r>
        <w:t>Open Internet Explorer and browse to the following address:</w:t>
      </w:r>
    </w:p>
    <w:p w14:paraId="5DDA87D3" w14:textId="77777777" w:rsidR="00FA761E" w:rsidRPr="001C7B5E" w:rsidRDefault="00FA761E" w:rsidP="00FA761E">
      <w:pPr>
        <w:pStyle w:val="LabStepCodeBlockLevel2"/>
        <w:rPr>
          <w:sz w:val="20"/>
          <w:szCs w:val="20"/>
        </w:rPr>
      </w:pPr>
      <w:r w:rsidRPr="001D727A">
        <w:t>http://www.microsoft.com/web/downloads/platform.aspx</w:t>
      </w:r>
    </w:p>
    <w:p w14:paraId="2399A330" w14:textId="77777777" w:rsidR="00FA761E" w:rsidRPr="003F194B" w:rsidRDefault="00FA761E" w:rsidP="00FA761E">
      <w:pPr>
        <w:pStyle w:val="LabStepNumberedLevel2"/>
        <w:rPr>
          <w:sz w:val="20"/>
          <w:szCs w:val="20"/>
        </w:rPr>
      </w:pPr>
      <w:r>
        <w:t xml:space="preserve">Click </w:t>
      </w:r>
      <w:r>
        <w:rPr>
          <w:b/>
        </w:rPr>
        <w:t>Download</w:t>
      </w:r>
      <w:r>
        <w:t xml:space="preserve"> and run the installer.</w:t>
      </w:r>
    </w:p>
    <w:p w14:paraId="581633BD" w14:textId="77777777" w:rsidR="00FA761E" w:rsidRPr="003F194B" w:rsidRDefault="00FA761E" w:rsidP="00FA761E">
      <w:pPr>
        <w:pStyle w:val="LabStepNumberedLevel2"/>
        <w:rPr>
          <w:sz w:val="20"/>
          <w:szCs w:val="20"/>
        </w:rPr>
      </w:pPr>
      <w:r>
        <w:t>After the installation process, you should be able to launch the Web Platform Installer as shown in the following screenshot</w:t>
      </w:r>
    </w:p>
    <w:p w14:paraId="66CBC88D" w14:textId="77777777" w:rsidR="00FA761E" w:rsidRPr="001C7B5E" w:rsidRDefault="00FA761E" w:rsidP="00FA761E">
      <w:pPr>
        <w:pStyle w:val="LabStepScreenshotLevel2"/>
      </w:pPr>
      <w:r>
        <w:drawing>
          <wp:inline distT="0" distB="0" distL="0" distR="0" wp14:anchorId="71060356" wp14:editId="7DCFBE08">
            <wp:extent cx="3931920" cy="20387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84946" cy="2066268"/>
                    </a:xfrm>
                    <a:prstGeom prst="rect">
                      <a:avLst/>
                    </a:prstGeom>
                  </pic:spPr>
                </pic:pic>
              </a:graphicData>
            </a:graphic>
          </wp:inline>
        </w:drawing>
      </w:r>
    </w:p>
    <w:p w14:paraId="32D9C2D5" w14:textId="77777777" w:rsidR="00FA761E" w:rsidRDefault="00FA761E" w:rsidP="00FA761E">
      <w:pPr>
        <w:pStyle w:val="LabStepNumbered"/>
      </w:pPr>
      <w:r>
        <w:lastRenderedPageBreak/>
        <w:t xml:space="preserve">In the </w:t>
      </w:r>
      <w:r>
        <w:rPr>
          <w:b/>
        </w:rPr>
        <w:t>Web Platform Installer 5.0</w:t>
      </w:r>
      <w:r>
        <w:t xml:space="preserve"> use the Search box at the top right to search for </w:t>
      </w:r>
      <w:r>
        <w:rPr>
          <w:b/>
        </w:rPr>
        <w:t>Workflow</w:t>
      </w:r>
    </w:p>
    <w:p w14:paraId="671437A6" w14:textId="4EA1A6F2" w:rsidR="00FA761E" w:rsidRDefault="00FA761E" w:rsidP="00FA761E">
      <w:pPr>
        <w:pStyle w:val="LabStepNumberedLevel2"/>
      </w:pPr>
      <w:r>
        <w:t xml:space="preserve">When searching for Workflow, you should find a product named </w:t>
      </w:r>
      <w:r>
        <w:rPr>
          <w:b/>
        </w:rPr>
        <w:t xml:space="preserve">Workflow Manager 1.0 </w:t>
      </w:r>
      <w:r w:rsidR="005F00F3">
        <w:rPr>
          <w:b/>
        </w:rPr>
        <w:t>Refresh (CU2)</w:t>
      </w:r>
      <w:r>
        <w:t>.</w:t>
      </w:r>
    </w:p>
    <w:p w14:paraId="5C839306" w14:textId="7FFC219C" w:rsidR="005F00F3" w:rsidRDefault="005F00F3" w:rsidP="00FA761E">
      <w:pPr>
        <w:pStyle w:val="LabStepNumberedLevel2"/>
      </w:pPr>
      <w:r>
        <w:t xml:space="preserve">Click the </w:t>
      </w:r>
      <w:r w:rsidRPr="005F00F3">
        <w:rPr>
          <w:b/>
        </w:rPr>
        <w:t>Add</w:t>
      </w:r>
      <w:r>
        <w:t xml:space="preserve"> button for </w:t>
      </w:r>
      <w:r>
        <w:rPr>
          <w:b/>
        </w:rPr>
        <w:t>Workflow Manager 1.0 Refresh (CU2)</w:t>
      </w:r>
      <w:r>
        <w:t>.</w:t>
      </w:r>
    </w:p>
    <w:p w14:paraId="72BAE9AD" w14:textId="3EBEA6E3" w:rsidR="005F00F3" w:rsidRDefault="005F00F3" w:rsidP="005F00F3">
      <w:pPr>
        <w:pStyle w:val="LabStepScreenshotLevel2"/>
      </w:pPr>
      <w:r>
        <w:drawing>
          <wp:inline distT="0" distB="0" distL="0" distR="0" wp14:anchorId="3B488B73" wp14:editId="2E4F3A9F">
            <wp:extent cx="4053016" cy="1438651"/>
            <wp:effectExtent l="19050" t="19050" r="2413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2145" cy="1448991"/>
                    </a:xfrm>
                    <a:prstGeom prst="rect">
                      <a:avLst/>
                    </a:prstGeom>
                    <a:noFill/>
                    <a:ln>
                      <a:solidFill>
                        <a:schemeClr val="bg1">
                          <a:lumMod val="50000"/>
                        </a:schemeClr>
                      </a:solidFill>
                    </a:ln>
                  </pic:spPr>
                </pic:pic>
              </a:graphicData>
            </a:graphic>
          </wp:inline>
        </w:drawing>
      </w:r>
    </w:p>
    <w:p w14:paraId="0DA7C615" w14:textId="6E16BFBE" w:rsidR="00FA761E" w:rsidRDefault="005F00F3" w:rsidP="00FA761E">
      <w:pPr>
        <w:pStyle w:val="LabStepNumberedLevel2"/>
      </w:pPr>
      <w:r>
        <w:t xml:space="preserve">Click </w:t>
      </w:r>
      <w:r w:rsidRPr="005F00F3">
        <w:rPr>
          <w:b/>
        </w:rPr>
        <w:t>Install</w:t>
      </w:r>
      <w:r>
        <w:t xml:space="preserve"> to begin the installation process for Workflow Manager.</w:t>
      </w:r>
    </w:p>
    <w:p w14:paraId="6B39D77F" w14:textId="6E6E7A21" w:rsidR="005F00F3" w:rsidRDefault="005F00F3" w:rsidP="005F00F3">
      <w:pPr>
        <w:pStyle w:val="LabStepScreenshotLevel2"/>
      </w:pPr>
      <w:r>
        <w:drawing>
          <wp:inline distT="0" distB="0" distL="0" distR="0" wp14:anchorId="6B903EC2" wp14:editId="36ABBCBE">
            <wp:extent cx="4057959" cy="1007156"/>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01038" cy="1017848"/>
                    </a:xfrm>
                    <a:prstGeom prst="rect">
                      <a:avLst/>
                    </a:prstGeom>
                    <a:noFill/>
                    <a:ln>
                      <a:solidFill>
                        <a:schemeClr val="bg1">
                          <a:lumMod val="50000"/>
                        </a:schemeClr>
                      </a:solidFill>
                    </a:ln>
                  </pic:spPr>
                </pic:pic>
              </a:graphicData>
            </a:graphic>
          </wp:inline>
        </w:drawing>
      </w:r>
    </w:p>
    <w:p w14:paraId="0DAF0D8A" w14:textId="4B4AD8B9" w:rsidR="000432E1" w:rsidRDefault="000432E1" w:rsidP="00FA761E">
      <w:pPr>
        <w:pStyle w:val="LabStepNumberedLevel2"/>
      </w:pPr>
      <w:r>
        <w:t xml:space="preserve">On the </w:t>
      </w:r>
      <w:r w:rsidRPr="000432E1">
        <w:rPr>
          <w:b/>
        </w:rPr>
        <w:t>Prerequisites</w:t>
      </w:r>
      <w:r>
        <w:t xml:space="preserve"> page, uncheck the checkbox and click </w:t>
      </w:r>
      <w:r w:rsidRPr="000432E1">
        <w:rPr>
          <w:b/>
        </w:rPr>
        <w:t>I Accept</w:t>
      </w:r>
      <w:r>
        <w:t>.</w:t>
      </w:r>
    </w:p>
    <w:p w14:paraId="2212C443" w14:textId="78CAFC3E" w:rsidR="000432E1" w:rsidRDefault="000432E1" w:rsidP="000432E1">
      <w:pPr>
        <w:pStyle w:val="LabStepScreenshotLevel2"/>
      </w:pPr>
      <w:r>
        <w:drawing>
          <wp:inline distT="0" distB="0" distL="0" distR="0" wp14:anchorId="1E3BDD66" wp14:editId="7F7500F5">
            <wp:extent cx="3012872" cy="2066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68602" cy="2104265"/>
                    </a:xfrm>
                    <a:prstGeom prst="rect">
                      <a:avLst/>
                    </a:prstGeom>
                  </pic:spPr>
                </pic:pic>
              </a:graphicData>
            </a:graphic>
          </wp:inline>
        </w:drawing>
      </w:r>
    </w:p>
    <w:p w14:paraId="7FB7FE14" w14:textId="46271433" w:rsidR="000432E1" w:rsidRDefault="007F185E" w:rsidP="00FA761E">
      <w:pPr>
        <w:pStyle w:val="LabStepNumberedLevel2"/>
      </w:pPr>
      <w:r>
        <w:t xml:space="preserve">If prompted about updates, select </w:t>
      </w:r>
      <w:r w:rsidRPr="007F185E">
        <w:rPr>
          <w:b/>
        </w:rPr>
        <w:t>I don’t want to use Microsoft Updates</w:t>
      </w:r>
      <w:r>
        <w:t xml:space="preserve"> and click </w:t>
      </w:r>
      <w:r w:rsidRPr="007F185E">
        <w:rPr>
          <w:b/>
        </w:rPr>
        <w:t>Continue</w:t>
      </w:r>
      <w:r>
        <w:t>.</w:t>
      </w:r>
    </w:p>
    <w:p w14:paraId="58094F76" w14:textId="6E5EC122" w:rsidR="000432E1" w:rsidRDefault="000432E1" w:rsidP="000432E1">
      <w:pPr>
        <w:pStyle w:val="LabStepScreenshotLevel2"/>
      </w:pPr>
      <w:r>
        <w:drawing>
          <wp:inline distT="0" distB="0" distL="0" distR="0" wp14:anchorId="4424290A" wp14:editId="3AADEA33">
            <wp:extent cx="3029877" cy="207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50439" cy="2091810"/>
                    </a:xfrm>
                    <a:prstGeom prst="rect">
                      <a:avLst/>
                    </a:prstGeom>
                  </pic:spPr>
                </pic:pic>
              </a:graphicData>
            </a:graphic>
          </wp:inline>
        </w:drawing>
      </w:r>
    </w:p>
    <w:p w14:paraId="1BD7F5A2" w14:textId="7CC4A024" w:rsidR="000432E1" w:rsidRDefault="007F185E" w:rsidP="00FA761E">
      <w:pPr>
        <w:pStyle w:val="LabStepNumberedLevel2"/>
      </w:pPr>
      <w:r>
        <w:t>Once the install process has started, wait until it completes</w:t>
      </w:r>
      <w:r w:rsidR="000432E1">
        <w:t>.</w:t>
      </w:r>
    </w:p>
    <w:p w14:paraId="79708735" w14:textId="49ADD005" w:rsidR="000432E1" w:rsidRDefault="000432E1" w:rsidP="000432E1">
      <w:pPr>
        <w:pStyle w:val="LabStepScreenshotLevel2"/>
      </w:pPr>
      <w:r>
        <w:lastRenderedPageBreak/>
        <w:drawing>
          <wp:inline distT="0" distB="0" distL="0" distR="0" wp14:anchorId="2C123DF6" wp14:editId="09B83BBD">
            <wp:extent cx="3469777" cy="237936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94677" cy="2396442"/>
                    </a:xfrm>
                    <a:prstGeom prst="rect">
                      <a:avLst/>
                    </a:prstGeom>
                  </pic:spPr>
                </pic:pic>
              </a:graphicData>
            </a:graphic>
          </wp:inline>
        </w:drawing>
      </w:r>
    </w:p>
    <w:p w14:paraId="7866C0E2" w14:textId="03BA4439" w:rsidR="00FA761E" w:rsidRPr="00F3387E" w:rsidRDefault="00FA761E" w:rsidP="00FA761E">
      <w:pPr>
        <w:pStyle w:val="LabStepNumberedLevel2"/>
      </w:pPr>
      <w:r>
        <w:t xml:space="preserve">On the </w:t>
      </w:r>
      <w:r w:rsidRPr="00706BC9">
        <w:rPr>
          <w:b/>
        </w:rPr>
        <w:t>Configure</w:t>
      </w:r>
      <w:r>
        <w:t xml:space="preserve"> page, click </w:t>
      </w:r>
      <w:r w:rsidRPr="00706BC9">
        <w:rPr>
          <w:b/>
        </w:rPr>
        <w:t>Continue</w:t>
      </w:r>
      <w:r>
        <w:t>.</w:t>
      </w:r>
    </w:p>
    <w:p w14:paraId="19029338" w14:textId="3A275F41" w:rsidR="00FA761E" w:rsidRDefault="00B8188C" w:rsidP="00FA761E">
      <w:pPr>
        <w:pStyle w:val="LabStepScreenshotLevel2"/>
      </w:pPr>
      <w:r>
        <w:drawing>
          <wp:inline distT="0" distB="0" distL="0" distR="0" wp14:anchorId="137E0BFF" wp14:editId="7B595744">
            <wp:extent cx="3489548" cy="239292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08022" cy="2405593"/>
                    </a:xfrm>
                    <a:prstGeom prst="rect">
                      <a:avLst/>
                    </a:prstGeom>
                  </pic:spPr>
                </pic:pic>
              </a:graphicData>
            </a:graphic>
          </wp:inline>
        </w:drawing>
      </w:r>
    </w:p>
    <w:p w14:paraId="5B4A7C57" w14:textId="77777777" w:rsidR="007F185E" w:rsidRDefault="00FA761E" w:rsidP="00B740C5">
      <w:pPr>
        <w:pStyle w:val="LabStepNumberedLevel2"/>
      </w:pPr>
      <w:r>
        <w:t xml:space="preserve">When installation is complete, you will see a </w:t>
      </w:r>
      <w:r w:rsidRPr="007F185E">
        <w:rPr>
          <w:b/>
        </w:rPr>
        <w:t>Welcome</w:t>
      </w:r>
      <w:r>
        <w:t xml:space="preserve"> page. </w:t>
      </w:r>
    </w:p>
    <w:p w14:paraId="7DB41240" w14:textId="61FD6576" w:rsidR="007F185E" w:rsidRDefault="00FA761E" w:rsidP="007F185E">
      <w:pPr>
        <w:pStyle w:val="LabExerciseCallout"/>
      </w:pPr>
      <w:r>
        <w:t>At this point, you DO NOT want to configure Workflow Manager</w:t>
      </w:r>
      <w:r w:rsidR="007F185E">
        <w:t xml:space="preserve"> using this wizard</w:t>
      </w:r>
      <w:r>
        <w:t xml:space="preserve">. Instead, </w:t>
      </w:r>
      <w:r w:rsidR="007F185E">
        <w:t xml:space="preserve">you will configure Workflow Manager by executing a PowerShell script in an later in this task. </w:t>
      </w:r>
    </w:p>
    <w:p w14:paraId="12D67B3A" w14:textId="0DDF9428" w:rsidR="00FA761E" w:rsidRDefault="007F185E" w:rsidP="00B740C5">
      <w:pPr>
        <w:pStyle w:val="LabStepNumberedLevel2"/>
      </w:pPr>
      <w:r>
        <w:t xml:space="preserve">Do not select any option on the </w:t>
      </w:r>
      <w:r w:rsidR="00FA761E" w:rsidRPr="007F185E">
        <w:rPr>
          <w:b/>
        </w:rPr>
        <w:t>Welcome</w:t>
      </w:r>
      <w:r w:rsidR="00FA761E">
        <w:t xml:space="preserve"> page </w:t>
      </w:r>
      <w:r>
        <w:t xml:space="preserve">but instead close this page </w:t>
      </w:r>
      <w:r w:rsidR="00FA761E">
        <w:t xml:space="preserve">by clicking the </w:t>
      </w:r>
      <w:r w:rsidR="00FA761E" w:rsidRPr="007F185E">
        <w:rPr>
          <w:b/>
        </w:rPr>
        <w:t>X</w:t>
      </w:r>
      <w:r w:rsidR="00FA761E">
        <w:t xml:space="preserve"> menu in the upper right corner.</w:t>
      </w:r>
    </w:p>
    <w:p w14:paraId="4942162B" w14:textId="77777777" w:rsidR="00FA761E" w:rsidRDefault="00FA761E" w:rsidP="00FA761E">
      <w:pPr>
        <w:pStyle w:val="LabStepScreenshotLevel2"/>
      </w:pPr>
      <w:r>
        <w:drawing>
          <wp:inline distT="0" distB="0" distL="0" distR="0" wp14:anchorId="420DF4AD" wp14:editId="2C705E7A">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86000" cy="2788829"/>
                    </a:xfrm>
                    <a:prstGeom prst="rect">
                      <a:avLst/>
                    </a:prstGeom>
                  </pic:spPr>
                </pic:pic>
              </a:graphicData>
            </a:graphic>
          </wp:inline>
        </w:drawing>
      </w:r>
    </w:p>
    <w:p w14:paraId="07594F02" w14:textId="77777777" w:rsidR="00FA761E" w:rsidRDefault="00FA761E" w:rsidP="00FA761E">
      <w:pPr>
        <w:pStyle w:val="LabStepNumberedLevel2"/>
      </w:pPr>
      <w:r>
        <w:lastRenderedPageBreak/>
        <w:t xml:space="preserve">You should now see the </w:t>
      </w:r>
      <w:r w:rsidRPr="00A83826">
        <w:rPr>
          <w:b/>
        </w:rPr>
        <w:t>FINISH</w:t>
      </w:r>
      <w:r>
        <w:t xml:space="preserve"> page which displays a list of what has been installed including Workflow Manager and all its dependency components. Click </w:t>
      </w:r>
      <w:r w:rsidRPr="00A83826">
        <w:rPr>
          <w:b/>
        </w:rPr>
        <w:t>Finish</w:t>
      </w:r>
      <w:r>
        <w:t xml:space="preserve"> to close the Web Platform Installer.</w:t>
      </w:r>
    </w:p>
    <w:p w14:paraId="0838BBF9" w14:textId="77777777" w:rsidR="00FA761E" w:rsidRDefault="00FA761E" w:rsidP="00FA761E">
      <w:pPr>
        <w:pStyle w:val="LabStepScreenshotLevel2"/>
      </w:pPr>
      <w:r>
        <w:drawing>
          <wp:inline distT="0" distB="0" distL="0" distR="0" wp14:anchorId="6DE528B0" wp14:editId="63032E57">
            <wp:extent cx="3194304" cy="2336279"/>
            <wp:effectExtent l="0" t="0" r="635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12406" cy="2349519"/>
                    </a:xfrm>
                    <a:prstGeom prst="rect">
                      <a:avLst/>
                    </a:prstGeom>
                  </pic:spPr>
                </pic:pic>
              </a:graphicData>
            </a:graphic>
          </wp:inline>
        </w:drawing>
      </w:r>
    </w:p>
    <w:p w14:paraId="038FF46F" w14:textId="1B4D73CD" w:rsidR="00FA761E" w:rsidRDefault="003070CC" w:rsidP="00FA761E">
      <w:pPr>
        <w:pStyle w:val="LabExerciseCallout"/>
      </w:pPr>
      <w:r>
        <w:rPr>
          <w:sz w:val="20"/>
          <w:szCs w:val="20"/>
        </w:rPr>
        <w:t>Now that you have installed the Workflow Manager and Service Bus products</w:t>
      </w:r>
      <w:r w:rsidR="00FA761E">
        <w:rPr>
          <w:sz w:val="20"/>
          <w:szCs w:val="20"/>
        </w:rPr>
        <w:t xml:space="preserve">, </w:t>
      </w:r>
      <w:r>
        <w:rPr>
          <w:sz w:val="20"/>
          <w:szCs w:val="20"/>
        </w:rPr>
        <w:t>the next step is to run a PowerShell script create a local farm for each of these service so that they can be integrated to the local SharePoint farm</w:t>
      </w:r>
      <w:r w:rsidR="00FA761E">
        <w:rPr>
          <w:sz w:val="20"/>
          <w:szCs w:val="20"/>
        </w:rPr>
        <w:t>.</w:t>
      </w:r>
    </w:p>
    <w:p w14:paraId="38AC7191" w14:textId="2283F4ED" w:rsidR="004246C5" w:rsidRPr="00316CF6" w:rsidRDefault="004246C5" w:rsidP="003070CC">
      <w:pPr>
        <w:pStyle w:val="LabStepNumbered"/>
      </w:pPr>
      <w:r w:rsidRPr="00316CF6">
        <w:t xml:space="preserve">Using Windows Explorer, navigate to </w:t>
      </w:r>
      <w:r w:rsidRPr="00316CF6">
        <w:rPr>
          <w:b/>
        </w:rPr>
        <w:t>C:\Setup\Scripts</w:t>
      </w:r>
      <w:r w:rsidRPr="00316CF6">
        <w:t>.</w:t>
      </w:r>
    </w:p>
    <w:p w14:paraId="7C6559C8" w14:textId="6376CCB7" w:rsidR="00D0338B" w:rsidRPr="00316CF6" w:rsidRDefault="00D0338B" w:rsidP="00316CF6">
      <w:pPr>
        <w:pStyle w:val="LabStepNumbered"/>
      </w:pPr>
      <w:r w:rsidRPr="00316CF6">
        <w:t xml:space="preserve">Right Click on the </w:t>
      </w:r>
      <w:r w:rsidR="00475671">
        <w:rPr>
          <w:b/>
        </w:rPr>
        <w:t>Script10</w:t>
      </w:r>
      <w:r w:rsidR="004246C5" w:rsidRPr="00316CF6">
        <w:rPr>
          <w:b/>
        </w:rPr>
        <w:t>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47818621" w:rsidR="00316CF6" w:rsidRPr="00316CF6" w:rsidRDefault="00316CF6" w:rsidP="00316CF6">
      <w:pPr>
        <w:pStyle w:val="LabStepNumbered"/>
      </w:pPr>
      <w:r w:rsidRPr="00316CF6">
        <w:t xml:space="preserve">Right Click on the </w:t>
      </w:r>
      <w:r w:rsidR="00475671">
        <w:rPr>
          <w:b/>
        </w:rPr>
        <w:t>Script11</w:t>
      </w:r>
      <w:r w:rsidRPr="00316CF6">
        <w:rPr>
          <w:b/>
        </w:rPr>
        <w:t>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3B0BAECA" w:rsidR="00316CF6" w:rsidRDefault="00316CF6" w:rsidP="00316CF6">
      <w:pPr>
        <w:pStyle w:val="LabStepNumberedLevel2"/>
      </w:pPr>
      <w:r>
        <w:t>The script should just take 10-15 seconds to complete.</w:t>
      </w:r>
    </w:p>
    <w:p w14:paraId="4A3D494F" w14:textId="51CFDD8C" w:rsidR="005D3119" w:rsidRDefault="005D3119" w:rsidP="005D3119">
      <w:pPr>
        <w:pStyle w:val="LabExerciseCallout"/>
      </w:pPr>
      <w:r>
        <w:t xml:space="preserve">If you first attempt to execute </w:t>
      </w:r>
      <w:r>
        <w:rPr>
          <w:b/>
        </w:rPr>
        <w:t>Script11</w:t>
      </w:r>
      <w:r w:rsidRPr="00316CF6">
        <w:rPr>
          <w:b/>
        </w:rPr>
        <w:t>_RegisterWorkflowFarm.ps1</w:t>
      </w:r>
      <w:r w:rsidRPr="005D3119">
        <w:t xml:space="preserve"> fails</w:t>
      </w:r>
      <w:r>
        <w:t xml:space="preserve"> with an access denied error, this might be due to the workflow manager not being fully provisioned. Wait 20-30 seconds and attempt to execute the script again so it runs without experience an error.</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lastRenderedPageBreak/>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p w14:paraId="61F9F1D4" w14:textId="09F209D3" w:rsidR="005B55D7" w:rsidRDefault="00B740C5" w:rsidP="00CA49CE">
      <w:pPr>
        <w:pStyle w:val="LabStepCodeBlockLevel2"/>
      </w:pPr>
      <w:hyperlink r:id="rId204" w:history="1">
        <w:r w:rsidR="000C7314" w:rsidRPr="007E7787">
          <w:rPr>
            <w:rStyle w:val="Hyperlink"/>
          </w:rPr>
          <w:t>https://www.microsoft.com/en-us/download/details.aspx?id=35491</w:t>
        </w:r>
      </w:hyperlink>
      <w:r w:rsidR="000C7314">
        <w:t xml:space="preserve"> </w:t>
      </w:r>
    </w:p>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the 64-bit version of SharePoint Designer 2013 named </w:t>
      </w:r>
      <w:r w:rsidRPr="009965A5">
        <w:rPr>
          <w:b/>
        </w:rPr>
        <w:t>sharePointdesigner_64bit.exe</w:t>
      </w:r>
      <w:r>
        <w:t>.</w:t>
      </w:r>
    </w:p>
    <w:p w14:paraId="5179D4FA" w14:textId="2F6B253F" w:rsidR="009965A5" w:rsidRDefault="009965A5" w:rsidP="009965A5">
      <w:pPr>
        <w:pStyle w:val="LabStepScreenshotLevel2"/>
      </w:pPr>
      <w: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B740C5" w:rsidP="000C7314">
      <w:pPr>
        <w:pStyle w:val="LabStepCodeBlockLevel2"/>
      </w:pPr>
      <w:hyperlink r:id="rId206" w:history="1">
        <w:r w:rsidR="000C7314" w:rsidRPr="007E7787">
          <w:rPr>
            <w:rStyle w:val="Hyperlink"/>
          </w:rPr>
          <w:t>https://www.microsoft.com/en-us/download/details.aspx?id=42009</w:t>
        </w:r>
      </w:hyperlink>
      <w:r w:rsidR="000C7314">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lastRenderedPageBreak/>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10"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11"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02AD298E" w14:textId="5B431E2E" w:rsidR="007E01FB" w:rsidRDefault="007E01FB" w:rsidP="007E01FB">
      <w:pPr>
        <w:pStyle w:val="LabStepNumbered"/>
      </w:pPr>
      <w:r>
        <w:lastRenderedPageBreak/>
        <w:t>Look behind the scenes to see how many databases have been created in the WINGTIPSERVER\SHAREPOINT SQL instance.</w:t>
      </w:r>
    </w:p>
    <w:p w14:paraId="55B82DD7" w14:textId="16D96EEB" w:rsidR="007E01FB" w:rsidRDefault="007E01FB" w:rsidP="007E01FB">
      <w:pPr>
        <w:pStyle w:val="LabStepNumberedLevel2"/>
      </w:pPr>
      <w:r>
        <w:t xml:space="preserve">Return to </w:t>
      </w:r>
      <w:r w:rsidRPr="00AC3531">
        <w:rPr>
          <w:b/>
        </w:rPr>
        <w:t>SQL Server Management Studio</w:t>
      </w:r>
      <w:r>
        <w:t>.</w:t>
      </w:r>
    </w:p>
    <w:p w14:paraId="2E80D8E8" w14:textId="6F2B32ED" w:rsidR="007E01FB" w:rsidRDefault="007E01FB" w:rsidP="007E01FB">
      <w:pPr>
        <w:pStyle w:val="LabStepNumberedLevel2"/>
      </w:pPr>
      <w:r>
        <w:t xml:space="preserve">Refresh the </w:t>
      </w:r>
      <w:r w:rsidRPr="007E01FB">
        <w:rPr>
          <w:b/>
        </w:rPr>
        <w:t>Databases</w:t>
      </w:r>
      <w:r>
        <w:t xml:space="preserve"> collection in the </w:t>
      </w:r>
      <w:r w:rsidRPr="007E01FB">
        <w:rPr>
          <w:b/>
        </w:rPr>
        <w:t>WINGTIPSERVER\SharePoint</w:t>
      </w:r>
      <w:r>
        <w:t xml:space="preserve"> instance.</w:t>
      </w:r>
    </w:p>
    <w:p w14:paraId="674DA648" w14:textId="2A34A7BF" w:rsidR="007E01FB" w:rsidRDefault="007E01FB" w:rsidP="007E01FB">
      <w:pPr>
        <w:pStyle w:val="LabStepNumberedLevel2"/>
      </w:pPr>
      <w:r>
        <w:t>You should see a large set of databases similar to what you can see in the following screenshot.</w:t>
      </w:r>
    </w:p>
    <w:p w14:paraId="75EFE046" w14:textId="6B42396B" w:rsidR="007E01FB" w:rsidRDefault="007E01FB" w:rsidP="007E01FB">
      <w:pPr>
        <w:pStyle w:val="LabStepScreenshotLevel2"/>
      </w:pPr>
      <w:r>
        <w:drawing>
          <wp:inline distT="0" distB="0" distL="0" distR="0" wp14:anchorId="43D258BA" wp14:editId="239376D3">
            <wp:extent cx="3593231" cy="347947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3588" cy="3499183"/>
                    </a:xfrm>
                    <a:prstGeom prst="rect">
                      <a:avLst/>
                    </a:prstGeom>
                    <a:noFill/>
                    <a:ln>
                      <a:solidFill>
                        <a:schemeClr val="bg1">
                          <a:lumMod val="50000"/>
                        </a:schemeClr>
                      </a:solidFill>
                    </a:ln>
                  </pic:spPr>
                </pic:pic>
              </a:graphicData>
            </a:graphic>
          </wp:inline>
        </w:drawing>
      </w:r>
    </w:p>
    <w:p w14:paraId="66A1A39F" w14:textId="1F91F698" w:rsidR="007E01FB" w:rsidRDefault="007E01FB" w:rsidP="007E01FB">
      <w:pPr>
        <w:pStyle w:val="LabExerciseCallout"/>
      </w:pPr>
      <w:r>
        <w:t>Hey, don’t forget that this is SharePoint. Your never supposed to read or write to these databases directly.</w:t>
      </w:r>
      <w:r w:rsidR="001E4CCD">
        <w:t xml:space="preserve"> </w:t>
      </w:r>
      <w:bookmarkStart w:id="1" w:name="_GoBack"/>
      <w:bookmarkEnd w:id="1"/>
    </w:p>
    <w:p w14:paraId="3582EFE8" w14:textId="37A71955" w:rsidR="001C7B5E" w:rsidRDefault="00745861" w:rsidP="001C7B5E">
      <w:pPr>
        <w:pStyle w:val="Heading3"/>
      </w:pPr>
      <w:r>
        <w:t>Task 12</w:t>
      </w:r>
      <w:r w:rsidR="001C7B5E">
        <w:t>: Install</w:t>
      </w:r>
      <w:r w:rsidR="00DD375B">
        <w:t xml:space="preserve"> </w:t>
      </w:r>
      <w:r w:rsidR="001C7B5E">
        <w:t xml:space="preserve">Visual Studio </w:t>
      </w:r>
      <w:r w:rsidR="00CF7318">
        <w:t>2015</w:t>
      </w:r>
      <w:r w:rsidR="00DD375B">
        <w:t xml:space="preserve"> with Update 1</w:t>
      </w:r>
    </w:p>
    <w:p w14:paraId="7B3A56F8" w14:textId="36184E0A" w:rsidR="001C7B5E" w:rsidRDefault="001C7B5E" w:rsidP="001C7B5E">
      <w:pPr>
        <w:pStyle w:val="LabExerciseLeadIn"/>
        <w:rPr>
          <w:sz w:val="20"/>
          <w:szCs w:val="20"/>
        </w:rPr>
      </w:pPr>
      <w:r>
        <w:rPr>
          <w:sz w:val="20"/>
          <w:szCs w:val="20"/>
        </w:rPr>
        <w:t xml:space="preserve">In this section you will Install Visual Studio </w:t>
      </w:r>
      <w:r w:rsidR="007C5FDC">
        <w:rPr>
          <w:sz w:val="20"/>
          <w:szCs w:val="20"/>
        </w:rPr>
        <w:t>2015 with Update 1 and then you will install the latest version of the Office/SharePoint tools for Visual Studio</w:t>
      </w:r>
      <w:r>
        <w:rPr>
          <w:sz w:val="20"/>
          <w:szCs w:val="20"/>
        </w:rPr>
        <w:t>.</w:t>
      </w:r>
    </w:p>
    <w:p w14:paraId="342CD413" w14:textId="23FB22D6" w:rsidR="008F02CC" w:rsidRDefault="00A61441" w:rsidP="0077046E">
      <w:pPr>
        <w:pStyle w:val="LabStepNumbered"/>
        <w:numPr>
          <w:ilvl w:val="0"/>
          <w:numId w:val="16"/>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You can use either the Visual Studio 2015 Enterprise version or the Visual Studio 2015 Professional version.</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18"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lastRenderedPageBreak/>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lastRenderedPageBreak/>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lastRenderedPageBreak/>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31724" cy="4104413"/>
                    </a:xfrm>
                    <a:prstGeom prst="rect">
                      <a:avLst/>
                    </a:prstGeom>
                  </pic:spPr>
                </pic:pic>
              </a:graphicData>
            </a:graphic>
          </wp:inline>
        </w:drawing>
      </w:r>
    </w:p>
    <w:p w14:paraId="38864438" w14:textId="408DACE4" w:rsidR="007F185E" w:rsidRDefault="007F185E" w:rsidP="007F185E">
      <w:pPr>
        <w:pStyle w:val="LabExerciseCallout"/>
      </w:pPr>
      <w:r>
        <w:lastRenderedPageBreak/>
        <w:t>The new release of these tools are due out the week of the Build conference which is 3/30. This link will need to be updated.</w:t>
      </w:r>
    </w:p>
    <w:p w14:paraId="77FB69D8" w14:textId="0C15B9D1" w:rsidR="004B283B" w:rsidRDefault="004B283B" w:rsidP="00316CF6">
      <w:pPr>
        <w:pStyle w:val="LabStepNumbered"/>
      </w:pPr>
      <w:r>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B740C5" w:rsidP="004B283B">
      <w:pPr>
        <w:pStyle w:val="LabStepCodeBlockLevel2"/>
      </w:pPr>
      <w:hyperlink r:id="rId225" w:history="1">
        <w:r w:rsidR="004B283B" w:rsidRPr="007E7787">
          <w:rPr>
            <w:rStyle w:val="Hyperlink"/>
          </w:rPr>
          <w:t>https://www.microsoft.com/en-us/download/details.aspx?id=49972</w:t>
        </w:r>
      </w:hyperlink>
      <w:r w:rsidR="004B283B">
        <w:t xml:space="preserve"> </w:t>
      </w:r>
    </w:p>
    <w:p w14:paraId="235D0458" w14:textId="3687171D" w:rsidR="004B283B" w:rsidRDefault="004B283B" w:rsidP="004B283B">
      <w:pPr>
        <w:pStyle w:val="LabStepNumberedLevel2"/>
      </w:pPr>
      <w:r>
        <w:t xml:space="preserve">Click </w:t>
      </w:r>
      <w:r w:rsidRPr="004B283B">
        <w:rPr>
          <w:b/>
        </w:rPr>
        <w:t>Download</w:t>
      </w:r>
      <w:r>
        <w:t xml:space="preserve"> to download 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lastRenderedPageBreak/>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lastRenderedPageBreak/>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lastRenderedPageBreak/>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drawing>
          <wp:inline distT="0" distB="0" distL="0" distR="0" wp14:anchorId="76E6FA60" wp14:editId="18846A96">
            <wp:extent cx="2092320" cy="1757549"/>
            <wp:effectExtent l="19050" t="19050" r="22860" b="146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34">
                      <a:extLst>
                        <a:ext uri="{28A0092B-C50C-407E-A947-70E740481C1C}">
                          <a14:useLocalDpi xmlns:a14="http://schemas.microsoft.com/office/drawing/2010/main" val="0"/>
                        </a:ext>
                      </a:extLst>
                    </a:blip>
                    <a:srcRect r="8186"/>
                    <a:stretch/>
                  </pic:blipFill>
                  <pic:spPr bwMode="auto">
                    <a:xfrm>
                      <a:off x="0" y="0"/>
                      <a:ext cx="2109468" cy="177195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drawing>
          <wp:inline distT="0" distB="0" distL="0" distR="0" wp14:anchorId="3B4BC364" wp14:editId="4846CB10">
            <wp:extent cx="4405745" cy="1518941"/>
            <wp:effectExtent l="19050" t="19050" r="13970" b="2413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444750" cy="1532389"/>
                    </a:xfrm>
                    <a:prstGeom prst="rect">
                      <a:avLst/>
                    </a:prstGeom>
                    <a:noFill/>
                    <a:ln>
                      <a:solidFill>
                        <a:schemeClr val="bg1">
                          <a:lumMod val="50000"/>
                        </a:schemeClr>
                      </a:solidFill>
                    </a:ln>
                  </pic:spPr>
                </pic:pic>
              </a:graphicData>
            </a:graphic>
          </wp:inline>
        </w:drawing>
      </w:r>
    </w:p>
    <w:p w14:paraId="29CE5D76" w14:textId="5EE8FAAE" w:rsidR="007E01FB" w:rsidRDefault="003632D7" w:rsidP="007E01FB">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p w14:paraId="56195296" w14:textId="55687F91" w:rsidR="007E01FB" w:rsidRPr="001C7B5E" w:rsidRDefault="007E01FB" w:rsidP="007E01FB">
      <w:pPr>
        <w:pStyle w:val="LabStepScreenshot"/>
      </w:pPr>
    </w:p>
    <w:sectPr w:rsidR="007E01FB"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4B16AE" w14:textId="77777777" w:rsidR="008C2CDC" w:rsidRDefault="008C2CDC" w:rsidP="002754DA">
      <w:pPr>
        <w:spacing w:before="0" w:after="0"/>
      </w:pPr>
      <w:r>
        <w:separator/>
      </w:r>
    </w:p>
  </w:endnote>
  <w:endnote w:type="continuationSeparator" w:id="0">
    <w:p w14:paraId="230E9253" w14:textId="77777777" w:rsidR="008C2CDC" w:rsidRDefault="008C2CDC"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943FD0" w14:textId="77777777" w:rsidR="008C2CDC" w:rsidRDefault="008C2CDC" w:rsidP="002754DA">
      <w:pPr>
        <w:spacing w:before="0" w:after="0"/>
      </w:pPr>
      <w:r>
        <w:separator/>
      </w:r>
    </w:p>
  </w:footnote>
  <w:footnote w:type="continuationSeparator" w:id="0">
    <w:p w14:paraId="3F98A1EC" w14:textId="77777777" w:rsidR="008C2CDC" w:rsidRDefault="008C2CDC"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
  </w:num>
  <w:num w:numId="21">
    <w:abstractNumId w:val="10"/>
  </w:num>
  <w:num w:numId="22">
    <w:abstractNumId w:val="3"/>
  </w:num>
  <w:num w:numId="23">
    <w:abstractNumId w:val="0"/>
  </w:num>
  <w:num w:numId="24">
    <w:abstractNumId w:val="12"/>
  </w:num>
  <w:num w:numId="25">
    <w:abstractNumId w:val="11"/>
  </w:num>
  <w:num w:numId="26">
    <w:abstractNumId w:val="14"/>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13"/>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B0E"/>
    <w:rsid w:val="00020E04"/>
    <w:rsid w:val="00022971"/>
    <w:rsid w:val="000237DD"/>
    <w:rsid w:val="00024303"/>
    <w:rsid w:val="000243F6"/>
    <w:rsid w:val="000267E9"/>
    <w:rsid w:val="000274B6"/>
    <w:rsid w:val="00030FBC"/>
    <w:rsid w:val="00035BC9"/>
    <w:rsid w:val="00042CDF"/>
    <w:rsid w:val="000432E1"/>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8C4"/>
    <w:rsid w:val="0016348C"/>
    <w:rsid w:val="001638AF"/>
    <w:rsid w:val="0016436B"/>
    <w:rsid w:val="00164975"/>
    <w:rsid w:val="001649FD"/>
    <w:rsid w:val="001657A8"/>
    <w:rsid w:val="0016603A"/>
    <w:rsid w:val="00166339"/>
    <w:rsid w:val="00166521"/>
    <w:rsid w:val="00166BA8"/>
    <w:rsid w:val="00167FD7"/>
    <w:rsid w:val="00170A42"/>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A70DA"/>
    <w:rsid w:val="001B176D"/>
    <w:rsid w:val="001B31B0"/>
    <w:rsid w:val="001B4693"/>
    <w:rsid w:val="001B60FC"/>
    <w:rsid w:val="001B6579"/>
    <w:rsid w:val="001C2975"/>
    <w:rsid w:val="001C34D7"/>
    <w:rsid w:val="001C3C48"/>
    <w:rsid w:val="001C7B5E"/>
    <w:rsid w:val="001D2E31"/>
    <w:rsid w:val="001D5039"/>
    <w:rsid w:val="001D668A"/>
    <w:rsid w:val="001D727A"/>
    <w:rsid w:val="001E1924"/>
    <w:rsid w:val="001E197B"/>
    <w:rsid w:val="001E2DF2"/>
    <w:rsid w:val="001E45EA"/>
    <w:rsid w:val="001E4CCD"/>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16313"/>
    <w:rsid w:val="00221821"/>
    <w:rsid w:val="002243BC"/>
    <w:rsid w:val="00225D1A"/>
    <w:rsid w:val="0022634A"/>
    <w:rsid w:val="002263A3"/>
    <w:rsid w:val="00226C32"/>
    <w:rsid w:val="00231D57"/>
    <w:rsid w:val="0023330C"/>
    <w:rsid w:val="00234111"/>
    <w:rsid w:val="00237391"/>
    <w:rsid w:val="002376C5"/>
    <w:rsid w:val="00241181"/>
    <w:rsid w:val="002417BC"/>
    <w:rsid w:val="002429C6"/>
    <w:rsid w:val="00243A3C"/>
    <w:rsid w:val="00244E1E"/>
    <w:rsid w:val="0024711C"/>
    <w:rsid w:val="00250284"/>
    <w:rsid w:val="00250812"/>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08C3"/>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51CD"/>
    <w:rsid w:val="002E66B3"/>
    <w:rsid w:val="002F03AF"/>
    <w:rsid w:val="002F14BC"/>
    <w:rsid w:val="002F2748"/>
    <w:rsid w:val="002F7A5E"/>
    <w:rsid w:val="002F7E4F"/>
    <w:rsid w:val="0030388D"/>
    <w:rsid w:val="00305FD9"/>
    <w:rsid w:val="00306BA2"/>
    <w:rsid w:val="003070CC"/>
    <w:rsid w:val="00307288"/>
    <w:rsid w:val="00311545"/>
    <w:rsid w:val="0031272E"/>
    <w:rsid w:val="00316198"/>
    <w:rsid w:val="00316796"/>
    <w:rsid w:val="00316CF6"/>
    <w:rsid w:val="003173F8"/>
    <w:rsid w:val="0031741B"/>
    <w:rsid w:val="003267C0"/>
    <w:rsid w:val="00330210"/>
    <w:rsid w:val="003303D3"/>
    <w:rsid w:val="00333042"/>
    <w:rsid w:val="00340E7D"/>
    <w:rsid w:val="00342717"/>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45A0"/>
    <w:rsid w:val="003851D5"/>
    <w:rsid w:val="00385E7E"/>
    <w:rsid w:val="0039106B"/>
    <w:rsid w:val="0039273B"/>
    <w:rsid w:val="003944C9"/>
    <w:rsid w:val="00397DF0"/>
    <w:rsid w:val="00397FFA"/>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1959"/>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3092"/>
    <w:rsid w:val="004546C5"/>
    <w:rsid w:val="00454961"/>
    <w:rsid w:val="00455F33"/>
    <w:rsid w:val="004601F5"/>
    <w:rsid w:val="00460DA7"/>
    <w:rsid w:val="0046148C"/>
    <w:rsid w:val="004614E7"/>
    <w:rsid w:val="00463B42"/>
    <w:rsid w:val="004643EE"/>
    <w:rsid w:val="004644F4"/>
    <w:rsid w:val="00464F96"/>
    <w:rsid w:val="0046679B"/>
    <w:rsid w:val="004737C0"/>
    <w:rsid w:val="00474799"/>
    <w:rsid w:val="00475671"/>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D42"/>
    <w:rsid w:val="004D2050"/>
    <w:rsid w:val="004D3A39"/>
    <w:rsid w:val="004D4A22"/>
    <w:rsid w:val="004D50D8"/>
    <w:rsid w:val="004D51D7"/>
    <w:rsid w:val="004D5B0F"/>
    <w:rsid w:val="004D6DAF"/>
    <w:rsid w:val="004D71F4"/>
    <w:rsid w:val="004D75A3"/>
    <w:rsid w:val="004E1B20"/>
    <w:rsid w:val="004E1CBF"/>
    <w:rsid w:val="004E28F4"/>
    <w:rsid w:val="004E3B42"/>
    <w:rsid w:val="004E45B9"/>
    <w:rsid w:val="004E576E"/>
    <w:rsid w:val="004E5910"/>
    <w:rsid w:val="004E608B"/>
    <w:rsid w:val="004E6373"/>
    <w:rsid w:val="004F1E4C"/>
    <w:rsid w:val="004F2EE8"/>
    <w:rsid w:val="004F40B8"/>
    <w:rsid w:val="004F4241"/>
    <w:rsid w:val="004F54BD"/>
    <w:rsid w:val="00500790"/>
    <w:rsid w:val="00503627"/>
    <w:rsid w:val="00504620"/>
    <w:rsid w:val="0050658A"/>
    <w:rsid w:val="0050746C"/>
    <w:rsid w:val="005106D7"/>
    <w:rsid w:val="00511EE0"/>
    <w:rsid w:val="00513EAD"/>
    <w:rsid w:val="0051400B"/>
    <w:rsid w:val="00515C63"/>
    <w:rsid w:val="0051627D"/>
    <w:rsid w:val="00517169"/>
    <w:rsid w:val="00517427"/>
    <w:rsid w:val="00522183"/>
    <w:rsid w:val="00526CAF"/>
    <w:rsid w:val="00531A0D"/>
    <w:rsid w:val="00531FFD"/>
    <w:rsid w:val="00533D36"/>
    <w:rsid w:val="0053493F"/>
    <w:rsid w:val="00536A2B"/>
    <w:rsid w:val="00536EA7"/>
    <w:rsid w:val="00537866"/>
    <w:rsid w:val="00540A9A"/>
    <w:rsid w:val="005419D3"/>
    <w:rsid w:val="005428BD"/>
    <w:rsid w:val="00542CAB"/>
    <w:rsid w:val="00551DC5"/>
    <w:rsid w:val="00551DFA"/>
    <w:rsid w:val="005556AA"/>
    <w:rsid w:val="00560F81"/>
    <w:rsid w:val="00562530"/>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E17"/>
    <w:rsid w:val="005A3A17"/>
    <w:rsid w:val="005A3E02"/>
    <w:rsid w:val="005A4563"/>
    <w:rsid w:val="005A5885"/>
    <w:rsid w:val="005A6B98"/>
    <w:rsid w:val="005A6D5F"/>
    <w:rsid w:val="005B0F1C"/>
    <w:rsid w:val="005B2865"/>
    <w:rsid w:val="005B2A18"/>
    <w:rsid w:val="005B55D7"/>
    <w:rsid w:val="005B5C44"/>
    <w:rsid w:val="005B6F90"/>
    <w:rsid w:val="005C03B9"/>
    <w:rsid w:val="005C1BF8"/>
    <w:rsid w:val="005C3A90"/>
    <w:rsid w:val="005C46E4"/>
    <w:rsid w:val="005C6563"/>
    <w:rsid w:val="005D0297"/>
    <w:rsid w:val="005D1BF7"/>
    <w:rsid w:val="005D3119"/>
    <w:rsid w:val="005D380A"/>
    <w:rsid w:val="005D3854"/>
    <w:rsid w:val="005D7930"/>
    <w:rsid w:val="005E027F"/>
    <w:rsid w:val="005E054A"/>
    <w:rsid w:val="005E0D54"/>
    <w:rsid w:val="005E3B38"/>
    <w:rsid w:val="005E4D7E"/>
    <w:rsid w:val="005E5B36"/>
    <w:rsid w:val="005E79AF"/>
    <w:rsid w:val="005F00F3"/>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15FE"/>
    <w:rsid w:val="006F58C4"/>
    <w:rsid w:val="006F58F7"/>
    <w:rsid w:val="006F64F9"/>
    <w:rsid w:val="006F71A5"/>
    <w:rsid w:val="0070089C"/>
    <w:rsid w:val="00702A8A"/>
    <w:rsid w:val="00703CF8"/>
    <w:rsid w:val="00706BC9"/>
    <w:rsid w:val="007101AC"/>
    <w:rsid w:val="00711C05"/>
    <w:rsid w:val="00712F62"/>
    <w:rsid w:val="00713E79"/>
    <w:rsid w:val="00726591"/>
    <w:rsid w:val="0072738D"/>
    <w:rsid w:val="0073482B"/>
    <w:rsid w:val="00737FD5"/>
    <w:rsid w:val="00740261"/>
    <w:rsid w:val="00740358"/>
    <w:rsid w:val="00740CA3"/>
    <w:rsid w:val="00742392"/>
    <w:rsid w:val="007442CF"/>
    <w:rsid w:val="00745777"/>
    <w:rsid w:val="00745861"/>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46E"/>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01FB"/>
    <w:rsid w:val="007E240B"/>
    <w:rsid w:val="007E54CD"/>
    <w:rsid w:val="007E5A7C"/>
    <w:rsid w:val="007E6391"/>
    <w:rsid w:val="007F185E"/>
    <w:rsid w:val="007F2715"/>
    <w:rsid w:val="007F2CD4"/>
    <w:rsid w:val="007F2DCD"/>
    <w:rsid w:val="007F35A8"/>
    <w:rsid w:val="007F37E8"/>
    <w:rsid w:val="007F6A5C"/>
    <w:rsid w:val="0080252D"/>
    <w:rsid w:val="008045E2"/>
    <w:rsid w:val="00805B9B"/>
    <w:rsid w:val="008107B3"/>
    <w:rsid w:val="00810E09"/>
    <w:rsid w:val="008114C7"/>
    <w:rsid w:val="00811A7F"/>
    <w:rsid w:val="008123BE"/>
    <w:rsid w:val="00812AF5"/>
    <w:rsid w:val="0081597D"/>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8F5"/>
    <w:rsid w:val="008C1C05"/>
    <w:rsid w:val="008C22EA"/>
    <w:rsid w:val="008C2CDC"/>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68E4"/>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E3607"/>
    <w:rsid w:val="009F7F64"/>
    <w:rsid w:val="00A00F6E"/>
    <w:rsid w:val="00A01BD3"/>
    <w:rsid w:val="00A05346"/>
    <w:rsid w:val="00A05D85"/>
    <w:rsid w:val="00A06DB6"/>
    <w:rsid w:val="00A070BA"/>
    <w:rsid w:val="00A10074"/>
    <w:rsid w:val="00A10BF8"/>
    <w:rsid w:val="00A128A7"/>
    <w:rsid w:val="00A136DF"/>
    <w:rsid w:val="00A15C8C"/>
    <w:rsid w:val="00A2050E"/>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119F"/>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0C5"/>
    <w:rsid w:val="00B74E1A"/>
    <w:rsid w:val="00B75339"/>
    <w:rsid w:val="00B75794"/>
    <w:rsid w:val="00B7645C"/>
    <w:rsid w:val="00B80925"/>
    <w:rsid w:val="00B815CE"/>
    <w:rsid w:val="00B8188C"/>
    <w:rsid w:val="00B8295B"/>
    <w:rsid w:val="00B838CD"/>
    <w:rsid w:val="00B83CE0"/>
    <w:rsid w:val="00B84070"/>
    <w:rsid w:val="00B84304"/>
    <w:rsid w:val="00B95B28"/>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42A7"/>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29CD"/>
    <w:rsid w:val="00C93E0C"/>
    <w:rsid w:val="00C95325"/>
    <w:rsid w:val="00C9628C"/>
    <w:rsid w:val="00C97674"/>
    <w:rsid w:val="00CA490D"/>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87722"/>
    <w:rsid w:val="00D92006"/>
    <w:rsid w:val="00D950CC"/>
    <w:rsid w:val="00D97000"/>
    <w:rsid w:val="00DA000C"/>
    <w:rsid w:val="00DA442B"/>
    <w:rsid w:val="00DA6A32"/>
    <w:rsid w:val="00DA6D71"/>
    <w:rsid w:val="00DA7BCF"/>
    <w:rsid w:val="00DB04C8"/>
    <w:rsid w:val="00DB0A64"/>
    <w:rsid w:val="00DB556F"/>
    <w:rsid w:val="00DB599E"/>
    <w:rsid w:val="00DC20C4"/>
    <w:rsid w:val="00DC2A0F"/>
    <w:rsid w:val="00DC2AFF"/>
    <w:rsid w:val="00DC3E2A"/>
    <w:rsid w:val="00DC5F31"/>
    <w:rsid w:val="00DC65D7"/>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37B33"/>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67DE6"/>
    <w:rsid w:val="00E7071F"/>
    <w:rsid w:val="00E713B2"/>
    <w:rsid w:val="00E75CCF"/>
    <w:rsid w:val="00E75E69"/>
    <w:rsid w:val="00E8023A"/>
    <w:rsid w:val="00E80C91"/>
    <w:rsid w:val="00E816DC"/>
    <w:rsid w:val="00E82554"/>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02BF"/>
    <w:rsid w:val="00ED1A11"/>
    <w:rsid w:val="00ED1EBB"/>
    <w:rsid w:val="00ED31AD"/>
    <w:rsid w:val="00ED42EF"/>
    <w:rsid w:val="00ED5055"/>
    <w:rsid w:val="00ED69A6"/>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AFC"/>
    <w:rsid w:val="00F86CCD"/>
    <w:rsid w:val="00F90A4A"/>
    <w:rsid w:val="00F90DED"/>
    <w:rsid w:val="00F938D8"/>
    <w:rsid w:val="00F938DC"/>
    <w:rsid w:val="00F93951"/>
    <w:rsid w:val="00F948BF"/>
    <w:rsid w:val="00F950EE"/>
    <w:rsid w:val="00FA1794"/>
    <w:rsid w:val="00FA3EB4"/>
    <w:rsid w:val="00FA5E15"/>
    <w:rsid w:val="00FA761E"/>
    <w:rsid w:val="00FB07B8"/>
    <w:rsid w:val="00FB081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3627"/>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03627"/>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03627"/>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03627"/>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03627"/>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03627"/>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50362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3627"/>
  </w:style>
  <w:style w:type="character" w:customStyle="1" w:styleId="Heading1Char">
    <w:name w:val="Heading 1 Char"/>
    <w:basedOn w:val="DefaultParagraphFont"/>
    <w:link w:val="Heading1"/>
    <w:uiPriority w:val="9"/>
    <w:rsid w:val="00503627"/>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03627"/>
    <w:rPr>
      <w:rFonts w:ascii="Arial Black" w:hAnsi="Arial Black"/>
      <w:sz w:val="28"/>
    </w:rPr>
  </w:style>
  <w:style w:type="character" w:customStyle="1" w:styleId="Heading4Char">
    <w:name w:val="Heading 4 Char"/>
    <w:basedOn w:val="DefaultParagraphFont"/>
    <w:link w:val="Heading4"/>
    <w:rsid w:val="00503627"/>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03627"/>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0362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3627"/>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03627"/>
    <w:pPr>
      <w:tabs>
        <w:tab w:val="right" w:leader="dot" w:pos="10786"/>
      </w:tabs>
      <w:spacing w:before="80" w:after="0"/>
      <w:ind w:left="144"/>
    </w:pPr>
    <w:rPr>
      <w:b/>
    </w:rPr>
  </w:style>
  <w:style w:type="paragraph" w:styleId="TOC2">
    <w:name w:val="toc 2"/>
    <w:basedOn w:val="Normal"/>
    <w:next w:val="Normal"/>
    <w:autoRedefine/>
    <w:uiPriority w:val="39"/>
    <w:unhideWhenUsed/>
    <w:rsid w:val="00503627"/>
    <w:pPr>
      <w:tabs>
        <w:tab w:val="right" w:leader="dot" w:pos="10790"/>
      </w:tabs>
      <w:spacing w:before="40" w:after="40"/>
      <w:ind w:left="288"/>
    </w:pPr>
    <w:rPr>
      <w:sz w:val="18"/>
    </w:rPr>
  </w:style>
  <w:style w:type="character" w:styleId="Hyperlink">
    <w:name w:val="Hyperlink"/>
    <w:basedOn w:val="DefaultParagraphFont"/>
    <w:uiPriority w:val="99"/>
    <w:unhideWhenUsed/>
    <w:rsid w:val="00503627"/>
    <w:rPr>
      <w:color w:val="0000FF" w:themeColor="hyperlink"/>
      <w:u w:val="single"/>
    </w:rPr>
  </w:style>
  <w:style w:type="character" w:styleId="BookTitle">
    <w:name w:val="Book Title"/>
    <w:basedOn w:val="DefaultParagraphFont"/>
    <w:uiPriority w:val="33"/>
    <w:rsid w:val="00503627"/>
    <w:rPr>
      <w:b/>
      <w:bCs/>
      <w:smallCaps/>
      <w:spacing w:val="5"/>
      <w:sz w:val="48"/>
    </w:rPr>
  </w:style>
  <w:style w:type="paragraph" w:styleId="Title">
    <w:name w:val="Title"/>
    <w:basedOn w:val="Normal"/>
    <w:next w:val="Normal"/>
    <w:link w:val="TitleChar"/>
    <w:uiPriority w:val="10"/>
    <w:unhideWhenUsed/>
    <w:rsid w:val="00503627"/>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03627"/>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03627"/>
    <w:pPr>
      <w:spacing w:after="0" w:line="240" w:lineRule="auto"/>
    </w:pPr>
    <w:rPr>
      <w:rFonts w:eastAsiaTheme="minorEastAsia"/>
    </w:rPr>
  </w:style>
  <w:style w:type="character" w:customStyle="1" w:styleId="NoSpacingChar">
    <w:name w:val="No Spacing Char"/>
    <w:basedOn w:val="DefaultParagraphFont"/>
    <w:link w:val="NoSpacing"/>
    <w:uiPriority w:val="4"/>
    <w:rsid w:val="00503627"/>
    <w:rPr>
      <w:rFonts w:eastAsiaTheme="minorEastAsia"/>
    </w:rPr>
  </w:style>
  <w:style w:type="paragraph" w:styleId="Header">
    <w:name w:val="header"/>
    <w:basedOn w:val="Normal"/>
    <w:link w:val="HeaderChar"/>
    <w:uiPriority w:val="99"/>
    <w:unhideWhenUsed/>
    <w:rsid w:val="00503627"/>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03627"/>
    <w:rPr>
      <w:rFonts w:ascii="Arial" w:hAnsi="Arial"/>
      <w:color w:val="292929"/>
      <w:sz w:val="16"/>
    </w:rPr>
  </w:style>
  <w:style w:type="paragraph" w:styleId="Footer">
    <w:name w:val="footer"/>
    <w:basedOn w:val="Normal"/>
    <w:link w:val="FooterChar"/>
    <w:uiPriority w:val="99"/>
    <w:unhideWhenUsed/>
    <w:rsid w:val="00503627"/>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03627"/>
    <w:rPr>
      <w:rFonts w:ascii="Arial" w:hAnsi="Arial"/>
      <w:color w:val="292929"/>
      <w:sz w:val="16"/>
    </w:rPr>
  </w:style>
  <w:style w:type="paragraph" w:styleId="ListParagraph">
    <w:name w:val="List Paragraph"/>
    <w:basedOn w:val="Normal"/>
    <w:next w:val="Normal"/>
    <w:uiPriority w:val="34"/>
    <w:rsid w:val="00503627"/>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03627"/>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503627"/>
    <w:rPr>
      <w:rFonts w:ascii="Lucida Console" w:hAnsi="Lucida Console" w:cs="Courier New"/>
      <w:b/>
      <w:spacing w:val="-6"/>
      <w:sz w:val="18"/>
    </w:rPr>
  </w:style>
  <w:style w:type="paragraph" w:customStyle="1" w:styleId="NumberedBullet">
    <w:name w:val="Numbered Bullet"/>
    <w:basedOn w:val="ListParagraph"/>
    <w:uiPriority w:val="5"/>
    <w:unhideWhenUsed/>
    <w:rsid w:val="00503627"/>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03627"/>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03627"/>
    <w:pPr>
      <w:spacing w:before="0" w:after="0"/>
    </w:pPr>
    <w:rPr>
      <w:szCs w:val="20"/>
    </w:rPr>
  </w:style>
  <w:style w:type="character" w:customStyle="1" w:styleId="FootnoteTextChar">
    <w:name w:val="Footnote Text Char"/>
    <w:basedOn w:val="DefaultParagraphFont"/>
    <w:link w:val="FootnoteText"/>
    <w:uiPriority w:val="99"/>
    <w:semiHidden/>
    <w:rsid w:val="00503627"/>
    <w:rPr>
      <w:rFonts w:ascii="Arial" w:hAnsi="Arial"/>
      <w:color w:val="262626" w:themeColor="text1" w:themeTint="D9"/>
      <w:sz w:val="20"/>
      <w:szCs w:val="20"/>
    </w:rPr>
  </w:style>
  <w:style w:type="table" w:styleId="LightShading-Accent4">
    <w:name w:val="Light Shading Accent 4"/>
    <w:basedOn w:val="TableNormal"/>
    <w:uiPriority w:val="60"/>
    <w:rsid w:val="00503627"/>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03627"/>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362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0362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0362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0362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03627"/>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03627"/>
    <w:pPr>
      <w:tabs>
        <w:tab w:val="num" w:pos="360"/>
      </w:tabs>
      <w:ind w:left="360" w:hanging="360"/>
      <w:contextualSpacing/>
    </w:pPr>
  </w:style>
  <w:style w:type="character" w:customStyle="1" w:styleId="InLineUrl">
    <w:name w:val="InLineUrl"/>
    <w:basedOn w:val="DefaultParagraphFont"/>
    <w:qFormat/>
    <w:rsid w:val="00503627"/>
    <w:rPr>
      <w:rFonts w:ascii="Arial" w:hAnsi="Arial"/>
      <w:b/>
      <w:sz w:val="18"/>
    </w:rPr>
  </w:style>
  <w:style w:type="paragraph" w:customStyle="1" w:styleId="LabStepNumbered">
    <w:name w:val="Lab Step Numbered"/>
    <w:link w:val="LabStepNumberedChar"/>
    <w:qFormat/>
    <w:rsid w:val="00503627"/>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03627"/>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503627"/>
    <w:pPr>
      <w:numPr>
        <w:ilvl w:val="1"/>
      </w:numPr>
    </w:pPr>
  </w:style>
  <w:style w:type="paragraph" w:customStyle="1" w:styleId="LabStepLevel2NoBullet">
    <w:name w:val="Lab Step Level 2 No Bullet"/>
    <w:basedOn w:val="LabStepNumberedLevel2"/>
    <w:uiPriority w:val="3"/>
    <w:qFormat/>
    <w:rsid w:val="00503627"/>
    <w:pPr>
      <w:numPr>
        <w:numId w:val="0"/>
      </w:numPr>
      <w:spacing w:before="40"/>
      <w:ind w:left="720"/>
    </w:pPr>
  </w:style>
  <w:style w:type="character" w:customStyle="1" w:styleId="LabStepScreenshotFrame">
    <w:name w:val="Lab Step Screenshot Frame"/>
    <w:basedOn w:val="DefaultParagraphFont"/>
    <w:uiPriority w:val="1"/>
    <w:qFormat/>
    <w:rsid w:val="00503627"/>
    <w:rPr>
      <w:noProof/>
      <w:bdr w:val="single" w:sz="2" w:space="0" w:color="DDDDDD"/>
    </w:rPr>
  </w:style>
  <w:style w:type="paragraph" w:customStyle="1" w:styleId="LabExerciseCallout">
    <w:name w:val="Lab Exercise Callout"/>
    <w:basedOn w:val="LabExerciseLeadIn"/>
    <w:qFormat/>
    <w:rsid w:val="00503627"/>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503627"/>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03627"/>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03627"/>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03627"/>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03627"/>
    <w:rPr>
      <w:rFonts w:ascii="Arial" w:hAnsi="Arial"/>
      <w:b/>
      <w:iCs/>
      <w:sz w:val="16"/>
    </w:rPr>
  </w:style>
  <w:style w:type="character" w:customStyle="1" w:styleId="InlindeCode">
    <w:name w:val="InlindeCode"/>
    <w:basedOn w:val="DefaultParagraphFont"/>
    <w:qFormat/>
    <w:rsid w:val="00503627"/>
    <w:rPr>
      <w:rFonts w:ascii="Lucida Console" w:hAnsi="Lucida Console"/>
      <w:b/>
      <w:sz w:val="16"/>
    </w:rPr>
  </w:style>
  <w:style w:type="table" w:customStyle="1" w:styleId="LabStepTable">
    <w:name w:val="Lab Step Table"/>
    <w:basedOn w:val="TableGrid"/>
    <w:uiPriority w:val="99"/>
    <w:rsid w:val="00503627"/>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503627"/>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503627"/>
    <w:pPr>
      <w:ind w:left="792"/>
    </w:pPr>
  </w:style>
  <w:style w:type="paragraph" w:customStyle="1" w:styleId="LabStepScreenshotLevel2">
    <w:name w:val="Lab Step Screenshot Level 2"/>
    <w:basedOn w:val="LabStepScreenshot"/>
    <w:uiPriority w:val="2"/>
    <w:qFormat/>
    <w:rsid w:val="00503627"/>
    <w:pPr>
      <w:ind w:left="720"/>
    </w:pPr>
    <w:rPr>
      <w:noProof/>
    </w:rPr>
  </w:style>
  <w:style w:type="paragraph" w:styleId="TOCHeading">
    <w:name w:val="TOC Heading"/>
    <w:basedOn w:val="Heading1"/>
    <w:next w:val="Normal"/>
    <w:uiPriority w:val="39"/>
    <w:semiHidden/>
    <w:unhideWhenUsed/>
    <w:qFormat/>
    <w:rsid w:val="00503627"/>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03627"/>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03627"/>
    <w:rPr>
      <w:sz w:val="16"/>
      <w:szCs w:val="16"/>
    </w:rPr>
  </w:style>
  <w:style w:type="paragraph" w:styleId="CommentText">
    <w:name w:val="annotation text"/>
    <w:basedOn w:val="Normal"/>
    <w:link w:val="CommentTextChar"/>
    <w:uiPriority w:val="99"/>
    <w:semiHidden/>
    <w:unhideWhenUsed/>
    <w:rsid w:val="00503627"/>
    <w:rPr>
      <w:szCs w:val="20"/>
    </w:rPr>
  </w:style>
  <w:style w:type="character" w:customStyle="1" w:styleId="CommentTextChar">
    <w:name w:val="Comment Text Char"/>
    <w:basedOn w:val="DefaultParagraphFont"/>
    <w:link w:val="CommentText"/>
    <w:uiPriority w:val="99"/>
    <w:semiHidden/>
    <w:rsid w:val="00503627"/>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03627"/>
    <w:rPr>
      <w:b/>
      <w:bCs/>
    </w:rPr>
  </w:style>
  <w:style w:type="character" w:customStyle="1" w:styleId="CommentSubjectChar">
    <w:name w:val="Comment Subject Char"/>
    <w:basedOn w:val="CommentTextChar"/>
    <w:link w:val="CommentSubject"/>
    <w:uiPriority w:val="99"/>
    <w:semiHidden/>
    <w:rsid w:val="00503627"/>
    <w:rPr>
      <w:rFonts w:ascii="Arial" w:hAnsi="Arial"/>
      <w:b/>
      <w:bCs/>
      <w:color w:val="262626" w:themeColor="text1" w:themeTint="D9"/>
      <w:sz w:val="20"/>
      <w:szCs w:val="20"/>
    </w:rPr>
  </w:style>
  <w:style w:type="character" w:styleId="Strong">
    <w:name w:val="Strong"/>
    <w:basedOn w:val="DefaultParagraphFont"/>
    <w:uiPriority w:val="23"/>
    <w:rsid w:val="00503627"/>
    <w:rPr>
      <w:b/>
      <w:bCs/>
    </w:rPr>
  </w:style>
  <w:style w:type="paragraph" w:styleId="NormalWeb">
    <w:name w:val="Normal (Web)"/>
    <w:basedOn w:val="Normal"/>
    <w:uiPriority w:val="99"/>
    <w:semiHidden/>
    <w:unhideWhenUsed/>
    <w:rsid w:val="00503627"/>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03627"/>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03627"/>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03627"/>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03627"/>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03627"/>
    <w:pPr>
      <w:spacing w:before="240"/>
      <w:ind w:left="720" w:right="720"/>
    </w:pPr>
    <w:rPr>
      <w:color w:val="1C1C1C"/>
    </w:rPr>
  </w:style>
  <w:style w:type="paragraph" w:customStyle="1" w:styleId="SlidesNotes">
    <w:name w:val="Slides Notes"/>
    <w:basedOn w:val="Normal"/>
    <w:uiPriority w:val="4"/>
    <w:rsid w:val="00503627"/>
    <w:pPr>
      <w:spacing w:before="240"/>
    </w:pPr>
  </w:style>
  <w:style w:type="paragraph" w:customStyle="1" w:styleId="LegalHeader">
    <w:name w:val="Legal Header"/>
    <w:basedOn w:val="Normal"/>
    <w:uiPriority w:val="3"/>
    <w:rsid w:val="00503627"/>
    <w:pPr>
      <w:spacing w:before="600"/>
    </w:pPr>
    <w:rPr>
      <w:b/>
      <w:color w:val="auto"/>
      <w:u w:val="single"/>
    </w:rPr>
  </w:style>
  <w:style w:type="paragraph" w:customStyle="1" w:styleId="LegalBody">
    <w:name w:val="Legal Body"/>
    <w:basedOn w:val="Normal"/>
    <w:uiPriority w:val="3"/>
    <w:rsid w:val="00503627"/>
    <w:rPr>
      <w:sz w:val="18"/>
    </w:rPr>
  </w:style>
  <w:style w:type="paragraph" w:customStyle="1" w:styleId="CourseInfo">
    <w:name w:val="Course Info"/>
    <w:basedOn w:val="Normal"/>
    <w:uiPriority w:val="4"/>
    <w:rsid w:val="00503627"/>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03627"/>
    <w:rPr>
      <w:rFonts w:ascii="Arial" w:hAnsi="Arial"/>
      <w:color w:val="262626" w:themeColor="text1" w:themeTint="D9"/>
      <w:sz w:val="18"/>
    </w:rPr>
  </w:style>
  <w:style w:type="paragraph" w:customStyle="1" w:styleId="Strong1">
    <w:name w:val="Strong1"/>
    <w:basedOn w:val="LabStepNumbered"/>
    <w:link w:val="strongChar"/>
    <w:uiPriority w:val="5"/>
    <w:rsid w:val="00503627"/>
    <w:pPr>
      <w:numPr>
        <w:numId w:val="0"/>
      </w:numPr>
      <w:ind w:left="757" w:hanging="360"/>
    </w:pPr>
    <w:rPr>
      <w:b/>
    </w:rPr>
  </w:style>
  <w:style w:type="character" w:customStyle="1" w:styleId="strongChar">
    <w:name w:val="strong Char"/>
    <w:basedOn w:val="LabStepNumberedChar"/>
    <w:link w:val="Strong1"/>
    <w:uiPriority w:val="5"/>
    <w:rsid w:val="00503627"/>
    <w:rPr>
      <w:rFonts w:ascii="Arial" w:hAnsi="Arial"/>
      <w:b/>
      <w:color w:val="262626" w:themeColor="text1" w:themeTint="D9"/>
      <w:sz w:val="18"/>
    </w:rPr>
  </w:style>
  <w:style w:type="paragraph" w:customStyle="1" w:styleId="CourseCode">
    <w:name w:val="Course Code"/>
    <w:basedOn w:val="Normal"/>
    <w:uiPriority w:val="4"/>
    <w:rsid w:val="00503627"/>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03627"/>
    <w:pPr>
      <w:tabs>
        <w:tab w:val="right" w:leader="dot" w:pos="10790"/>
      </w:tabs>
      <w:spacing w:before="40" w:after="0"/>
      <w:ind w:left="432"/>
    </w:pPr>
    <w:rPr>
      <w:sz w:val="16"/>
    </w:rPr>
  </w:style>
  <w:style w:type="numbering" w:customStyle="1" w:styleId="LabStepsTemplate">
    <w:name w:val="LabStepsTemplate"/>
    <w:uiPriority w:val="99"/>
    <w:rsid w:val="00503627"/>
    <w:pPr>
      <w:numPr>
        <w:numId w:val="4"/>
      </w:numPr>
    </w:pPr>
  </w:style>
  <w:style w:type="paragraph" w:customStyle="1" w:styleId="ModuleDescription">
    <w:name w:val="Module Description"/>
    <w:basedOn w:val="Normal"/>
    <w:uiPriority w:val="4"/>
    <w:rsid w:val="00503627"/>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03627"/>
    <w:pPr>
      <w:jc w:val="center"/>
    </w:pPr>
  </w:style>
  <w:style w:type="paragraph" w:customStyle="1" w:styleId="TopicsCoveredItem">
    <w:name w:val="Topics Covered Item"/>
    <w:basedOn w:val="Normal"/>
    <w:uiPriority w:val="4"/>
    <w:rsid w:val="00503627"/>
    <w:pPr>
      <w:numPr>
        <w:numId w:val="5"/>
      </w:numPr>
      <w:spacing w:before="0" w:after="0"/>
      <w:contextualSpacing/>
    </w:pPr>
  </w:style>
  <w:style w:type="paragraph" w:customStyle="1" w:styleId="ModuleIntroHeader">
    <w:name w:val="Module Intro Header"/>
    <w:basedOn w:val="Normal"/>
    <w:uiPriority w:val="4"/>
    <w:rsid w:val="00503627"/>
    <w:pPr>
      <w:pBdr>
        <w:bottom w:val="single" w:sz="8" w:space="1" w:color="auto"/>
      </w:pBdr>
      <w:spacing w:before="360"/>
      <w:ind w:left="288"/>
    </w:pPr>
    <w:rPr>
      <w:b/>
      <w:sz w:val="24"/>
    </w:rPr>
  </w:style>
  <w:style w:type="paragraph" w:customStyle="1" w:styleId="ModuleAgendaItem">
    <w:name w:val="Module Agenda Item"/>
    <w:basedOn w:val="Normal"/>
    <w:uiPriority w:val="4"/>
    <w:rsid w:val="00503627"/>
    <w:pPr>
      <w:spacing w:before="0" w:after="0"/>
      <w:ind w:left="360" w:hanging="360"/>
      <w:contextualSpacing/>
    </w:pPr>
    <w:rPr>
      <w:sz w:val="24"/>
    </w:rPr>
  </w:style>
  <w:style w:type="paragraph" w:customStyle="1" w:styleId="LabStepNumberedLevel3">
    <w:name w:val="Lab Step Numbered Level 3"/>
    <w:basedOn w:val="LabStepNumberedLevel2"/>
    <w:qFormat/>
    <w:rsid w:val="00503627"/>
    <w:pPr>
      <w:numPr>
        <w:ilvl w:val="2"/>
      </w:numPr>
      <w:tabs>
        <w:tab w:val="left" w:pos="994"/>
      </w:tabs>
    </w:pPr>
  </w:style>
  <w:style w:type="paragraph" w:customStyle="1" w:styleId="LabStepNumberedLevel4">
    <w:name w:val="Lab Step Numbered Level 4"/>
    <w:basedOn w:val="LabStepNumberedLevel3"/>
    <w:qFormat/>
    <w:rsid w:val="00503627"/>
    <w:pPr>
      <w:numPr>
        <w:ilvl w:val="3"/>
      </w:numPr>
      <w:tabs>
        <w:tab w:val="clear" w:pos="994"/>
        <w:tab w:val="left" w:pos="1627"/>
      </w:tabs>
    </w:pPr>
  </w:style>
  <w:style w:type="paragraph" w:customStyle="1" w:styleId="LabExerciseLeadIn">
    <w:name w:val="Lab Exercise Lead In"/>
    <w:basedOn w:val="Normal"/>
    <w:qFormat/>
    <w:rsid w:val="00503627"/>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503627"/>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emf"/><Relationship Id="rId170" Type="http://schemas.openxmlformats.org/officeDocument/2006/relationships/hyperlink" Target="https://dev.wingtip.com" TargetMode="External"/><Relationship Id="rId191" Type="http://schemas.openxmlformats.org/officeDocument/2006/relationships/image" Target="media/image168.emf"/><Relationship Id="rId205" Type="http://schemas.openxmlformats.org/officeDocument/2006/relationships/image" Target="media/image181.png"/><Relationship Id="rId226" Type="http://schemas.openxmlformats.org/officeDocument/2006/relationships/image" Target="media/image197.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7.emf"/><Relationship Id="rId181" Type="http://schemas.openxmlformats.org/officeDocument/2006/relationships/image" Target="media/image159.emf"/><Relationship Id="rId216" Type="http://schemas.openxmlformats.org/officeDocument/2006/relationships/image" Target="media/image189.png"/><Relationship Id="rId237"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emf"/><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49.emf"/><Relationship Id="rId192" Type="http://schemas.openxmlformats.org/officeDocument/2006/relationships/image" Target="media/image169.emf"/><Relationship Id="rId206" Type="http://schemas.openxmlformats.org/officeDocument/2006/relationships/hyperlink" Target="https://www.microsoft.com/en-us/download/details.aspx?id=42009" TargetMode="External"/><Relationship Id="rId227" Type="http://schemas.openxmlformats.org/officeDocument/2006/relationships/image" Target="media/image198.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hyperlink" Target="https://www.microsoft.com/en-us/download/details.aspx?id=51493"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hyperlink" Target="http://wingtipserver" TargetMode="External"/><Relationship Id="rId182" Type="http://schemas.openxmlformats.org/officeDocument/2006/relationships/image" Target="media/image160.emf"/><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0.emf"/><Relationship Id="rId193" Type="http://schemas.openxmlformats.org/officeDocument/2006/relationships/image" Target="media/image170.png"/><Relationship Id="rId207" Type="http://schemas.openxmlformats.org/officeDocument/2006/relationships/image" Target="media/image182.png"/><Relationship Id="rId228" Type="http://schemas.openxmlformats.org/officeDocument/2006/relationships/image" Target="media/image199.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hyperlink" Target="http://wingtipserver" TargetMode="External"/><Relationship Id="rId183" Type="http://schemas.openxmlformats.org/officeDocument/2006/relationships/image" Target="media/image161.emf"/><Relationship Id="rId218" Type="http://schemas.openxmlformats.org/officeDocument/2006/relationships/hyperlink" Target="https://www.visualstudio.com/en-us/downloads/download-visual-studio-vs.asp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1.emf"/><Relationship Id="rId194" Type="http://schemas.openxmlformats.org/officeDocument/2006/relationships/image" Target="media/image171.png"/><Relationship Id="rId208" Type="http://schemas.openxmlformats.org/officeDocument/2006/relationships/image" Target="media/image183.png"/><Relationship Id="rId229" Type="http://schemas.openxmlformats.org/officeDocument/2006/relationships/image" Target="media/image20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settings" Target="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yperlink" Target="http://wingtipserver" TargetMode="External"/><Relationship Id="rId184" Type="http://schemas.openxmlformats.org/officeDocument/2006/relationships/image" Target="media/image162.emf"/><Relationship Id="rId219" Type="http://schemas.openxmlformats.org/officeDocument/2006/relationships/image" Target="media/image191.png"/><Relationship Id="rId230"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2.emf"/><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hyperlink" Target="https://search.wingtip.com" TargetMode="External"/><Relationship Id="rId204" Type="http://schemas.openxmlformats.org/officeDocument/2006/relationships/hyperlink" Target="https://www.microsoft.com/en-us/download/details.aspx?id=35491" TargetMode="External"/><Relationship Id="rId220" Type="http://schemas.openxmlformats.org/officeDocument/2006/relationships/image" Target="media/image192.png"/><Relationship Id="rId225" Type="http://schemas.openxmlformats.org/officeDocument/2006/relationships/hyperlink" Target="https://www.microsoft.com/en-us/download/details.aspx?id=49972"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8.emf"/><Relationship Id="rId169" Type="http://schemas.openxmlformats.org/officeDocument/2006/relationships/hyperlink" Target="https://bi.wingtip.com" TargetMode="External"/><Relationship Id="rId185" Type="http://schemas.openxmlformats.org/officeDocument/2006/relationships/image" Target="media/image163.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8.emf"/><Relationship Id="rId210" Type="http://schemas.openxmlformats.org/officeDocument/2006/relationships/hyperlink" Target="https://intranet.wingtip.com" TargetMode="External"/><Relationship Id="rId215" Type="http://schemas.openxmlformats.org/officeDocument/2006/relationships/image" Target="media/image188.png"/><Relationship Id="rId236"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20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image" Target="media/image19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hyperlink" Target="https://intranet.wingtip.com" TargetMode="External"/><Relationship Id="rId186" Type="http://schemas.openxmlformats.org/officeDocument/2006/relationships/image" Target="media/image164.emf"/><Relationship Id="rId211" Type="http://schemas.openxmlformats.org/officeDocument/2006/relationships/hyperlink" Target="https://intranet.wingtip.com" TargetMode="External"/><Relationship Id="rId232" Type="http://schemas.openxmlformats.org/officeDocument/2006/relationships/image" Target="media/image20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hyperlink" Target="https://search.wingtip.com" TargetMode="External"/><Relationship Id="rId187" Type="http://schemas.openxmlformats.org/officeDocument/2006/relationships/image" Target="media/image165.emf"/><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5.emf"/><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hyperlink" Target="https://disco.wingtip.com" TargetMode="External"/><Relationship Id="rId188" Type="http://schemas.openxmlformats.org/officeDocument/2006/relationships/image" Target="media/image166.emf"/><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6.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6.emf"/><Relationship Id="rId61" Type="http://schemas.openxmlformats.org/officeDocument/2006/relationships/image" Target="media/image50.png"/><Relationship Id="rId82" Type="http://schemas.openxmlformats.org/officeDocument/2006/relationships/hyperlink" Target="https://github.com/CriticalPathTraining/SharePoint2016VmSetupGuide/raw/master/Setup.zip" TargetMode="External"/><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8.png"/><Relationship Id="rId224" Type="http://schemas.openxmlformats.org/officeDocument/2006/relationships/image" Target="media/image196.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www.wingtip.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emf"/><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em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7.emf"/></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A0040784-452C-488E-8F0A-394C7BD85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1647</TotalTime>
  <Pages>83</Pages>
  <Words>13050</Words>
  <Characters>74385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14</cp:revision>
  <cp:lastPrinted>2016-03-24T01:52:00Z</cp:lastPrinted>
  <dcterms:created xsi:type="dcterms:W3CDTF">2016-03-22T03:33:00Z</dcterms:created>
  <dcterms:modified xsi:type="dcterms:W3CDTF">2016-03-24T02:07:00Z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