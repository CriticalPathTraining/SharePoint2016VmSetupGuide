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6550C11E" w14:textId="4BAD5283" w:rsidR="001C7B5E" w:rsidRDefault="001C7B5E" w:rsidP="001C7B5E">
      <w:pPr>
        <w:pStyle w:val="LabExerciseText"/>
        <w:rPr>
          <w:sz w:val="20"/>
          <w:szCs w:val="20"/>
        </w:rPr>
      </w:pPr>
      <w:r>
        <w:rPr>
          <w:b/>
          <w:sz w:val="20"/>
          <w:szCs w:val="20"/>
        </w:rPr>
        <w:t>Setup Time</w:t>
      </w:r>
      <w:r w:rsidR="005C46E4">
        <w:rPr>
          <w:sz w:val="20"/>
          <w:szCs w:val="20"/>
        </w:rPr>
        <w:t xml:space="preserve">: </w:t>
      </w:r>
      <w:r w:rsidR="00572B32">
        <w:rPr>
          <w:sz w:val="20"/>
          <w:szCs w:val="20"/>
        </w:rPr>
        <w:t>8</w:t>
      </w:r>
      <w:r w:rsidR="005C46E4">
        <w:rPr>
          <w:sz w:val="20"/>
          <w:szCs w:val="20"/>
        </w:rPr>
        <w:t xml:space="preserve"> to </w:t>
      </w:r>
      <w:r w:rsidR="00572B32">
        <w:rPr>
          <w:sz w:val="20"/>
          <w:szCs w:val="20"/>
        </w:rPr>
        <w:t>12</w:t>
      </w:r>
      <w:r w:rsidR="005C46E4">
        <w:rPr>
          <w:sz w:val="20"/>
          <w:szCs w:val="20"/>
        </w:rPr>
        <w:t xml:space="preserve"> hours</w:t>
      </w:r>
    </w:p>
    <w:p w14:paraId="0E2B524C" w14:textId="103F768C" w:rsidR="005C46E4" w:rsidRDefault="001C7B5E" w:rsidP="001C7B5E">
      <w:pPr>
        <w:pStyle w:val="LabExerciseText"/>
        <w:rPr>
          <w:sz w:val="20"/>
          <w:szCs w:val="20"/>
        </w:rPr>
      </w:pPr>
      <w:r>
        <w:rPr>
          <w:b/>
          <w:sz w:val="20"/>
          <w:szCs w:val="20"/>
        </w:rPr>
        <w:t>Overview</w:t>
      </w:r>
      <w:r>
        <w:rPr>
          <w:sz w:val="20"/>
          <w:szCs w:val="20"/>
        </w:rPr>
        <w:t xml:space="preserve">: Before you can begin to work on the lab exercises for </w:t>
      </w:r>
      <w:r w:rsidR="005C46E4">
        <w:rPr>
          <w:sz w:val="20"/>
          <w:szCs w:val="20"/>
        </w:rPr>
        <w:t xml:space="preserve">a Critical Path Training </w:t>
      </w:r>
      <w:r>
        <w:rPr>
          <w:sz w:val="20"/>
          <w:szCs w:val="20"/>
        </w:rPr>
        <w:t>course</w:t>
      </w:r>
      <w:r w:rsidR="005C46E4">
        <w:rPr>
          <w:sz w:val="20"/>
          <w:szCs w:val="20"/>
        </w:rPr>
        <w:t xml:space="preserve"> on SharePoint 201</w:t>
      </w:r>
      <w:r w:rsidR="0063599B">
        <w:rPr>
          <w:sz w:val="20"/>
          <w:szCs w:val="20"/>
        </w:rPr>
        <w:t>6</w:t>
      </w:r>
      <w:r>
        <w:rPr>
          <w:sz w:val="20"/>
          <w:szCs w:val="20"/>
        </w:rPr>
        <w:t xml:space="preserve">, you must first </w:t>
      </w:r>
      <w:r w:rsidR="005C46E4">
        <w:rPr>
          <w:sz w:val="20"/>
          <w:szCs w:val="20"/>
        </w:rPr>
        <w:t xml:space="preserve">build or acquire </w:t>
      </w:r>
      <w:r>
        <w:rPr>
          <w:sz w:val="20"/>
          <w:szCs w:val="20"/>
        </w:rPr>
        <w:t xml:space="preserve">a virtual machine (VM) </w:t>
      </w:r>
      <w:r w:rsidR="005C46E4">
        <w:rPr>
          <w:sz w:val="20"/>
          <w:szCs w:val="20"/>
        </w:rPr>
        <w:t xml:space="preserve">with </w:t>
      </w:r>
      <w:r>
        <w:rPr>
          <w:sz w:val="20"/>
          <w:szCs w:val="20"/>
        </w:rPr>
        <w:t xml:space="preserve">all the prerequisite software </w:t>
      </w:r>
      <w:r w:rsidR="005C46E4">
        <w:rPr>
          <w:sz w:val="20"/>
          <w:szCs w:val="20"/>
        </w:rPr>
        <w:t xml:space="preserve">installed </w:t>
      </w:r>
      <w:r>
        <w:rPr>
          <w:sz w:val="20"/>
          <w:szCs w:val="20"/>
        </w:rPr>
        <w:t>by following the instruct</w:t>
      </w:r>
      <w:r w:rsidR="005C46E4">
        <w:rPr>
          <w:sz w:val="20"/>
          <w:szCs w:val="20"/>
        </w:rPr>
        <w:t>ions provided in this document.</w:t>
      </w:r>
    </w:p>
    <w:p w14:paraId="37314550" w14:textId="0F20B709" w:rsidR="005C46E4" w:rsidRDefault="005C46E4" w:rsidP="001C7B5E">
      <w:pPr>
        <w:pStyle w:val="LabExerciseText"/>
        <w:rPr>
          <w:sz w:val="20"/>
          <w:szCs w:val="20"/>
        </w:rPr>
      </w:pPr>
      <w:r w:rsidRPr="005C46E4">
        <w:rPr>
          <w:sz w:val="20"/>
          <w:szCs w:val="20"/>
        </w:rPr>
        <w:t xml:space="preserve">This guide will step you through </w:t>
      </w:r>
      <w:r>
        <w:rPr>
          <w:sz w:val="20"/>
          <w:szCs w:val="20"/>
        </w:rPr>
        <w:t xml:space="preserve">using the </w:t>
      </w:r>
      <w:r w:rsidR="001C7B5E">
        <w:rPr>
          <w:sz w:val="20"/>
          <w:szCs w:val="20"/>
        </w:rPr>
        <w:t xml:space="preserve">Microsoft's Hyper-V </w:t>
      </w:r>
      <w:r>
        <w:rPr>
          <w:sz w:val="20"/>
          <w:szCs w:val="20"/>
        </w:rPr>
        <w:t xml:space="preserve">to create a new VM and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660D7A02" w14:textId="4CDBE5A3" w:rsidR="001C7B5E" w:rsidRDefault="0090678A" w:rsidP="0090678A">
      <w:pPr>
        <w:pStyle w:val="LabExerciseText"/>
        <w:rPr>
          <w:sz w:val="20"/>
          <w:szCs w:val="20"/>
        </w:rPr>
      </w:pPr>
      <w:r>
        <w:rPr>
          <w:sz w:val="20"/>
          <w:szCs w:val="20"/>
        </w:rPr>
        <w:t xml:space="preserve">In later tasks in this setup guide, you will download the installation files and install </w:t>
      </w:r>
      <w:r>
        <w:rPr>
          <w:b/>
          <w:sz w:val="20"/>
          <w:szCs w:val="20"/>
        </w:rPr>
        <w:t xml:space="preserve">Office 2016, Visual Studio 2015, </w:t>
      </w:r>
      <w:r>
        <w:rPr>
          <w:sz w:val="20"/>
          <w:szCs w:val="20"/>
        </w:rPr>
        <w:t xml:space="preserve">and </w:t>
      </w:r>
      <w:r>
        <w:rPr>
          <w:b/>
          <w:sz w:val="20"/>
          <w:szCs w:val="20"/>
        </w:rPr>
        <w:t>SharePoint Designer 2013</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Pr>
          <w:sz w:val="20"/>
          <w:szCs w:val="20"/>
        </w:rPr>
        <w:t xml:space="preserve">Great </w:t>
      </w:r>
      <w:r w:rsidR="001C7B5E">
        <w:rPr>
          <w:sz w:val="20"/>
          <w:szCs w:val="20"/>
        </w:rPr>
        <w:t xml:space="preserve">SharePoint </w:t>
      </w:r>
      <w:r>
        <w:rPr>
          <w:sz w:val="20"/>
          <w:szCs w:val="20"/>
        </w:rPr>
        <w:t>Adventure 2016 training course</w:t>
      </w:r>
      <w:r w:rsidR="001C7B5E">
        <w:rPr>
          <w:sz w:val="20"/>
          <w:szCs w:val="20"/>
        </w:rPr>
        <w:t xml:space="preserve"> offered by Critical Path Training.</w:t>
      </w:r>
    </w:p>
    <w:p w14:paraId="2E0E7DF6" w14:textId="0908C3D2" w:rsidR="001C7B5E" w:rsidRDefault="005C46E4" w:rsidP="001C7B5E">
      <w:pPr>
        <w:pStyle w:val="LabExerciseText"/>
        <w:rPr>
          <w:sz w:val="20"/>
          <w:szCs w:val="20"/>
        </w:rPr>
      </w:pPr>
      <w:r>
        <w:rPr>
          <w:sz w:val="20"/>
          <w:szCs w:val="20"/>
        </w:rPr>
        <w:t>Please note that t</w:t>
      </w:r>
      <w:r w:rsidR="001C7B5E">
        <w:rPr>
          <w:sz w:val="20"/>
          <w:szCs w:val="20"/>
        </w:rPr>
        <w:t xml:space="preserve">he instructions </w:t>
      </w:r>
      <w:r>
        <w:rPr>
          <w:sz w:val="20"/>
          <w:szCs w:val="20"/>
        </w:rPr>
        <w:t xml:space="preserve">and screenshots </w:t>
      </w:r>
      <w:r w:rsidR="001C7B5E">
        <w:rPr>
          <w:sz w:val="20"/>
          <w:szCs w:val="20"/>
        </w:rPr>
        <w:t>in this setup guide are based on Microsoft's Hyper-V Environment. If you plan to build the VM using a different virtualization product other than Hyper-V such as VMWare, you will have to make adjustments as you move through this setup guide for the ways in which your virtualization product differs from Hyper-V.</w:t>
      </w:r>
    </w:p>
    <w:p w14:paraId="7D031B08" w14:textId="77777777" w:rsidR="001C7B5E" w:rsidRDefault="001C7B5E" w:rsidP="001C7B5E">
      <w:pPr>
        <w:pStyle w:val="Heading3"/>
      </w:pPr>
      <w:r>
        <w:t>Task 1: Make Sure You Meet the Hardware Requirements</w:t>
      </w:r>
    </w:p>
    <w:p w14:paraId="7B310BD9" w14:textId="77777777" w:rsidR="001C7B5E" w:rsidRDefault="001C7B5E" w:rsidP="001C7B5E">
      <w:pPr>
        <w:pStyle w:val="LabExerciseText"/>
        <w:rPr>
          <w:sz w:val="20"/>
          <w:szCs w:val="20"/>
        </w:rPr>
      </w:pPr>
      <w:r>
        <w:rPr>
          <w:sz w:val="20"/>
          <w:szCs w:val="20"/>
        </w:rPr>
        <w:t>Before getting started, make sure you have a student workstation that meets the following requirements</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1A9AF0C" w14:textId="38C3D0F2" w:rsidR="001C7B5E"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316CF6">
      <w:pPr>
        <w:pStyle w:val="LabStepNumbered"/>
        <w:numPr>
          <w:ilvl w:val="0"/>
          <w:numId w:val="36"/>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31F0EFE8">
            <wp:extent cx="1354455" cy="14020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4455" cy="1402080"/>
                    </a:xfrm>
                    <a:prstGeom prst="rect">
                      <a:avLst/>
                    </a:prstGeom>
                    <a:noFill/>
                    <a:ln>
                      <a:no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3C50A016">
            <wp:extent cx="2687320" cy="15614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1561465"/>
                    </a:xfrm>
                    <a:prstGeom prst="rect">
                      <a:avLst/>
                    </a:prstGeom>
                    <a:noFill/>
                    <a:ln>
                      <a:no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5D5ED374">
            <wp:extent cx="2695575" cy="2074545"/>
            <wp:effectExtent l="0" t="0" r="9525"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50CBB549" w14:textId="77777777" w:rsidR="001C7B5E" w:rsidRDefault="001C7B5E" w:rsidP="001C7B5E">
      <w:pPr>
        <w:pStyle w:val="LabStepScreenshotLevel2"/>
        <w:rPr>
          <w:szCs w:val="20"/>
        </w:rPr>
      </w:pP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rPr>
        <w:lastRenderedPageBreak/>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316CF6">
      <w:pPr>
        <w:pStyle w:val="LabStepNumbered"/>
        <w:numPr>
          <w:ilvl w:val="0"/>
          <w:numId w:val="37"/>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rPr>
        <w:lastRenderedPageBreak/>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drawing>
          <wp:inline distT="0" distB="0" distL="0" distR="0" wp14:anchorId="0CE7EC6F" wp14:editId="456A233C">
            <wp:extent cx="402336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360" cy="304495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3D6850C">
            <wp:extent cx="4032504" cy="305409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2504" cy="3054096"/>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lastRenderedPageBreak/>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drawing>
          <wp:inline distT="0" distB="0" distL="0" distR="0" wp14:anchorId="30DE7D59" wp14:editId="1424D74E">
            <wp:extent cx="4023360" cy="304495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360" cy="304495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3BF8063A">
            <wp:extent cx="4023360" cy="304495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60" cy="304495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lastRenderedPageBreak/>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rPr>
        <w:drawing>
          <wp:inline distT="0" distB="0" distL="0" distR="0" wp14:anchorId="6FA53201" wp14:editId="4A5D53C6">
            <wp:extent cx="402336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60" cy="304495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rPr>
        <w:drawing>
          <wp:inline distT="0" distB="0" distL="0" distR="0" wp14:anchorId="11283A22" wp14:editId="5ED705E5">
            <wp:extent cx="4041648"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648" cy="3063240"/>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rPr>
        <w:lastRenderedPageBreak/>
        <w:drawing>
          <wp:inline distT="0" distB="0" distL="0" distR="0" wp14:anchorId="0A6AB62C" wp14:editId="0E5B4630">
            <wp:extent cx="4023360" cy="30449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60" cy="304495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lastRenderedPageBreak/>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rPr>
        <w:drawing>
          <wp:inline distT="0" distB="0" distL="0" distR="0" wp14:anchorId="50EAC034" wp14:editId="47DE67B6">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rPr>
        <w:drawing>
          <wp:inline distT="0" distB="0" distL="0" distR="0" wp14:anchorId="52E97FDB" wp14:editId="0D83687F">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316CF6">
      <w:pPr>
        <w:pStyle w:val="LabStepNumbered"/>
        <w:numPr>
          <w:ilvl w:val="0"/>
          <w:numId w:val="38"/>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lastRenderedPageBreak/>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130D009C">
            <wp:extent cx="3230880" cy="1039495"/>
            <wp:effectExtent l="0" t="0" r="762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53A7908D" w14:textId="77777777" w:rsidR="0090678A" w:rsidRDefault="0090678A"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rPr>
        <w:lastRenderedPageBreak/>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rPr>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rPr>
        <w:lastRenderedPageBreak/>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rPr>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lastRenderedPageBreak/>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rPr>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rPr>
        <w:drawing>
          <wp:inline distT="0" distB="0" distL="0" distR="0" wp14:anchorId="1B2B4B71" wp14:editId="66F9E951">
            <wp:extent cx="3609975" cy="282067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no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0108CE7F">
            <wp:extent cx="3666490" cy="230314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no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21EFE510">
            <wp:extent cx="5943600" cy="14103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4B08FB4B">
            <wp:extent cx="3303905" cy="1764030"/>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no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rPr>
        <w:lastRenderedPageBreak/>
        <w:drawing>
          <wp:inline distT="0" distB="0" distL="0" distR="0" wp14:anchorId="329D5213" wp14:editId="586276F9">
            <wp:extent cx="3467735" cy="13544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no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314BD067">
            <wp:extent cx="3325495" cy="2277110"/>
            <wp:effectExtent l="0" t="0" r="8255"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no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32EC03FA">
            <wp:extent cx="2380615" cy="2988945"/>
            <wp:effectExtent l="0" t="0" r="635"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0615" cy="2988945"/>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6699C0B1">
            <wp:extent cx="2565400" cy="2856641"/>
            <wp:effectExtent l="0" t="0" r="6350" b="1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6382" cy="286887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lastRenderedPageBreak/>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drawing>
          <wp:inline distT="0" distB="0" distL="0" distR="0" wp14:anchorId="33822EAD" wp14:editId="24457DAA">
            <wp:extent cx="2609215" cy="2907030"/>
            <wp:effectExtent l="0" t="0" r="635"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215" cy="2907030"/>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rPr>
        <w:lastRenderedPageBreak/>
        <w:drawing>
          <wp:inline distT="0" distB="0" distL="0" distR="0" wp14:anchorId="18F29BEE" wp14:editId="46D19E79">
            <wp:extent cx="3895090" cy="3799840"/>
            <wp:effectExtent l="19050" t="19050" r="10160" b="101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5090" cy="3799840"/>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rPr>
        <w:lastRenderedPageBreak/>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lastRenderedPageBreak/>
        <w:drawing>
          <wp:inline distT="0" distB="0" distL="0" distR="0" wp14:anchorId="54B9D3E8" wp14:editId="7803475D">
            <wp:extent cx="3217545" cy="2286000"/>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no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rPr>
        <w:lastRenderedPageBreak/>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rPr>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rPr>
        <w:lastRenderedPageBreak/>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1AB6461E">
            <wp:extent cx="4468495" cy="1487805"/>
            <wp:effectExtent l="0" t="0" r="825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no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lastRenderedPageBreak/>
        <w:drawing>
          <wp:inline distT="0" distB="0" distL="0" distR="0" wp14:anchorId="5DACBAD3" wp14:editId="468806E5">
            <wp:extent cx="4360545" cy="11734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no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4331F50D">
            <wp:extent cx="4391025" cy="970280"/>
            <wp:effectExtent l="0" t="0" r="9525"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no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77777777"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fully updated version of Windows Server 2012. In the next task you will move ahead by configuring the </w:t>
      </w:r>
      <w:r>
        <w:rPr>
          <w:b/>
          <w:sz w:val="20"/>
          <w:szCs w:val="20"/>
        </w:rPr>
        <w:t>WingtipServer</w:t>
      </w:r>
      <w:r>
        <w:rPr>
          <w:sz w:val="20"/>
          <w:szCs w:val="20"/>
        </w:rPr>
        <w:t xml:space="preserve"> VM to act as the Active Directory domain controller.</w:t>
      </w:r>
    </w:p>
    <w:p w14:paraId="3712DA27" w14:textId="733BC924" w:rsidR="00FB0818" w:rsidRDefault="00FB0818" w:rsidP="00FB0818">
      <w:pPr>
        <w:pStyle w:val="Heading3"/>
        <w:rPr>
          <w:rStyle w:val="Strong"/>
          <w:b/>
          <w:bCs/>
        </w:rPr>
      </w:pPr>
      <w:r>
        <w:t xml:space="preserve">Task 5: </w:t>
      </w:r>
      <w:r>
        <w:rPr>
          <w:rStyle w:val="Strong"/>
          <w:b/>
          <w:bCs/>
        </w:rPr>
        <w:t xml:space="preserve">Download and </w:t>
      </w:r>
      <w:r>
        <w:rPr>
          <w:rStyle w:val="Strong"/>
          <w:b/>
          <w:bCs/>
        </w:rPr>
        <w:t xml:space="preserve">Prepare </w:t>
      </w:r>
      <w:r>
        <w:rPr>
          <w:rStyle w:val="Strong"/>
          <w:b/>
          <w:bCs/>
        </w:rPr>
        <w:t>the PowerShell Scripts for this Setup Guide</w:t>
      </w:r>
    </w:p>
    <w:p w14:paraId="6947EA99" w14:textId="57A05D9E" w:rsidR="00FB0818" w:rsidRDefault="00FB0818" w:rsidP="00FB0818">
      <w:pPr>
        <w:pStyle w:val="LabExerciseLeadIn"/>
        <w:rPr>
          <w:sz w:val="20"/>
          <w:szCs w:val="20"/>
        </w:rPr>
      </w:pPr>
      <w:r>
        <w:rPr>
          <w:sz w:val="20"/>
          <w:szCs w:val="20"/>
        </w:rPr>
        <w:t>In this task you.</w:t>
      </w:r>
    </w:p>
    <w:p w14:paraId="06FFE706" w14:textId="77777777" w:rsidR="00FB0818" w:rsidRPr="0060401E" w:rsidRDefault="00FB0818" w:rsidP="00FB0818">
      <w:pPr>
        <w:pStyle w:val="LabStepNumbered"/>
        <w:numPr>
          <w:ilvl w:val="0"/>
          <w:numId w:val="41"/>
        </w:numPr>
      </w:pPr>
      <w:r w:rsidRPr="0060401E">
        <w:t>Copy the setup scripts to your VM.</w:t>
      </w:r>
    </w:p>
    <w:p w14:paraId="224E72D3" w14:textId="7B7F1AC1" w:rsidR="00FB0818" w:rsidRDefault="00FB0818" w:rsidP="00FB0818">
      <w:pPr>
        <w:pStyle w:val="LabStepNumberedLevel2"/>
      </w:pPr>
      <w:r w:rsidRPr="00E421A5">
        <w:t xml:space="preserve">Locate </w:t>
      </w:r>
      <w:r>
        <w:t xml:space="preserve">and download </w:t>
      </w:r>
      <w:r w:rsidRPr="00E421A5">
        <w:t xml:space="preserve">the zip archive named </w:t>
      </w:r>
      <w:r>
        <w:rPr>
          <w:b/>
        </w:rPr>
        <w:t>Scripts</w:t>
      </w:r>
      <w:r w:rsidRPr="00E421A5">
        <w:rPr>
          <w:b/>
        </w:rPr>
        <w:t>.zip</w:t>
      </w:r>
      <w:r w:rsidRPr="00E421A5">
        <w:t xml:space="preserve"> </w:t>
      </w:r>
      <w:r>
        <w:t>located at the following URL.</w:t>
      </w:r>
    </w:p>
    <w:p w14:paraId="563266C8" w14:textId="7D2F435D" w:rsidR="00FB0818" w:rsidRDefault="00FB0818" w:rsidP="00FB0818">
      <w:pPr>
        <w:pStyle w:val="LabStepCodeBlock"/>
      </w:pPr>
      <w:hyperlink r:id="rId82" w:history="1">
        <w:r w:rsidRPr="00044871">
          <w:rPr>
            <w:rStyle w:val="Hyperlink"/>
          </w:rPr>
          <w:t>https://github.com/CriticalPathTraining/SharePoint2016VmSetupGuide/raw/master/Setup.zip</w:t>
        </w:r>
      </w:hyperlink>
      <w:r>
        <w:t xml:space="preserve"> </w:t>
      </w:r>
    </w:p>
    <w:p w14:paraId="3697D17C" w14:textId="530FA46A" w:rsidR="00FB0818" w:rsidRDefault="00FB0818" w:rsidP="00FB0818">
      <w:pPr>
        <w:pStyle w:val="LabStepNumberedLevel2"/>
      </w:pPr>
      <w:r>
        <w:t xml:space="preserve">Extract all files from </w:t>
      </w:r>
      <w:r>
        <w:rPr>
          <w:b/>
        </w:rPr>
        <w:t>setup</w:t>
      </w:r>
      <w:r w:rsidRPr="00E421A5">
        <w:rPr>
          <w:b/>
        </w:rPr>
        <w:t>.zip</w:t>
      </w:r>
      <w:r w:rsidRPr="00F4259A">
        <w:t xml:space="preserve"> to a new folder on the VM at </w:t>
      </w:r>
      <w:r>
        <w:t xml:space="preserve">the path </w:t>
      </w:r>
      <w:r>
        <w:rPr>
          <w:b/>
        </w:rPr>
        <w:t>C:\S</w:t>
      </w:r>
      <w:r w:rsidRPr="00F4259A">
        <w:rPr>
          <w:b/>
        </w:rPr>
        <w:t>etup</w:t>
      </w:r>
      <w:r w:rsidRPr="00F4259A">
        <w:t>.</w:t>
      </w:r>
    </w:p>
    <w:p w14:paraId="794C4ACD" w14:textId="77777777" w:rsidR="00FB0818" w:rsidRDefault="00FB0818" w:rsidP="00FB0818">
      <w:pPr>
        <w:pStyle w:val="LabStepNumberedLevel2"/>
      </w:pPr>
      <w:bookmarkStart w:id="1" w:name="_GoBack"/>
      <w:bookmarkEnd w:id="1"/>
      <w:r>
        <w:lastRenderedPageBreak/>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Pr="00022971">
        <w:rPr>
          <w:b/>
        </w:rPr>
        <w:t>CreateWingtipUsers</w:t>
      </w:r>
      <w:r>
        <w:t xml:space="preserve"> and </w:t>
      </w:r>
      <w:r w:rsidRPr="00022971">
        <w:rPr>
          <w:b/>
        </w:rPr>
        <w:t>Scripts</w:t>
      </w:r>
      <w:r>
        <w:t>.</w:t>
      </w:r>
    </w:p>
    <w:p w14:paraId="7EDE829F" w14:textId="77777777" w:rsidR="00FB0818" w:rsidRDefault="00FB0818" w:rsidP="00FB0818">
      <w:pPr>
        <w:pStyle w:val="LabStepNumbered"/>
      </w:pPr>
      <w:r>
        <w:t>Enable the execution of PowerShell scripts.</w:t>
      </w:r>
    </w:p>
    <w:p w14:paraId="3945FA2F" w14:textId="77777777" w:rsidR="00FB0818" w:rsidRPr="00E421A5" w:rsidRDefault="00FB0818" w:rsidP="00FB0818">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4C9BB09E" w14:textId="77777777" w:rsidR="00FB0818" w:rsidRPr="00E421A5" w:rsidRDefault="00FB0818" w:rsidP="00FB0818">
      <w:pPr>
        <w:pStyle w:val="LabStepNumberedLevel2"/>
      </w:pPr>
      <w:r>
        <w:t>Type the following command into the PowerShell console window and press ENTER to execute it.</w:t>
      </w:r>
    </w:p>
    <w:p w14:paraId="0BD38B8C" w14:textId="77777777" w:rsidR="00FB0818" w:rsidRDefault="00FB0818" w:rsidP="00FB0818">
      <w:pPr>
        <w:pStyle w:val="LabStepCodeBlock"/>
      </w:pPr>
      <w:r w:rsidRPr="00E421A5">
        <w:t>Set-ExecutionPolicy Bypass</w:t>
      </w:r>
    </w:p>
    <w:p w14:paraId="4D9D2DC9" w14:textId="77777777" w:rsidR="00FB0818" w:rsidRDefault="00FB0818" w:rsidP="00FB0818">
      <w:pPr>
        <w:pStyle w:val="LabStepNumberedLevel2"/>
      </w:pPr>
      <w:r>
        <w:t>Confirm your action by typing 'Y' and pressing ENTER.</w:t>
      </w:r>
    </w:p>
    <w:p w14:paraId="21F24D24" w14:textId="77777777" w:rsidR="00FB0818" w:rsidRDefault="00FB0818" w:rsidP="00FB0818">
      <w:pPr>
        <w:pStyle w:val="LabStepScreenshotLevel2"/>
      </w:pPr>
      <w:r>
        <w:drawing>
          <wp:inline distT="0" distB="0" distL="0" distR="0" wp14:anchorId="67861EBD" wp14:editId="1F562F80">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0B2EC02D" w14:textId="7F45E298" w:rsidR="00FB0818" w:rsidRDefault="00FB0818" w:rsidP="0090678A">
      <w:pPr>
        <w:pStyle w:val="Heading3"/>
      </w:pPr>
    </w:p>
    <w:p w14:paraId="3A50BDA1" w14:textId="1287D631" w:rsidR="00FB0818" w:rsidRPr="00FB0818" w:rsidRDefault="00FB0818" w:rsidP="00FB0818">
      <w:pPr>
        <w:pStyle w:val="LabExerciseLeadIn"/>
      </w:pPr>
      <w:r>
        <w:t>I this task</w:t>
      </w:r>
    </w:p>
    <w:p w14:paraId="40FF7611" w14:textId="77777777" w:rsidR="00FB0818" w:rsidRDefault="00FB0818" w:rsidP="0090678A">
      <w:pPr>
        <w:pStyle w:val="Heading3"/>
      </w:pPr>
    </w:p>
    <w:p w14:paraId="58A15A3A" w14:textId="57FA864F" w:rsidR="00FB0818" w:rsidRDefault="00FB0818" w:rsidP="0090678A">
      <w:pPr>
        <w:pStyle w:val="Heading3"/>
      </w:pPr>
      <w:r>
        <w:t>Task 999</w:t>
      </w:r>
      <w:r>
        <w:t>:</w:t>
      </w:r>
    </w:p>
    <w:p w14:paraId="50D88154" w14:textId="6A479EBB" w:rsidR="0090678A" w:rsidRDefault="0090678A" w:rsidP="0090678A">
      <w:pPr>
        <w:pStyle w:val="Heading3"/>
      </w:pPr>
      <w:r>
        <w:t>Task 5: Install Active Directory and Create a new Domain</w:t>
      </w:r>
    </w:p>
    <w:p w14:paraId="1CE64484" w14:textId="77777777" w:rsidR="0090678A" w:rsidRDefault="0090678A" w:rsidP="0090678A">
      <w:pPr>
        <w:pStyle w:val="LabExerciseLeadIn"/>
        <w:rPr>
          <w:sz w:val="20"/>
          <w:szCs w:val="20"/>
        </w:rPr>
      </w:pPr>
      <w:r>
        <w:rPr>
          <w:sz w:val="20"/>
          <w:szCs w:val="20"/>
        </w:rPr>
        <w:t xml:space="preserve">Now you will promote the </w:t>
      </w:r>
      <w:r>
        <w:rPr>
          <w:b/>
          <w:sz w:val="20"/>
          <w:szCs w:val="20"/>
        </w:rPr>
        <w:t>WingtipServer</w:t>
      </w:r>
      <w:r>
        <w:rPr>
          <w:sz w:val="20"/>
          <w:szCs w:val="20"/>
        </w:rPr>
        <w:t xml:space="preserve"> VM to a domain controller and create a new domain named </w:t>
      </w:r>
      <w:r>
        <w:rPr>
          <w:b/>
          <w:sz w:val="20"/>
          <w:szCs w:val="20"/>
        </w:rPr>
        <w:t>wingtip.com</w:t>
      </w:r>
    </w:p>
    <w:p w14:paraId="48DF3CFE" w14:textId="77777777" w:rsidR="0090678A" w:rsidRPr="00DD375B" w:rsidRDefault="0090678A" w:rsidP="00316CF6">
      <w:pPr>
        <w:pStyle w:val="LabStepNumbered"/>
        <w:numPr>
          <w:ilvl w:val="0"/>
          <w:numId w:val="39"/>
        </w:numPr>
      </w:pPr>
      <w:r w:rsidRPr="00DD375B">
        <w:t xml:space="preserve">Navigate back to the </w:t>
      </w:r>
      <w:r w:rsidRPr="00316CF6">
        <w:rPr>
          <w:b/>
        </w:rPr>
        <w:t>Dashboard</w:t>
      </w:r>
      <w:r w:rsidRPr="00DD375B">
        <w:t xml:space="preserve"> page of </w:t>
      </w:r>
      <w:r w:rsidRPr="00316CF6">
        <w:rPr>
          <w:b/>
        </w:rPr>
        <w:t>Server Manager</w:t>
      </w:r>
      <w:r w:rsidRPr="00DD375B">
        <w:t>.</w:t>
      </w:r>
    </w:p>
    <w:p w14:paraId="3733A93A" w14:textId="77777777" w:rsidR="0090678A" w:rsidRDefault="0090678A" w:rsidP="00316CF6">
      <w:pPr>
        <w:pStyle w:val="LabStepNumberedLevel2"/>
      </w:pPr>
      <w:r>
        <w:t xml:space="preserve">Press the </w:t>
      </w:r>
      <w:r>
        <w:rPr>
          <w:b/>
        </w:rPr>
        <w:t>Windows</w:t>
      </w:r>
      <w:r>
        <w:t xml:space="preserve"> key to display the Windows </w:t>
      </w:r>
      <w:r>
        <w:rPr>
          <w:b/>
        </w:rPr>
        <w:t>Start page</w:t>
      </w:r>
      <w:r>
        <w:t>.</w:t>
      </w:r>
    </w:p>
    <w:p w14:paraId="53EFDE73" w14:textId="77777777" w:rsidR="0090678A" w:rsidRDefault="0090678A" w:rsidP="00316CF6">
      <w:pPr>
        <w:pStyle w:val="LabStepNumberedLevel2"/>
      </w:pPr>
      <w:r>
        <w:t xml:space="preserve">Click the </w:t>
      </w:r>
      <w:r>
        <w:rPr>
          <w:b/>
        </w:rPr>
        <w:t>Server Manager</w:t>
      </w:r>
      <w:r>
        <w:t xml:space="preserve"> tile to start up and navigate to the </w:t>
      </w:r>
      <w:r>
        <w:rPr>
          <w:b/>
        </w:rPr>
        <w:t>Server Manager</w:t>
      </w:r>
      <w:r>
        <w:t>.</w:t>
      </w:r>
    </w:p>
    <w:p w14:paraId="3435CD73" w14:textId="77777777" w:rsidR="0090678A" w:rsidRDefault="0090678A" w:rsidP="0090678A">
      <w:pPr>
        <w:pStyle w:val="LabStepScreenshotLevel2"/>
        <w:rPr>
          <w:szCs w:val="20"/>
        </w:rPr>
      </w:pPr>
      <w:r>
        <w:rPr>
          <w:szCs w:val="20"/>
        </w:rPr>
        <w:drawing>
          <wp:inline distT="0" distB="0" distL="0" distR="0" wp14:anchorId="0BC0120A" wp14:editId="6280B756">
            <wp:extent cx="2419985" cy="1979930"/>
            <wp:effectExtent l="0" t="0" r="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19985" cy="1979930"/>
                    </a:xfrm>
                    <a:prstGeom prst="rect">
                      <a:avLst/>
                    </a:prstGeom>
                    <a:noFill/>
                    <a:ln>
                      <a:noFill/>
                    </a:ln>
                  </pic:spPr>
                </pic:pic>
              </a:graphicData>
            </a:graphic>
          </wp:inline>
        </w:drawing>
      </w:r>
    </w:p>
    <w:p w14:paraId="0F178F4B" w14:textId="77777777" w:rsidR="0090678A" w:rsidRDefault="0090678A" w:rsidP="00316CF6">
      <w:pPr>
        <w:pStyle w:val="LabStepNumbered"/>
      </w:pPr>
      <w:r>
        <w:t xml:space="preserve">You should now be on the </w:t>
      </w:r>
      <w:r>
        <w:rPr>
          <w:b/>
        </w:rPr>
        <w:t>Dashboard</w:t>
      </w:r>
      <w:r>
        <w:t xml:space="preserve"> page in the </w:t>
      </w:r>
      <w:r>
        <w:rPr>
          <w:b/>
        </w:rPr>
        <w:t>Server Manager</w:t>
      </w:r>
      <w:r>
        <w:t xml:space="preserve"> where you can start the </w:t>
      </w:r>
      <w:r>
        <w:rPr>
          <w:b/>
        </w:rPr>
        <w:t>Add Roles and Features Wizard</w:t>
      </w:r>
      <w:r>
        <w:t>.</w:t>
      </w:r>
    </w:p>
    <w:p w14:paraId="15E0F3E9" w14:textId="77777777" w:rsidR="0090678A" w:rsidRDefault="0090678A" w:rsidP="00316CF6">
      <w:pPr>
        <w:pStyle w:val="LabStepNumberedLevel2"/>
      </w:pPr>
      <w:r>
        <w:t xml:space="preserve">On the right-hand side of the </w:t>
      </w:r>
      <w:r>
        <w:rPr>
          <w:b/>
        </w:rPr>
        <w:t>Dashboard</w:t>
      </w:r>
      <w:r>
        <w:t xml:space="preserve"> page, locate the </w:t>
      </w:r>
      <w:r>
        <w:rPr>
          <w:b/>
        </w:rPr>
        <w:t>Add roles and features</w:t>
      </w:r>
      <w:r>
        <w:t xml:space="preserve"> link.</w:t>
      </w:r>
    </w:p>
    <w:p w14:paraId="71F9E5F1" w14:textId="77777777" w:rsidR="0090678A" w:rsidRDefault="0090678A" w:rsidP="00316CF6">
      <w:pPr>
        <w:pStyle w:val="LabStepNumberedLevel2"/>
      </w:pPr>
      <w:r>
        <w:t>Click the Add roles and features link to start the Add Roles and Features Wizard.</w:t>
      </w:r>
    </w:p>
    <w:p w14:paraId="1AF74683" w14:textId="77777777" w:rsidR="0090678A" w:rsidRDefault="0090678A" w:rsidP="0090678A">
      <w:pPr>
        <w:pStyle w:val="LabStepScreenshotLevel2"/>
        <w:rPr>
          <w:szCs w:val="20"/>
        </w:rPr>
      </w:pPr>
      <w:r>
        <w:rPr>
          <w:szCs w:val="20"/>
        </w:rPr>
        <w:lastRenderedPageBreak/>
        <w:t xml:space="preserve"> </w:t>
      </w:r>
      <w:r>
        <w:rPr>
          <w:szCs w:val="20"/>
          <w:bdr w:val="single" w:sz="2" w:space="0" w:color="DDDDDD" w:frame="1"/>
        </w:rPr>
        <w:drawing>
          <wp:inline distT="0" distB="0" distL="0" distR="0" wp14:anchorId="7F0656CC" wp14:editId="5BA2ED8A">
            <wp:extent cx="4248785" cy="1716405"/>
            <wp:effectExtent l="19050" t="19050" r="18415" b="1714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8785" cy="1716405"/>
                    </a:xfrm>
                    <a:prstGeom prst="rect">
                      <a:avLst/>
                    </a:prstGeom>
                    <a:noFill/>
                    <a:ln>
                      <a:solidFill>
                        <a:schemeClr val="bg1">
                          <a:lumMod val="50000"/>
                        </a:schemeClr>
                      </a:solidFill>
                    </a:ln>
                  </pic:spPr>
                </pic:pic>
              </a:graphicData>
            </a:graphic>
          </wp:inline>
        </w:drawing>
      </w:r>
    </w:p>
    <w:p w14:paraId="1B58E217" w14:textId="77777777" w:rsidR="0090678A" w:rsidRDefault="0090678A" w:rsidP="00316CF6">
      <w:pPr>
        <w:pStyle w:val="LabStepNumberedLevel2"/>
      </w:pPr>
      <w:r>
        <w:t xml:space="preserve">On the first page of the </w:t>
      </w:r>
      <w:r>
        <w:rPr>
          <w:b/>
        </w:rPr>
        <w:t>Add Roles and Features Wizard</w:t>
      </w:r>
      <w:r>
        <w:t xml:space="preserve">, check the box titled </w:t>
      </w:r>
      <w:r>
        <w:rPr>
          <w:b/>
        </w:rPr>
        <w:t>Skip this page by default</w:t>
      </w:r>
      <w:r>
        <w:t xml:space="preserve"> and click </w:t>
      </w:r>
      <w:r>
        <w:rPr>
          <w:b/>
        </w:rPr>
        <w:t>Next</w:t>
      </w:r>
      <w:r>
        <w:t>.</w:t>
      </w:r>
    </w:p>
    <w:p w14:paraId="3BE63F4F" w14:textId="77777777" w:rsidR="0090678A" w:rsidRDefault="0090678A" w:rsidP="0090678A">
      <w:pPr>
        <w:pStyle w:val="LabStepScreenshotLevel2"/>
        <w:rPr>
          <w:szCs w:val="20"/>
        </w:rPr>
      </w:pPr>
      <w:r>
        <w:rPr>
          <w:szCs w:val="20"/>
        </w:rPr>
        <w:drawing>
          <wp:inline distT="0" distB="0" distL="0" distR="0" wp14:anchorId="068EAD8A" wp14:editId="2AA42F25">
            <wp:extent cx="3830320" cy="271272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0B1780F6" w14:textId="77777777" w:rsidR="0090678A" w:rsidRDefault="0090678A" w:rsidP="00316CF6">
      <w:pPr>
        <w:pStyle w:val="LabStepNumberedLevel2"/>
      </w:pPr>
      <w:r>
        <w:t>On the Select installation type page of the Add Roles and Features Wizard, do the following:</w:t>
      </w:r>
    </w:p>
    <w:p w14:paraId="1FBB06E1"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Role-based or feature-based installation</w:t>
      </w:r>
      <w:r>
        <w:rPr>
          <w:sz w:val="20"/>
          <w:szCs w:val="20"/>
        </w:rPr>
        <w:t xml:space="preserve">. </w:t>
      </w:r>
    </w:p>
    <w:p w14:paraId="6503B15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advance to the next page of the wizard.</w:t>
      </w:r>
    </w:p>
    <w:p w14:paraId="59B73B02" w14:textId="77777777" w:rsidR="0090678A" w:rsidRDefault="0090678A" w:rsidP="0090678A">
      <w:pPr>
        <w:pStyle w:val="LabStepScreenshotLevel2"/>
        <w:rPr>
          <w:szCs w:val="20"/>
        </w:rPr>
      </w:pPr>
      <w:r>
        <w:rPr>
          <w:szCs w:val="20"/>
        </w:rPr>
        <w:drawing>
          <wp:inline distT="0" distB="0" distL="0" distR="0" wp14:anchorId="77B17821" wp14:editId="6E5A7416">
            <wp:extent cx="3782695" cy="2678430"/>
            <wp:effectExtent l="0" t="0" r="8255"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2695" cy="2678430"/>
                    </a:xfrm>
                    <a:prstGeom prst="rect">
                      <a:avLst/>
                    </a:prstGeom>
                    <a:noFill/>
                    <a:ln>
                      <a:noFill/>
                    </a:ln>
                  </pic:spPr>
                </pic:pic>
              </a:graphicData>
            </a:graphic>
          </wp:inline>
        </w:drawing>
      </w:r>
    </w:p>
    <w:p w14:paraId="655FA4D9" w14:textId="77777777" w:rsidR="0090678A" w:rsidRDefault="0090678A" w:rsidP="00316CF6">
      <w:pPr>
        <w:pStyle w:val="LabStepNumberedLevel2"/>
      </w:pPr>
      <w:r>
        <w:t>Do the following on the Select destination server page of the Add Roles and Features Wizard.</w:t>
      </w:r>
    </w:p>
    <w:p w14:paraId="214412F8"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Select a server from the server pool</w:t>
      </w:r>
      <w:r>
        <w:rPr>
          <w:sz w:val="20"/>
          <w:szCs w:val="20"/>
        </w:rPr>
        <w:t>.</w:t>
      </w:r>
    </w:p>
    <w:p w14:paraId="4B986A6B" w14:textId="77777777" w:rsidR="0090678A" w:rsidRDefault="0090678A" w:rsidP="00C95325">
      <w:pPr>
        <w:pStyle w:val="LabStepNumberedLevel3"/>
        <w:numPr>
          <w:ilvl w:val="2"/>
          <w:numId w:val="7"/>
        </w:numPr>
        <w:rPr>
          <w:sz w:val="20"/>
          <w:szCs w:val="20"/>
        </w:rPr>
      </w:pPr>
      <w:r>
        <w:rPr>
          <w:sz w:val="20"/>
          <w:szCs w:val="20"/>
        </w:rPr>
        <w:t xml:space="preserve">Select </w:t>
      </w:r>
      <w:r>
        <w:rPr>
          <w:b/>
          <w:sz w:val="20"/>
          <w:szCs w:val="20"/>
        </w:rPr>
        <w:t>WingtipServer</w:t>
      </w:r>
      <w:r>
        <w:rPr>
          <w:sz w:val="20"/>
          <w:szCs w:val="20"/>
        </w:rPr>
        <w:t xml:space="preserve"> from the </w:t>
      </w:r>
      <w:r>
        <w:rPr>
          <w:b/>
          <w:sz w:val="20"/>
          <w:szCs w:val="20"/>
        </w:rPr>
        <w:t>Server Pool</w:t>
      </w:r>
      <w:r>
        <w:rPr>
          <w:sz w:val="20"/>
          <w:szCs w:val="20"/>
        </w:rPr>
        <w:t>.</w:t>
      </w:r>
    </w:p>
    <w:p w14:paraId="313758CC" w14:textId="77777777" w:rsidR="0090678A" w:rsidRDefault="0090678A" w:rsidP="00C95325">
      <w:pPr>
        <w:pStyle w:val="LabStepNumberedLevel3"/>
        <w:numPr>
          <w:ilvl w:val="2"/>
          <w:numId w:val="7"/>
        </w:numPr>
        <w:rPr>
          <w:sz w:val="20"/>
          <w:szCs w:val="20"/>
        </w:rPr>
      </w:pPr>
      <w:r>
        <w:rPr>
          <w:sz w:val="20"/>
          <w:szCs w:val="20"/>
        </w:rPr>
        <w:lastRenderedPageBreak/>
        <w:t xml:space="preserve">Click </w:t>
      </w:r>
      <w:r>
        <w:rPr>
          <w:b/>
          <w:sz w:val="20"/>
          <w:szCs w:val="20"/>
        </w:rPr>
        <w:t>Next</w:t>
      </w:r>
      <w:r>
        <w:rPr>
          <w:sz w:val="20"/>
          <w:szCs w:val="20"/>
        </w:rPr>
        <w:t xml:space="preserve"> to move to the next page.</w:t>
      </w:r>
    </w:p>
    <w:p w14:paraId="3356605A" w14:textId="77777777" w:rsidR="0090678A" w:rsidRDefault="0090678A" w:rsidP="0090678A">
      <w:pPr>
        <w:pStyle w:val="LabStepScreenshotLevel2"/>
        <w:rPr>
          <w:szCs w:val="20"/>
        </w:rPr>
      </w:pPr>
      <w:r>
        <w:rPr>
          <w:szCs w:val="20"/>
        </w:rPr>
        <w:drawing>
          <wp:inline distT="0" distB="0" distL="0" distR="0" wp14:anchorId="1F2451A0" wp14:editId="4F5C34AD">
            <wp:extent cx="3791585" cy="2678430"/>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91585" cy="2678430"/>
                    </a:xfrm>
                    <a:prstGeom prst="rect">
                      <a:avLst/>
                    </a:prstGeom>
                    <a:noFill/>
                    <a:ln>
                      <a:noFill/>
                    </a:ln>
                  </pic:spPr>
                </pic:pic>
              </a:graphicData>
            </a:graphic>
          </wp:inline>
        </w:drawing>
      </w:r>
    </w:p>
    <w:p w14:paraId="13BB3929" w14:textId="77777777" w:rsidR="0090678A" w:rsidRDefault="0090678A" w:rsidP="00316CF6">
      <w:pPr>
        <w:pStyle w:val="LabStepNumberedLevel2"/>
      </w:pPr>
      <w:r>
        <w:t xml:space="preserve">On the </w:t>
      </w:r>
      <w:r>
        <w:rPr>
          <w:b/>
        </w:rPr>
        <w:t>Select server roles</w:t>
      </w:r>
      <w:r>
        <w:t xml:space="preserve"> page, select the role of </w:t>
      </w:r>
      <w:r>
        <w:rPr>
          <w:b/>
        </w:rPr>
        <w:t>Active Directory Domain Services</w:t>
      </w:r>
      <w:r>
        <w:t>. When you select this role, the wizard prompts you with the following dialog asking you to confirm you want to add the perquisite features required for this role.</w:t>
      </w:r>
    </w:p>
    <w:p w14:paraId="108C92EB" w14:textId="77777777" w:rsidR="0090678A" w:rsidRDefault="0090678A" w:rsidP="0090678A">
      <w:pPr>
        <w:pStyle w:val="LabStepScreenshotLevel2"/>
        <w:rPr>
          <w:szCs w:val="20"/>
        </w:rPr>
      </w:pPr>
      <w:r>
        <w:rPr>
          <w:szCs w:val="20"/>
        </w:rPr>
        <w:drawing>
          <wp:inline distT="0" distB="0" distL="0" distR="0" wp14:anchorId="1F5DAA9D" wp14:editId="676713BD">
            <wp:extent cx="2303145" cy="2807970"/>
            <wp:effectExtent l="0" t="0" r="190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03145" cy="2807970"/>
                    </a:xfrm>
                    <a:prstGeom prst="rect">
                      <a:avLst/>
                    </a:prstGeom>
                    <a:noFill/>
                    <a:ln>
                      <a:noFill/>
                    </a:ln>
                  </pic:spPr>
                </pic:pic>
              </a:graphicData>
            </a:graphic>
          </wp:inline>
        </w:drawing>
      </w:r>
    </w:p>
    <w:p w14:paraId="7BECFD9C" w14:textId="77777777" w:rsidR="0090678A" w:rsidRDefault="0090678A" w:rsidP="00316CF6">
      <w:pPr>
        <w:pStyle w:val="LabStepNumberedLevel2"/>
      </w:pPr>
      <w:r>
        <w:t xml:space="preserve">Respond to this dialog by clicking the </w:t>
      </w:r>
      <w:r>
        <w:rPr>
          <w:b/>
        </w:rPr>
        <w:t>Add Features</w:t>
      </w:r>
      <w:r>
        <w:t xml:space="preserve"> button to confirm it is OK to install the perquisite features.</w:t>
      </w:r>
    </w:p>
    <w:p w14:paraId="4DCA4B5F" w14:textId="77777777" w:rsidR="0090678A" w:rsidRDefault="0090678A" w:rsidP="00316CF6">
      <w:pPr>
        <w:pStyle w:val="LabStepNumberedLevel2"/>
      </w:pPr>
      <w:r>
        <w:t xml:space="preserve">Click </w:t>
      </w:r>
      <w:r>
        <w:rPr>
          <w:b/>
        </w:rPr>
        <w:t>Next</w:t>
      </w:r>
      <w:r>
        <w:t xml:space="preserve"> on the </w:t>
      </w:r>
      <w:r>
        <w:rPr>
          <w:b/>
        </w:rPr>
        <w:t>Select server roles</w:t>
      </w:r>
      <w:r>
        <w:t xml:space="preserve"> page to move on to the next page of the wizard.</w:t>
      </w:r>
    </w:p>
    <w:p w14:paraId="64BA6589" w14:textId="77777777" w:rsidR="0090678A" w:rsidRDefault="0090678A" w:rsidP="0090678A">
      <w:pPr>
        <w:pStyle w:val="LabStepScreenshotLevel2"/>
        <w:rPr>
          <w:szCs w:val="20"/>
        </w:rPr>
      </w:pPr>
      <w:r>
        <w:rPr>
          <w:szCs w:val="20"/>
        </w:rPr>
        <w:lastRenderedPageBreak/>
        <w:drawing>
          <wp:inline distT="0" distB="0" distL="0" distR="0" wp14:anchorId="786D172B" wp14:editId="0C1EC0D7">
            <wp:extent cx="3830320" cy="271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5DD6136E" w14:textId="6FB60EFF" w:rsidR="0090678A" w:rsidRDefault="0090678A" w:rsidP="00316CF6">
      <w:pPr>
        <w:pStyle w:val="LabStepNumberedLevel2"/>
      </w:pPr>
      <w:r>
        <w:t xml:space="preserve">On the </w:t>
      </w:r>
      <w:r>
        <w:rPr>
          <w:b/>
        </w:rPr>
        <w:t>Select features</w:t>
      </w:r>
      <w:r>
        <w:t xml:space="preserve"> page of the </w:t>
      </w:r>
      <w:r>
        <w:rPr>
          <w:b/>
        </w:rPr>
        <w:t>Add Roles and Features Wizard</w:t>
      </w:r>
      <w:r>
        <w:t xml:space="preserve">, </w:t>
      </w:r>
      <w:r w:rsidR="00306BA2">
        <w:t xml:space="preserve">make sure .NET Framework 3.5 is </w:t>
      </w:r>
      <w:r>
        <w:t>select</w:t>
      </w:r>
      <w:r w:rsidR="00306BA2">
        <w:t>ed</w:t>
      </w:r>
      <w:r>
        <w:t xml:space="preserve"> </w:t>
      </w:r>
      <w:r w:rsidR="00306BA2">
        <w:t>as shown in the following screenshot</w:t>
      </w:r>
      <w:r>
        <w:t xml:space="preserve">. Click </w:t>
      </w:r>
      <w:r>
        <w:rPr>
          <w:b/>
        </w:rPr>
        <w:t>Next</w:t>
      </w:r>
      <w:r>
        <w:t xml:space="preserve"> advance to the next page in the wizard. </w:t>
      </w:r>
    </w:p>
    <w:p w14:paraId="78B45AEB" w14:textId="26555F1D" w:rsidR="0090678A" w:rsidRDefault="00306BA2" w:rsidP="0090678A">
      <w:pPr>
        <w:pStyle w:val="LabStepScreenshotLevel2"/>
        <w:rPr>
          <w:szCs w:val="20"/>
        </w:rPr>
      </w:pPr>
      <w:r>
        <w:rPr>
          <w:szCs w:val="20"/>
        </w:rPr>
        <w:drawing>
          <wp:inline distT="0" distB="0" distL="0" distR="0" wp14:anchorId="2CCEB378" wp14:editId="76A7306A">
            <wp:extent cx="3781425" cy="26722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93498" cy="2680738"/>
                    </a:xfrm>
                    <a:prstGeom prst="rect">
                      <a:avLst/>
                    </a:prstGeom>
                    <a:noFill/>
                    <a:ln>
                      <a:noFill/>
                    </a:ln>
                  </pic:spPr>
                </pic:pic>
              </a:graphicData>
            </a:graphic>
          </wp:inline>
        </w:drawing>
      </w:r>
    </w:p>
    <w:p w14:paraId="3A10E228" w14:textId="77777777" w:rsidR="0090678A" w:rsidRDefault="0090678A" w:rsidP="00316CF6">
      <w:pPr>
        <w:pStyle w:val="LabStepNumberedLevel2"/>
      </w:pPr>
      <w:r>
        <w:t xml:space="preserve">The next page provided by the wizard displays information about how Active Directory Domain Service will be installed. </w:t>
      </w:r>
    </w:p>
    <w:p w14:paraId="34C0EAE1"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 t</w:t>
      </w:r>
      <w:r>
        <w:rPr>
          <w:sz w:val="20"/>
          <w:szCs w:val="20"/>
        </w:rPr>
        <w:t>o move to the next page of the wizard</w:t>
      </w:r>
      <w:r>
        <w:rPr>
          <w:b/>
          <w:sz w:val="20"/>
          <w:szCs w:val="20"/>
        </w:rPr>
        <w:t>.</w:t>
      </w:r>
    </w:p>
    <w:p w14:paraId="67FF851D" w14:textId="77777777" w:rsidR="0090678A" w:rsidRDefault="0090678A" w:rsidP="00316CF6">
      <w:pPr>
        <w:pStyle w:val="LabStepNumberedLevel2"/>
      </w:pPr>
      <w:r>
        <w:t>The next page in the Add Roles and Features Wizard is the Confirm installation selections page. Complete these steps to start the installation of Active Directory Domain Services.</w:t>
      </w:r>
    </w:p>
    <w:p w14:paraId="50A29F66" w14:textId="77777777" w:rsidR="0090678A" w:rsidRDefault="0090678A" w:rsidP="00C95325">
      <w:pPr>
        <w:pStyle w:val="LabStepNumberedLevel3"/>
        <w:numPr>
          <w:ilvl w:val="2"/>
          <w:numId w:val="7"/>
        </w:numPr>
        <w:rPr>
          <w:sz w:val="20"/>
          <w:szCs w:val="20"/>
        </w:rPr>
      </w:pPr>
      <w:r>
        <w:rPr>
          <w:sz w:val="20"/>
          <w:szCs w:val="20"/>
        </w:rPr>
        <w:t xml:space="preserve">Click the checkbox to enable the option </w:t>
      </w:r>
      <w:r>
        <w:rPr>
          <w:b/>
          <w:sz w:val="20"/>
          <w:szCs w:val="20"/>
        </w:rPr>
        <w:t>Restart the destination server automatically if required</w:t>
      </w:r>
      <w:r>
        <w:rPr>
          <w:sz w:val="20"/>
          <w:szCs w:val="20"/>
        </w:rPr>
        <w:t>.</w:t>
      </w:r>
    </w:p>
    <w:p w14:paraId="09C9DB2F" w14:textId="77777777" w:rsidR="0090678A" w:rsidRDefault="0090678A" w:rsidP="00C95325">
      <w:pPr>
        <w:pStyle w:val="LabStepNumberedLevel3"/>
        <w:numPr>
          <w:ilvl w:val="2"/>
          <w:numId w:val="7"/>
        </w:numPr>
        <w:rPr>
          <w:sz w:val="20"/>
          <w:szCs w:val="20"/>
        </w:rPr>
      </w:pPr>
      <w:r>
        <w:rPr>
          <w:sz w:val="20"/>
          <w:szCs w:val="20"/>
        </w:rPr>
        <w:t xml:space="preserve">In the </w:t>
      </w:r>
      <w:r>
        <w:rPr>
          <w:b/>
          <w:sz w:val="20"/>
          <w:szCs w:val="20"/>
        </w:rPr>
        <w:t xml:space="preserve">Add Roles and Features Wizard </w:t>
      </w:r>
      <w:r>
        <w:rPr>
          <w:sz w:val="20"/>
          <w:szCs w:val="20"/>
        </w:rPr>
        <w:t xml:space="preserve">dialog box, click the </w:t>
      </w:r>
      <w:r>
        <w:rPr>
          <w:b/>
          <w:sz w:val="20"/>
          <w:szCs w:val="20"/>
        </w:rPr>
        <w:t xml:space="preserve">Yes </w:t>
      </w:r>
      <w:r>
        <w:rPr>
          <w:sz w:val="20"/>
          <w:szCs w:val="20"/>
        </w:rPr>
        <w:t>button</w:t>
      </w:r>
      <w:r>
        <w:rPr>
          <w:b/>
          <w:sz w:val="20"/>
          <w:szCs w:val="20"/>
        </w:rPr>
        <w:t xml:space="preserve"> </w:t>
      </w:r>
      <w:r>
        <w:rPr>
          <w:sz w:val="20"/>
          <w:szCs w:val="20"/>
        </w:rPr>
        <w:t xml:space="preserve">to confirm you wish to allow automatic restarts. </w:t>
      </w:r>
    </w:p>
    <w:p w14:paraId="1FEA465C" w14:textId="77777777" w:rsidR="0090678A" w:rsidRDefault="0090678A" w:rsidP="00C95325">
      <w:pPr>
        <w:pStyle w:val="LabStepNumberedLevel3"/>
        <w:numPr>
          <w:ilvl w:val="2"/>
          <w:numId w:val="7"/>
        </w:numPr>
        <w:rPr>
          <w:sz w:val="20"/>
          <w:szCs w:val="20"/>
        </w:rPr>
      </w:pPr>
      <w:r>
        <w:rPr>
          <w:sz w:val="20"/>
          <w:szCs w:val="20"/>
        </w:rPr>
        <w:t xml:space="preserve">Click the </w:t>
      </w:r>
      <w:r>
        <w:rPr>
          <w:b/>
          <w:sz w:val="20"/>
          <w:szCs w:val="20"/>
        </w:rPr>
        <w:t>Install</w:t>
      </w:r>
      <w:r>
        <w:rPr>
          <w:sz w:val="20"/>
          <w:szCs w:val="20"/>
        </w:rPr>
        <w:t xml:space="preserve"> button.</w:t>
      </w:r>
    </w:p>
    <w:p w14:paraId="7999F84E" w14:textId="77777777" w:rsidR="0090678A" w:rsidRDefault="0090678A" w:rsidP="0090678A">
      <w:pPr>
        <w:pStyle w:val="LabStepScreenshotLevel2"/>
        <w:rPr>
          <w:szCs w:val="20"/>
        </w:rPr>
      </w:pPr>
      <w:r>
        <w:rPr>
          <w:szCs w:val="20"/>
        </w:rPr>
        <w:lastRenderedPageBreak/>
        <w:drawing>
          <wp:inline distT="0" distB="0" distL="0" distR="0" wp14:anchorId="37495D2C" wp14:editId="14882120">
            <wp:extent cx="3791585" cy="2687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1585" cy="2687320"/>
                    </a:xfrm>
                    <a:prstGeom prst="rect">
                      <a:avLst/>
                    </a:prstGeom>
                    <a:noFill/>
                    <a:ln>
                      <a:noFill/>
                    </a:ln>
                  </pic:spPr>
                </pic:pic>
              </a:graphicData>
            </a:graphic>
          </wp:inline>
        </w:drawing>
      </w:r>
    </w:p>
    <w:p w14:paraId="22D7D414" w14:textId="77777777" w:rsidR="0090678A" w:rsidRDefault="0090678A" w:rsidP="00316CF6">
      <w:pPr>
        <w:pStyle w:val="LabStepNumberedLevel2"/>
      </w:pPr>
      <w:r>
        <w:t xml:space="preserve">Installation will take several minutes and you will see its progress in the </w:t>
      </w:r>
      <w:r>
        <w:rPr>
          <w:b/>
        </w:rPr>
        <w:t>Installation progress</w:t>
      </w:r>
      <w:r>
        <w:t xml:space="preserve"> page. After </w:t>
      </w:r>
      <w:r>
        <w:rPr>
          <w:b/>
        </w:rPr>
        <w:t>Active Directory Domain Services</w:t>
      </w:r>
      <w:r>
        <w:t xml:space="preserve"> have been installed, the wizard displays a </w:t>
      </w:r>
      <w:r>
        <w:rPr>
          <w:b/>
        </w:rPr>
        <w:t>Results</w:t>
      </w:r>
      <w:r>
        <w:t xml:space="preserve"> view which should indicate that the installation succeeded but additional configuration is required. Do </w:t>
      </w:r>
      <w:r>
        <w:rPr>
          <w:b/>
          <w:u w:val="single"/>
        </w:rPr>
        <w:t>not</w:t>
      </w:r>
      <w:r>
        <w:t xml:space="preserve"> close the windows for the </w:t>
      </w:r>
      <w:r>
        <w:rPr>
          <w:b/>
        </w:rPr>
        <w:t>Add Roles and Features Wizard</w:t>
      </w:r>
      <w:r>
        <w:t xml:space="preserve"> yet. You will need this window to remain open with the </w:t>
      </w:r>
      <w:r>
        <w:rPr>
          <w:b/>
        </w:rPr>
        <w:t>Results</w:t>
      </w:r>
      <w:r>
        <w:t xml:space="preserve"> view showing to complete the next step.</w:t>
      </w:r>
    </w:p>
    <w:p w14:paraId="4CEFD3F7" w14:textId="77777777" w:rsidR="0090678A" w:rsidRDefault="0090678A" w:rsidP="0090678A">
      <w:pPr>
        <w:pStyle w:val="LabStepScreenshotLevel2"/>
        <w:rPr>
          <w:szCs w:val="20"/>
        </w:rPr>
      </w:pPr>
      <w:r>
        <w:rPr>
          <w:szCs w:val="20"/>
        </w:rPr>
        <w:drawing>
          <wp:inline distT="0" distB="0" distL="0" distR="0" wp14:anchorId="456B8EAF" wp14:editId="4A4DA30B">
            <wp:extent cx="3799840" cy="26955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9840" cy="2695575"/>
                    </a:xfrm>
                    <a:prstGeom prst="rect">
                      <a:avLst/>
                    </a:prstGeom>
                    <a:noFill/>
                    <a:ln>
                      <a:noFill/>
                    </a:ln>
                  </pic:spPr>
                </pic:pic>
              </a:graphicData>
            </a:graphic>
          </wp:inline>
        </w:drawing>
      </w:r>
    </w:p>
    <w:p w14:paraId="27A37643" w14:textId="77777777" w:rsidR="0090678A" w:rsidRDefault="0090678A" w:rsidP="00316CF6">
      <w:pPr>
        <w:pStyle w:val="LabStepNumberedLevel2"/>
      </w:pPr>
      <w:r>
        <w:t xml:space="preserve">Look in the </w:t>
      </w:r>
      <w:r>
        <w:rPr>
          <w:b/>
        </w:rPr>
        <w:t>Results</w:t>
      </w:r>
      <w:r>
        <w:t xml:space="preserve"> view of the dialog shown above and locate the </w:t>
      </w:r>
      <w:r>
        <w:rPr>
          <w:b/>
        </w:rPr>
        <w:t>Promote this server to a domain controller</w:t>
      </w:r>
      <w:r>
        <w:t xml:space="preserve"> link.</w:t>
      </w:r>
    </w:p>
    <w:p w14:paraId="44FC9F6A" w14:textId="77777777" w:rsidR="0090678A" w:rsidRDefault="0090678A" w:rsidP="00316CF6">
      <w:pPr>
        <w:pStyle w:val="LabStepNumberedLevel2"/>
      </w:pPr>
      <w:r>
        <w:t xml:space="preserve">Click Promote this server to a domain controller to launch the Active Directory Domain Services Configuration Wizard. </w:t>
      </w:r>
    </w:p>
    <w:p w14:paraId="2A7C6C64" w14:textId="77777777" w:rsidR="0090678A" w:rsidRDefault="0090678A" w:rsidP="00316CF6">
      <w:pPr>
        <w:pStyle w:val="LabStepNumberedLevel2"/>
      </w:pPr>
      <w:r>
        <w:t xml:space="preserve">Move on to the next step to move through the details of using the </w:t>
      </w:r>
      <w:r>
        <w:rPr>
          <w:b/>
        </w:rPr>
        <w:t>Active Directory Domain Services Configuration Wizard</w:t>
      </w:r>
      <w:r>
        <w:t>.</w:t>
      </w:r>
    </w:p>
    <w:p w14:paraId="02570BBA" w14:textId="77777777" w:rsidR="0090678A" w:rsidRDefault="0090678A" w:rsidP="0090678A">
      <w:pPr>
        <w:pStyle w:val="LabExerciseCallout"/>
        <w:rPr>
          <w:sz w:val="20"/>
          <w:szCs w:val="20"/>
        </w:rPr>
      </w:pPr>
      <w:r>
        <w:rPr>
          <w:sz w:val="20"/>
          <w:szCs w:val="20"/>
        </w:rPr>
        <w:t xml:space="preserve">With previous versions of Windows Server, you use a utility named </w:t>
      </w:r>
      <w:r>
        <w:rPr>
          <w:b/>
          <w:sz w:val="20"/>
          <w:szCs w:val="20"/>
        </w:rPr>
        <w:t>dcpromo.exe</w:t>
      </w:r>
      <w:r>
        <w:rPr>
          <w:sz w:val="20"/>
          <w:szCs w:val="20"/>
        </w:rPr>
        <w:t xml:space="preserve"> when you need to create new Active Directory domain and to promote a server to be a domain controller. However, the </w:t>
      </w:r>
      <w:r>
        <w:rPr>
          <w:b/>
          <w:sz w:val="20"/>
          <w:szCs w:val="20"/>
        </w:rPr>
        <w:t>dcpromo.exe</w:t>
      </w:r>
      <w:r>
        <w:rPr>
          <w:sz w:val="20"/>
          <w:szCs w:val="20"/>
        </w:rPr>
        <w:t xml:space="preserve"> utility is now deprecated with Windows Server 2012. The </w:t>
      </w:r>
      <w:r>
        <w:rPr>
          <w:b/>
          <w:sz w:val="20"/>
          <w:szCs w:val="20"/>
        </w:rPr>
        <w:t>dcrpomo.exe</w:t>
      </w:r>
      <w:r>
        <w:rPr>
          <w:sz w:val="20"/>
          <w:szCs w:val="20"/>
        </w:rPr>
        <w:t xml:space="preserve"> utility has been replaced by the </w:t>
      </w:r>
      <w:r>
        <w:rPr>
          <w:b/>
          <w:sz w:val="20"/>
          <w:szCs w:val="20"/>
        </w:rPr>
        <w:t>Active Directory Domain Services Configuration Wizard</w:t>
      </w:r>
      <w:r>
        <w:rPr>
          <w:sz w:val="20"/>
          <w:szCs w:val="20"/>
        </w:rPr>
        <w:t xml:space="preserve"> which is part of </w:t>
      </w:r>
      <w:r>
        <w:rPr>
          <w:b/>
          <w:sz w:val="20"/>
          <w:szCs w:val="20"/>
        </w:rPr>
        <w:t>Server Manager</w:t>
      </w:r>
      <w:r>
        <w:rPr>
          <w:sz w:val="20"/>
          <w:szCs w:val="20"/>
        </w:rPr>
        <w:t>.</w:t>
      </w:r>
    </w:p>
    <w:p w14:paraId="6069986A" w14:textId="77777777" w:rsidR="0090678A" w:rsidRDefault="0090678A" w:rsidP="00316CF6">
      <w:pPr>
        <w:pStyle w:val="LabStepNumbered"/>
      </w:pPr>
      <w:r>
        <w:t xml:space="preserve">Use the </w:t>
      </w:r>
      <w:r>
        <w:rPr>
          <w:b/>
        </w:rPr>
        <w:t>Active Directory Domain Services Configuration Wizard</w:t>
      </w:r>
      <w:r>
        <w:t xml:space="preserve"> to create a new Active Directory domain and promote the </w:t>
      </w:r>
      <w:r>
        <w:rPr>
          <w:b/>
        </w:rPr>
        <w:t>WingtipServer</w:t>
      </w:r>
      <w:r>
        <w:t xml:space="preserve"> VM to be a domain controller.</w:t>
      </w:r>
      <w:r>
        <w:br/>
        <w:t xml:space="preserve">(Note: when clicking the </w:t>
      </w:r>
      <w:r>
        <w:rPr>
          <w:b/>
        </w:rPr>
        <w:t>Next</w:t>
      </w:r>
      <w:r>
        <w:t xml:space="preserve"> button to advance between screens in this wizard it may take up to several minutes before the next screen becomes functional (due to background configuration from prior screen). Please be patient.</w:t>
      </w:r>
    </w:p>
    <w:p w14:paraId="4E08FD0A" w14:textId="77777777" w:rsidR="0090678A" w:rsidRDefault="0090678A" w:rsidP="00316CF6">
      <w:pPr>
        <w:pStyle w:val="LabStepNumberedLevel2"/>
      </w:pPr>
      <w:r>
        <w:t xml:space="preserve">The first page of the </w:t>
      </w:r>
      <w:r>
        <w:rPr>
          <w:b/>
        </w:rPr>
        <w:t xml:space="preserve">wizard </w:t>
      </w:r>
      <w:r>
        <w:t xml:space="preserve">is the </w:t>
      </w:r>
      <w:r>
        <w:rPr>
          <w:b/>
        </w:rPr>
        <w:t>Deployment Configuration</w:t>
      </w:r>
      <w:r>
        <w:t xml:space="preserve"> page.</w:t>
      </w:r>
    </w:p>
    <w:p w14:paraId="49E05401"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Add a new forest</w:t>
      </w:r>
      <w:r>
        <w:rPr>
          <w:sz w:val="20"/>
          <w:szCs w:val="20"/>
        </w:rPr>
        <w:t xml:space="preserve"> </w:t>
      </w:r>
    </w:p>
    <w:p w14:paraId="3E038F5E" w14:textId="77777777" w:rsidR="0090678A" w:rsidRDefault="0090678A" w:rsidP="00C95325">
      <w:pPr>
        <w:pStyle w:val="LabStepNumberedLevel3"/>
        <w:numPr>
          <w:ilvl w:val="2"/>
          <w:numId w:val="7"/>
        </w:numPr>
        <w:rPr>
          <w:sz w:val="20"/>
          <w:szCs w:val="20"/>
        </w:rPr>
      </w:pPr>
      <w:r>
        <w:rPr>
          <w:sz w:val="20"/>
          <w:szCs w:val="20"/>
        </w:rPr>
        <w:t xml:space="preserve">Enter a </w:t>
      </w:r>
      <w:r>
        <w:rPr>
          <w:b/>
          <w:sz w:val="20"/>
          <w:szCs w:val="20"/>
        </w:rPr>
        <w:t>Root domain name</w:t>
      </w:r>
      <w:r>
        <w:rPr>
          <w:sz w:val="20"/>
          <w:szCs w:val="20"/>
        </w:rPr>
        <w:t xml:space="preserve"> of </w:t>
      </w:r>
      <w:r>
        <w:rPr>
          <w:b/>
          <w:sz w:val="20"/>
          <w:szCs w:val="20"/>
        </w:rPr>
        <w:t>wingtip.com</w:t>
      </w:r>
      <w:r>
        <w:rPr>
          <w:sz w:val="20"/>
          <w:szCs w:val="20"/>
        </w:rPr>
        <w:t xml:space="preserve">. </w:t>
      </w:r>
    </w:p>
    <w:p w14:paraId="299FDD4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 in the wizard.</w:t>
      </w:r>
    </w:p>
    <w:p w14:paraId="74F95F68" w14:textId="77777777" w:rsidR="0090678A" w:rsidRDefault="0090678A" w:rsidP="0090678A">
      <w:pPr>
        <w:pStyle w:val="LabStepScreenshotLevel2"/>
        <w:rPr>
          <w:szCs w:val="20"/>
        </w:rPr>
      </w:pPr>
      <w:r>
        <w:rPr>
          <w:szCs w:val="20"/>
        </w:rPr>
        <w:lastRenderedPageBreak/>
        <w:drawing>
          <wp:inline distT="0" distB="0" distL="0" distR="0" wp14:anchorId="1F74C42D" wp14:editId="5D96AA64">
            <wp:extent cx="3688080" cy="2695575"/>
            <wp:effectExtent l="0" t="0" r="762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1DCE1ED5" w14:textId="77777777" w:rsidR="0090678A" w:rsidRDefault="0090678A" w:rsidP="00316CF6">
      <w:pPr>
        <w:pStyle w:val="LabStepNumberedLevel2"/>
      </w:pPr>
      <w:r>
        <w:t xml:space="preserve">The next page is the </w:t>
      </w:r>
      <w:r>
        <w:rPr>
          <w:b/>
        </w:rPr>
        <w:t>Domain Controller Options</w:t>
      </w:r>
      <w:r>
        <w:t xml:space="preserve"> page:</w:t>
      </w:r>
    </w:p>
    <w:p w14:paraId="07818336" w14:textId="77777777" w:rsidR="0090678A" w:rsidRDefault="0090678A" w:rsidP="00C95325">
      <w:pPr>
        <w:pStyle w:val="LabStepNumberedLevel3"/>
        <w:numPr>
          <w:ilvl w:val="2"/>
          <w:numId w:val="7"/>
        </w:numPr>
        <w:rPr>
          <w:sz w:val="20"/>
          <w:szCs w:val="20"/>
        </w:rPr>
      </w:pPr>
      <w:r>
        <w:rPr>
          <w:sz w:val="20"/>
          <w:szCs w:val="20"/>
        </w:rPr>
        <w:t xml:space="preserve">Leave the default settings for </w:t>
      </w:r>
      <w:r>
        <w:rPr>
          <w:b/>
          <w:sz w:val="20"/>
          <w:szCs w:val="20"/>
        </w:rPr>
        <w:t>Forest function level</w:t>
      </w:r>
      <w:r>
        <w:rPr>
          <w:sz w:val="20"/>
          <w:szCs w:val="20"/>
        </w:rPr>
        <w:t xml:space="preserve"> and </w:t>
      </w:r>
      <w:r>
        <w:rPr>
          <w:b/>
          <w:sz w:val="20"/>
          <w:szCs w:val="20"/>
        </w:rPr>
        <w:t>Domain functional level.</w:t>
      </w:r>
    </w:p>
    <w:p w14:paraId="0E935A14" w14:textId="77777777" w:rsidR="0090678A" w:rsidRDefault="0090678A" w:rsidP="00C95325">
      <w:pPr>
        <w:pStyle w:val="LabStepNumberedLevel3"/>
        <w:numPr>
          <w:ilvl w:val="2"/>
          <w:numId w:val="7"/>
        </w:numPr>
        <w:rPr>
          <w:sz w:val="20"/>
          <w:szCs w:val="20"/>
        </w:rPr>
      </w:pPr>
      <w:r>
        <w:rPr>
          <w:sz w:val="20"/>
          <w:szCs w:val="20"/>
        </w:rPr>
        <w:t xml:space="preserve">Leave the default settings for checkbox options for </w:t>
      </w:r>
      <w:r>
        <w:rPr>
          <w:b/>
          <w:sz w:val="20"/>
          <w:szCs w:val="20"/>
        </w:rPr>
        <w:t>Specify domain controller capabilities</w:t>
      </w:r>
      <w:r>
        <w:rPr>
          <w:sz w:val="20"/>
          <w:szCs w:val="20"/>
        </w:rPr>
        <w:t>.</w:t>
      </w:r>
    </w:p>
    <w:p w14:paraId="45F3723A" w14:textId="77777777" w:rsidR="0090678A" w:rsidRDefault="0090678A" w:rsidP="00C95325">
      <w:pPr>
        <w:pStyle w:val="LabStepNumberedLevel3"/>
        <w:numPr>
          <w:ilvl w:val="2"/>
          <w:numId w:val="7"/>
        </w:numPr>
        <w:rPr>
          <w:sz w:val="20"/>
          <w:szCs w:val="20"/>
        </w:rPr>
      </w:pPr>
      <w:r>
        <w:rPr>
          <w:sz w:val="20"/>
          <w:szCs w:val="20"/>
        </w:rPr>
        <w:t xml:space="preserve">Locate the section with the caption </w:t>
      </w:r>
      <w:r>
        <w:rPr>
          <w:b/>
          <w:sz w:val="20"/>
          <w:szCs w:val="20"/>
        </w:rPr>
        <w:t>Type the Directory Services Restore Mode (DSRM) password</w:t>
      </w:r>
      <w:r>
        <w:rPr>
          <w:sz w:val="20"/>
          <w:szCs w:val="20"/>
        </w:rPr>
        <w:t xml:space="preserve"> and type a password of </w:t>
      </w:r>
      <w:r>
        <w:rPr>
          <w:b/>
          <w:sz w:val="20"/>
          <w:szCs w:val="20"/>
        </w:rPr>
        <w:t>Password1</w:t>
      </w:r>
      <w:r>
        <w:rPr>
          <w:sz w:val="20"/>
          <w:szCs w:val="20"/>
        </w:rPr>
        <w:t xml:space="preserve"> in the </w:t>
      </w:r>
      <w:r>
        <w:rPr>
          <w:b/>
          <w:sz w:val="20"/>
          <w:szCs w:val="20"/>
        </w:rPr>
        <w:t>Password</w:t>
      </w:r>
      <w:r>
        <w:rPr>
          <w:sz w:val="20"/>
          <w:szCs w:val="20"/>
        </w:rPr>
        <w:t xml:space="preserve"> textbox and the </w:t>
      </w:r>
      <w:r>
        <w:rPr>
          <w:b/>
          <w:sz w:val="20"/>
          <w:szCs w:val="20"/>
        </w:rPr>
        <w:t>Confirm Password</w:t>
      </w:r>
      <w:r>
        <w:rPr>
          <w:sz w:val="20"/>
          <w:szCs w:val="20"/>
        </w:rPr>
        <w:t xml:space="preserve"> textbox.</w:t>
      </w:r>
    </w:p>
    <w:p w14:paraId="2772076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5C93605F" w14:textId="77777777" w:rsidR="0090678A" w:rsidRDefault="0090678A" w:rsidP="0090678A">
      <w:pPr>
        <w:pStyle w:val="LabStepScreenshotLevel2"/>
        <w:rPr>
          <w:szCs w:val="20"/>
        </w:rPr>
      </w:pPr>
      <w:r>
        <w:rPr>
          <w:szCs w:val="20"/>
        </w:rPr>
        <w:drawing>
          <wp:inline distT="0" distB="0" distL="0" distR="0" wp14:anchorId="7813B96F" wp14:editId="27BDC1E0">
            <wp:extent cx="3674745" cy="2687320"/>
            <wp:effectExtent l="0" t="0" r="190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4745" cy="2687320"/>
                    </a:xfrm>
                    <a:prstGeom prst="rect">
                      <a:avLst/>
                    </a:prstGeom>
                    <a:noFill/>
                    <a:ln>
                      <a:noFill/>
                    </a:ln>
                  </pic:spPr>
                </pic:pic>
              </a:graphicData>
            </a:graphic>
          </wp:inline>
        </w:drawing>
      </w:r>
    </w:p>
    <w:p w14:paraId="1CE507D0" w14:textId="77777777" w:rsidR="0090678A" w:rsidRDefault="0090678A" w:rsidP="00316CF6">
      <w:pPr>
        <w:pStyle w:val="LabStepNumberedLevel2"/>
      </w:pPr>
      <w:r>
        <w:t xml:space="preserve">On the </w:t>
      </w:r>
      <w:r>
        <w:rPr>
          <w:b/>
        </w:rPr>
        <w:t>DNS Options</w:t>
      </w:r>
      <w:r>
        <w:t xml:space="preserve"> page of the </w:t>
      </w:r>
      <w:r>
        <w:rPr>
          <w:b/>
        </w:rPr>
        <w:t>Active Directory Domain Service Configuration Wizard</w:t>
      </w:r>
      <w:r>
        <w:t xml:space="preserve"> you will be prompted with a warning that Windows cannot find a delegation for this DNS server. You can ignore this warning because you will configure the </w:t>
      </w:r>
      <w:r>
        <w:rPr>
          <w:b/>
        </w:rPr>
        <w:t>WingtipServer</w:t>
      </w:r>
      <w:r>
        <w:t xml:space="preserve"> VM to act as a top-level DNS server which needs no delegation. You don't need to do anything on this page other than clicking </w:t>
      </w:r>
      <w:r>
        <w:rPr>
          <w:b/>
        </w:rPr>
        <w:t>Next</w:t>
      </w:r>
      <w:r>
        <w:t xml:space="preserve"> to continue to the next page in the wizard. </w:t>
      </w:r>
    </w:p>
    <w:p w14:paraId="19696E3D" w14:textId="77777777" w:rsidR="0090678A" w:rsidRDefault="0090678A" w:rsidP="0090678A">
      <w:pPr>
        <w:pStyle w:val="LabStepScreenshotLevel2"/>
        <w:rPr>
          <w:szCs w:val="20"/>
        </w:rPr>
      </w:pPr>
      <w:r>
        <w:rPr>
          <w:szCs w:val="20"/>
        </w:rPr>
        <w:lastRenderedPageBreak/>
        <w:drawing>
          <wp:inline distT="0" distB="0" distL="0" distR="0" wp14:anchorId="35C36D3E" wp14:editId="2542A636">
            <wp:extent cx="3705225" cy="270446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CB6CC0F" w14:textId="77777777" w:rsidR="0090678A" w:rsidRDefault="0090678A" w:rsidP="00316CF6">
      <w:pPr>
        <w:pStyle w:val="LabStepNumberedLevel2"/>
      </w:pPr>
      <w:r>
        <w:t xml:space="preserve">On the </w:t>
      </w:r>
      <w:r>
        <w:rPr>
          <w:b/>
        </w:rPr>
        <w:t>Additional Options</w:t>
      </w:r>
      <w:r>
        <w:t xml:space="preserve"> page you are asked to verify that the NetBIOS domain name is </w:t>
      </w:r>
      <w:r>
        <w:rPr>
          <w:b/>
        </w:rPr>
        <w:t>WINGTIP</w:t>
      </w:r>
      <w:r>
        <w:t>.</w:t>
      </w:r>
    </w:p>
    <w:p w14:paraId="0BBF5A9B" w14:textId="77777777" w:rsidR="0090678A" w:rsidRDefault="0090678A" w:rsidP="00C95325">
      <w:pPr>
        <w:pStyle w:val="LabStepNumberedLevel3"/>
        <w:numPr>
          <w:ilvl w:val="2"/>
          <w:numId w:val="7"/>
        </w:numPr>
        <w:rPr>
          <w:sz w:val="20"/>
          <w:szCs w:val="20"/>
        </w:rPr>
      </w:pPr>
      <w:r>
        <w:rPr>
          <w:sz w:val="20"/>
          <w:szCs w:val="20"/>
        </w:rPr>
        <w:t xml:space="preserve">Accept the default value and click </w:t>
      </w:r>
      <w:r>
        <w:rPr>
          <w:b/>
          <w:sz w:val="20"/>
          <w:szCs w:val="20"/>
        </w:rPr>
        <w:t>Next</w:t>
      </w:r>
      <w:r>
        <w:rPr>
          <w:sz w:val="20"/>
          <w:szCs w:val="20"/>
        </w:rPr>
        <w:t xml:space="preserve"> to continue to the next page in the wizard.</w:t>
      </w:r>
    </w:p>
    <w:p w14:paraId="4703A93A" w14:textId="77777777" w:rsidR="0090678A" w:rsidRDefault="0090678A" w:rsidP="0090678A">
      <w:pPr>
        <w:pStyle w:val="LabStepScreenshotLevel2"/>
        <w:rPr>
          <w:szCs w:val="20"/>
        </w:rPr>
      </w:pPr>
      <w:r>
        <w:rPr>
          <w:szCs w:val="20"/>
        </w:rPr>
        <w:drawing>
          <wp:inline distT="0" distB="0" distL="0" distR="0" wp14:anchorId="08EF326C" wp14:editId="5B6E13AD">
            <wp:extent cx="3705225" cy="2704465"/>
            <wp:effectExtent l="0" t="0" r="952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27FE365" w14:textId="77777777" w:rsidR="0090678A" w:rsidRDefault="0090678A" w:rsidP="00316CF6">
      <w:pPr>
        <w:pStyle w:val="LabStepNumberedLevel2"/>
      </w:pPr>
      <w:r>
        <w:t xml:space="preserve">On the </w:t>
      </w:r>
      <w:r>
        <w:rPr>
          <w:b/>
        </w:rPr>
        <w:t>Paths</w:t>
      </w:r>
      <w:r>
        <w:t xml:space="preserve"> page you should accept the default settings and click </w:t>
      </w:r>
      <w:r>
        <w:rPr>
          <w:b/>
        </w:rPr>
        <w:t>Next</w:t>
      </w:r>
      <w:r>
        <w:t xml:space="preserve"> to continue to the next page in the wizard.</w:t>
      </w:r>
    </w:p>
    <w:p w14:paraId="2F4384EA" w14:textId="77777777" w:rsidR="0090678A" w:rsidRDefault="0090678A" w:rsidP="0090678A">
      <w:pPr>
        <w:pStyle w:val="LabStepScreenshotLevel2"/>
        <w:rPr>
          <w:szCs w:val="20"/>
        </w:rPr>
      </w:pPr>
      <w:r>
        <w:rPr>
          <w:szCs w:val="20"/>
        </w:rPr>
        <w:lastRenderedPageBreak/>
        <w:drawing>
          <wp:inline distT="0" distB="0" distL="0" distR="0" wp14:anchorId="28F5C7C3" wp14:editId="77FD5D9A">
            <wp:extent cx="3688080" cy="2695575"/>
            <wp:effectExtent l="0" t="0" r="762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4C4EDC26" w14:textId="77777777" w:rsidR="0090678A" w:rsidRDefault="0090678A" w:rsidP="00316CF6">
      <w:pPr>
        <w:pStyle w:val="LabStepNumberedLevel2"/>
      </w:pPr>
      <w:r>
        <w:t xml:space="preserve">The </w:t>
      </w:r>
      <w:r>
        <w:rPr>
          <w:b/>
        </w:rPr>
        <w:t>Review Options</w:t>
      </w:r>
      <w:r>
        <w:t xml:space="preserve"> page shows the wizard settings you selected. Click </w:t>
      </w:r>
      <w:r>
        <w:rPr>
          <w:b/>
        </w:rPr>
        <w:t>Next</w:t>
      </w:r>
      <w:r>
        <w:t xml:space="preserve"> to continue to the next page in the wizard.</w:t>
      </w:r>
    </w:p>
    <w:p w14:paraId="0860812A" w14:textId="77777777" w:rsidR="0090678A" w:rsidRDefault="0090678A" w:rsidP="0090678A">
      <w:pPr>
        <w:pStyle w:val="LabStepScreenshotLevel2"/>
        <w:rPr>
          <w:szCs w:val="20"/>
        </w:rPr>
      </w:pPr>
      <w:r>
        <w:rPr>
          <w:szCs w:val="20"/>
        </w:rPr>
        <w:drawing>
          <wp:inline distT="0" distB="0" distL="0" distR="0" wp14:anchorId="4DFCCE03" wp14:editId="767826AC">
            <wp:extent cx="3705225" cy="2704465"/>
            <wp:effectExtent l="0" t="0" r="952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947D630" w14:textId="77777777" w:rsidR="0090678A" w:rsidRDefault="0090678A" w:rsidP="00316CF6">
      <w:pPr>
        <w:pStyle w:val="LabStepNumberedLevel2"/>
      </w:pPr>
      <w:r>
        <w:t xml:space="preserve">The last page of the </w:t>
      </w:r>
      <w:r>
        <w:rPr>
          <w:b/>
        </w:rPr>
        <w:t>Active Directory Domain Service Configuration Wizard</w:t>
      </w:r>
      <w:r>
        <w:t xml:space="preserve"> is the </w:t>
      </w:r>
      <w:r>
        <w:rPr>
          <w:b/>
        </w:rPr>
        <w:t>Prerequisites Check</w:t>
      </w:r>
      <w:r>
        <w:t xml:space="preserve"> page. This page will run a test which takes about minute. The purpose of the test is to verify that the </w:t>
      </w:r>
      <w:r>
        <w:rPr>
          <w:b/>
        </w:rPr>
        <w:t>WingtipServer</w:t>
      </w:r>
      <w:r>
        <w:t xml:space="preserve"> VM meets the requirements of a domain controller computer.</w:t>
      </w:r>
    </w:p>
    <w:p w14:paraId="53F0D68A" w14:textId="77777777" w:rsidR="0090678A" w:rsidRDefault="0090678A" w:rsidP="00316CF6">
      <w:pPr>
        <w:pStyle w:val="LabStepNumberedLevel2"/>
      </w:pPr>
      <w:r>
        <w:t xml:space="preserve">After the tests completes, click the </w:t>
      </w:r>
      <w:r>
        <w:rPr>
          <w:b/>
        </w:rPr>
        <w:t>Install</w:t>
      </w:r>
      <w:r>
        <w:t xml:space="preserve"> button to begin the process of creating the new Active Directory domain and promoting the </w:t>
      </w:r>
      <w:r>
        <w:rPr>
          <w:b/>
        </w:rPr>
        <w:t>WingtipServer</w:t>
      </w:r>
      <w:r>
        <w:t xml:space="preserve"> VM to become a new domain controller.</w:t>
      </w:r>
    </w:p>
    <w:p w14:paraId="59634393" w14:textId="77777777" w:rsidR="0090678A" w:rsidRDefault="0090678A" w:rsidP="0090678A">
      <w:pPr>
        <w:pStyle w:val="LabStepScreenshotLevel2"/>
        <w:rPr>
          <w:szCs w:val="20"/>
        </w:rPr>
      </w:pPr>
      <w:r>
        <w:rPr>
          <w:szCs w:val="20"/>
        </w:rPr>
        <w:lastRenderedPageBreak/>
        <w:drawing>
          <wp:inline distT="0" distB="0" distL="0" distR="0" wp14:anchorId="7A708FAA" wp14:editId="4B445E46">
            <wp:extent cx="3688080" cy="2695575"/>
            <wp:effectExtent l="0" t="0" r="762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50243744" w14:textId="77777777" w:rsidR="0090678A" w:rsidRDefault="0090678A" w:rsidP="00316CF6">
      <w:pPr>
        <w:pStyle w:val="LabStepNumberedLevel2"/>
      </w:pPr>
      <w:r>
        <w:t xml:space="preserve">During the installation process, the </w:t>
      </w:r>
      <w:r>
        <w:rPr>
          <w:b/>
        </w:rPr>
        <w:t>WingtipServer</w:t>
      </w:r>
      <w:r>
        <w:t xml:space="preserve"> VM will automatically restart. After the </w:t>
      </w:r>
      <w:r>
        <w:rPr>
          <w:b/>
        </w:rPr>
        <w:t>WingtipServer</w:t>
      </w:r>
      <w:r>
        <w:t xml:space="preserve"> VM has restarted, log back in using the domain account </w:t>
      </w:r>
      <w:r>
        <w:rPr>
          <w:b/>
        </w:rPr>
        <w:t>WINGTIP\Administrator</w:t>
      </w:r>
      <w:r>
        <w:t>.</w:t>
      </w:r>
    </w:p>
    <w:p w14:paraId="186915E1" w14:textId="1B59E17E" w:rsidR="0090678A" w:rsidRDefault="003D1F10" w:rsidP="00316CF6">
      <w:pPr>
        <w:pStyle w:val="LabStepNumbered"/>
      </w:pPr>
      <w:r>
        <w:t xml:space="preserve">Launch </w:t>
      </w:r>
      <w:r w:rsidR="0090678A">
        <w:t>the Active Directory Users and Computer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03BC314" w14:textId="2DCC38F5" w:rsidR="003D1F10" w:rsidRDefault="003D1F10" w:rsidP="00316CF6">
      <w:pPr>
        <w:pStyle w:val="LabStepNumberedLevel2"/>
      </w:pPr>
      <w:r>
        <w:t xml:space="preserve">Type </w:t>
      </w:r>
      <w:r w:rsidRPr="003D1F10">
        <w:t>Active Directory</w:t>
      </w:r>
      <w:r>
        <w:t xml:space="preserve"> in the </w:t>
      </w:r>
      <w:r w:rsidRPr="003D1F10">
        <w:t>Search</w:t>
      </w:r>
      <w:r>
        <w:t xml:space="preserve"> box.</w:t>
      </w:r>
    </w:p>
    <w:p w14:paraId="7E2F7FDB" w14:textId="77777777" w:rsidR="003D1F10" w:rsidRDefault="003D1F10" w:rsidP="00316CF6">
      <w:pPr>
        <w:pStyle w:val="LabStepNumberedLevel2"/>
      </w:pPr>
      <w:r>
        <w:t xml:space="preserve">Locate and click on the </w:t>
      </w:r>
      <w:r w:rsidR="0090678A">
        <w:rPr>
          <w:b/>
        </w:rPr>
        <w:t>Active Directory Users and</w:t>
      </w:r>
      <w:r>
        <w:rPr>
          <w:b/>
        </w:rPr>
        <w:t xml:space="preserve"> Computer</w:t>
      </w:r>
      <w:r w:rsidRPr="003D1F10">
        <w:t xml:space="preserve"> </w:t>
      </w:r>
      <w:r>
        <w:t xml:space="preserve">tile </w:t>
      </w:r>
      <w:r w:rsidRPr="003D1F10">
        <w:t>as shown in the following screenshot.</w:t>
      </w:r>
    </w:p>
    <w:p w14:paraId="4B0CB22D" w14:textId="5A088E6B" w:rsidR="0090678A" w:rsidRDefault="003D1F10" w:rsidP="003D1F10">
      <w:pPr>
        <w:pStyle w:val="LabStepScreenshotLevel2"/>
        <w:ind w:left="400"/>
        <w:rPr>
          <w:szCs w:val="20"/>
        </w:rPr>
      </w:pPr>
      <w:r>
        <w:rPr>
          <w:szCs w:val="20"/>
        </w:rPr>
        <w:drawing>
          <wp:inline distT="0" distB="0" distL="0" distR="0" wp14:anchorId="65EE1903" wp14:editId="5743C139">
            <wp:extent cx="5461800" cy="183832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883" cy="1846768"/>
                    </a:xfrm>
                    <a:prstGeom prst="rect">
                      <a:avLst/>
                    </a:prstGeom>
                    <a:noFill/>
                    <a:ln>
                      <a:noFill/>
                    </a:ln>
                  </pic:spPr>
                </pic:pic>
              </a:graphicData>
            </a:graphic>
          </wp:inline>
        </w:drawing>
      </w:r>
    </w:p>
    <w:p w14:paraId="13B3E7B8" w14:textId="602B9A72"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not be started.</w:t>
      </w:r>
    </w:p>
    <w:p w14:paraId="03D0E48E" w14:textId="1209D9CC" w:rsidR="003D1F10" w:rsidRPr="003D1F10" w:rsidRDefault="00AF2317" w:rsidP="003D1F10">
      <w:pPr>
        <w:pStyle w:val="LabStepScreenshotLevel2"/>
      </w:pPr>
      <w:r>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lastRenderedPageBreak/>
        <w:drawing>
          <wp:inline distT="0" distB="0" distL="0" distR="0" wp14:anchorId="023E8E8F" wp14:editId="34EFA96A">
            <wp:extent cx="4942840" cy="2704465"/>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2840" cy="270446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77777777" w:rsidR="0090678A" w:rsidRDefault="0090678A" w:rsidP="00316CF6">
      <w:pPr>
        <w:pStyle w:val="LabStepNumberedLevel2"/>
      </w:pPr>
      <w:r>
        <w:t>Close the Active Directory Users and Computer administrative tool.</w:t>
      </w:r>
    </w:p>
    <w:p w14:paraId="6AD16040" w14:textId="5D49A95D" w:rsidR="001C7B5E" w:rsidRDefault="001C7B5E" w:rsidP="001C7B5E">
      <w:pPr>
        <w:pStyle w:val="Heading3"/>
      </w:pPr>
      <w:r>
        <w:t xml:space="preserve">Task 6: Install SQL Server </w:t>
      </w:r>
      <w:r w:rsidR="004D0D42">
        <w:t>2016 C</w:t>
      </w:r>
      <w:r w:rsidR="00497267">
        <w:t>T</w:t>
      </w:r>
      <w:r w:rsidR="004D0D42">
        <w:t>P</w:t>
      </w:r>
      <w:r w:rsidR="00497267">
        <w:t xml:space="preserve"> 3.3</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7BCB105C" w14:textId="511713DC" w:rsidR="003D1F10" w:rsidRPr="00EC31C5" w:rsidRDefault="003D1F10" w:rsidP="001C7B5E">
      <w:pPr>
        <w:pStyle w:val="LabExerciseLeadIn"/>
        <w:rPr>
          <w:i/>
          <w:sz w:val="20"/>
          <w:szCs w:val="20"/>
        </w:rPr>
      </w:pPr>
      <w:r w:rsidRPr="00EC31C5">
        <w:rPr>
          <w:i/>
          <w:sz w:val="20"/>
          <w:szCs w:val="20"/>
        </w:rPr>
        <w:t>Note that this version of</w:t>
      </w:r>
      <w:r w:rsidR="004D0D42" w:rsidRPr="00EC31C5">
        <w:rPr>
          <w:i/>
          <w:sz w:val="20"/>
          <w:szCs w:val="20"/>
        </w:rPr>
        <w:t xml:space="preserve"> the setup guide is using the C</w:t>
      </w:r>
      <w:r w:rsidRPr="00EC31C5">
        <w:rPr>
          <w:i/>
          <w:sz w:val="20"/>
          <w:szCs w:val="20"/>
        </w:rPr>
        <w:t>T</w:t>
      </w:r>
      <w:r w:rsidR="004D0D42" w:rsidRPr="00EC31C5">
        <w:rPr>
          <w:i/>
          <w:sz w:val="20"/>
          <w:szCs w:val="20"/>
        </w:rPr>
        <w:t>P</w:t>
      </w:r>
      <w:r w:rsidRPr="00EC31C5">
        <w:rPr>
          <w:i/>
          <w:sz w:val="20"/>
          <w:szCs w:val="20"/>
        </w:rPr>
        <w:t xml:space="preserve"> 3.3 prerelease version of SQL Server 2016.</w:t>
      </w:r>
      <w:r w:rsidR="00EC31C5" w:rsidRPr="00EC31C5">
        <w:rPr>
          <w:i/>
          <w:sz w:val="20"/>
          <w:szCs w:val="20"/>
        </w:rPr>
        <w:t xml:space="preserve"> This setup will be updated for the RTM version of SQL Server 2016 when it becomes available.</w:t>
      </w:r>
    </w:p>
    <w:p w14:paraId="5CA5CA0B" w14:textId="45200293" w:rsidR="001C7B5E" w:rsidRPr="00CE3655" w:rsidRDefault="001C7B5E" w:rsidP="00316CF6">
      <w:pPr>
        <w:pStyle w:val="LabStepNumbered"/>
        <w:numPr>
          <w:ilvl w:val="0"/>
          <w:numId w:val="40"/>
        </w:numPr>
      </w:pPr>
      <w:r w:rsidRPr="00CE3655">
        <w:t xml:space="preserve">Obtain a copy of the 64-bit installation binaries for SQL Server </w:t>
      </w:r>
      <w:r w:rsidR="00497267">
        <w:t>2016 Community Technology Preview 3.3</w:t>
      </w:r>
      <w:r w:rsidRPr="00CE3655">
        <w:t>.</w:t>
      </w:r>
    </w:p>
    <w:p w14:paraId="50E339A6" w14:textId="278CBFC5" w:rsidR="00F85C4C" w:rsidRDefault="00F85C4C" w:rsidP="00316CF6">
      <w:pPr>
        <w:pStyle w:val="LabStepNumberedLevel2"/>
      </w:pPr>
      <w: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20D6001E" w14:textId="77777777" w:rsidR="001C7B5E" w:rsidRDefault="001C7B5E" w:rsidP="001C7B5E">
      <w:pPr>
        <w:pStyle w:val="LabExerciseCallout"/>
        <w:rPr>
          <w:sz w:val="20"/>
          <w:szCs w:val="20"/>
        </w:rPr>
      </w:pPr>
      <w:r>
        <w:rPr>
          <w:sz w:val="20"/>
          <w:szCs w:val="20"/>
        </w:rPr>
        <w:t>This download is several gigabytes in size so it will take some time to download. The amount of time it takes to download will depend upon the speed of your Internet connection.</w:t>
      </w:r>
    </w:p>
    <w:p w14:paraId="4CCF4D93" w14:textId="77777777"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1C7B5E">
      <w:pPr>
        <w:pStyle w:val="LabStepScreenshot"/>
        <w:rPr>
          <w:szCs w:val="20"/>
        </w:rPr>
      </w:pPr>
      <w:r>
        <w:rPr>
          <w:noProof/>
          <w:szCs w:val="20"/>
        </w:rPr>
        <w:drawing>
          <wp:inline distT="0" distB="0" distL="0" distR="0" wp14:anchorId="6A8887FC" wp14:editId="0A9DFDCA">
            <wp:extent cx="3230880" cy="1039495"/>
            <wp:effectExtent l="0" t="0" r="762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77777777"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lastRenderedPageBreak/>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4700F651" w14:textId="77777777" w:rsidR="001C7B5E" w:rsidRDefault="001C7B5E" w:rsidP="00316CF6">
      <w:pPr>
        <w:pStyle w:val="LabStepNumbered"/>
      </w:pPr>
      <w:r>
        <w:t xml:space="preserve">In the </w:t>
      </w:r>
      <w:r>
        <w:rPr>
          <w:b/>
        </w:rPr>
        <w:t>SQL Server Installation Center</w:t>
      </w:r>
      <w:r>
        <w:t xml:space="preserve"> dialog, complete the following steps:</w:t>
      </w:r>
    </w:p>
    <w:p w14:paraId="0AF66310" w14:textId="77777777" w:rsidR="001C7B5E" w:rsidRDefault="001C7B5E" w:rsidP="00316CF6">
      <w:pPr>
        <w:pStyle w:val="LabStepNumberedLevel2"/>
      </w:pPr>
      <w:r>
        <w:t xml:space="preserve">Click the </w:t>
      </w:r>
      <w:r>
        <w:rPr>
          <w:b/>
        </w:rPr>
        <w:t>Installation</w:t>
      </w:r>
      <w:r>
        <w:t xml:space="preserve"> link on the left-hand side.</w:t>
      </w:r>
    </w:p>
    <w:p w14:paraId="294303ED" w14:textId="77777777" w:rsidR="001C7B5E" w:rsidRDefault="001C7B5E" w:rsidP="00316CF6">
      <w:pPr>
        <w:pStyle w:val="LabStepNumberedLevel2"/>
      </w:pPr>
      <w:r>
        <w:t>Click the New SQL Server stand-alone installation or add features to an existing installation link on the right-hand side.</w:t>
      </w:r>
    </w:p>
    <w:p w14:paraId="0AFA6DE6" w14:textId="081CF79A" w:rsidR="001C7B5E" w:rsidRDefault="00F85C4C" w:rsidP="001C7B5E">
      <w:pPr>
        <w:pStyle w:val="LabStepScreenshotLevel2"/>
        <w:rPr>
          <w:szCs w:val="20"/>
        </w:rPr>
      </w:pPr>
      <w:r>
        <w:rPr>
          <w:szCs w:val="20"/>
        </w:rPr>
        <w:drawing>
          <wp:inline distT="0" distB="0" distL="0" distR="0" wp14:anchorId="7F7A2DB3" wp14:editId="79D41545">
            <wp:extent cx="3420533" cy="2137833"/>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50134" cy="2156334"/>
                    </a:xfrm>
                    <a:prstGeom prst="rect">
                      <a:avLst/>
                    </a:prstGeom>
                    <a:noFill/>
                    <a:ln>
                      <a:noFill/>
                    </a:ln>
                  </pic:spPr>
                </pic:pic>
              </a:graphicData>
            </a:graphic>
          </wp:inline>
        </w:drawing>
      </w:r>
    </w:p>
    <w:p w14:paraId="4456B904" w14:textId="77777777" w:rsidR="001C7B5E" w:rsidRDefault="001C7B5E" w:rsidP="00316CF6">
      <w:pPr>
        <w:pStyle w:val="LabStepNumbered"/>
      </w:pPr>
      <w:r>
        <w:t xml:space="preserve">On the </w:t>
      </w:r>
      <w:r>
        <w:rPr>
          <w:b/>
        </w:rPr>
        <w:t>Setup Support Rules</w:t>
      </w:r>
      <w:r>
        <w:t xml:space="preserve"> page, the installer will check for potential issues before installing. </w:t>
      </w:r>
    </w:p>
    <w:p w14:paraId="0595E38F" w14:textId="162BD03E" w:rsidR="00F85C4C" w:rsidRDefault="006A5123" w:rsidP="00316CF6">
      <w:pPr>
        <w:pStyle w:val="LabStepNumbered"/>
      </w:pPr>
      <w:r>
        <w:t xml:space="preserve">Click </w:t>
      </w:r>
      <w:r w:rsidRPr="006A5123">
        <w:rPr>
          <w:b/>
        </w:rPr>
        <w:t>Next</w:t>
      </w:r>
      <w:r>
        <w:t xml:space="preserve"> on the </w:t>
      </w:r>
      <w:r w:rsidRPr="006A5123">
        <w:rPr>
          <w:b/>
        </w:rPr>
        <w:t>Product Key</w:t>
      </w:r>
      <w:r>
        <w:t xml:space="preserve"> page.</w:t>
      </w:r>
    </w:p>
    <w:p w14:paraId="44542762" w14:textId="227A1ABE" w:rsidR="00F85C4C" w:rsidRDefault="00F85C4C" w:rsidP="00F85C4C">
      <w:pPr>
        <w:pStyle w:val="LabStepScreenshotLevel2"/>
      </w:pPr>
      <w:r>
        <w:drawing>
          <wp:inline distT="0" distB="0" distL="0" distR="0" wp14:anchorId="734E6674" wp14:editId="7134FD36">
            <wp:extent cx="3335867" cy="25164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5893" cy="2546610"/>
                    </a:xfrm>
                    <a:prstGeom prst="rect">
                      <a:avLst/>
                    </a:prstGeom>
                  </pic:spPr>
                </pic:pic>
              </a:graphicData>
            </a:graphic>
          </wp:inline>
        </w:drawing>
      </w:r>
    </w:p>
    <w:p w14:paraId="4160B787" w14:textId="0CCED2DC" w:rsidR="006A5123" w:rsidRDefault="006A5123" w:rsidP="00316CF6">
      <w:pPr>
        <w:pStyle w:val="LabStepNumbered"/>
      </w:pPr>
      <w:r>
        <w:t xml:space="preserve">On the </w:t>
      </w:r>
      <w:r w:rsidRPr="006A5123">
        <w:rPr>
          <w:b/>
        </w:rPr>
        <w:t>License Terms</w:t>
      </w:r>
      <w:r>
        <w:t xml:space="preserve"> page, agree to the terms and select </w:t>
      </w:r>
      <w:r w:rsidRPr="006A5123">
        <w:rPr>
          <w:b/>
        </w:rPr>
        <w:t>Next</w:t>
      </w:r>
      <w:r>
        <w:t>.</w:t>
      </w:r>
    </w:p>
    <w:p w14:paraId="0320433E" w14:textId="4ABFDC54" w:rsidR="00F85C4C" w:rsidRDefault="00F85C4C" w:rsidP="00316CF6">
      <w:pPr>
        <w:pStyle w:val="LabStepNumberedLevel2"/>
      </w:pPr>
    </w:p>
    <w:p w14:paraId="13A3DF0A" w14:textId="125B3B45" w:rsidR="00F85C4C" w:rsidRDefault="00F85C4C" w:rsidP="00F85C4C">
      <w:pPr>
        <w:pStyle w:val="LabStepScreenshotLevel2"/>
      </w:pPr>
      <w:r>
        <w:lastRenderedPageBreak/>
        <w:drawing>
          <wp:inline distT="0" distB="0" distL="0" distR="0" wp14:anchorId="50FD7977" wp14:editId="0CE47C25">
            <wp:extent cx="3490686" cy="263320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7970" cy="2676418"/>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6A5123">
        <w:t>Microsoft Update</w:t>
      </w:r>
      <w:r>
        <w:t xml:space="preserve"> page, unselect </w:t>
      </w:r>
      <w:r w:rsidRPr="006A5123">
        <w:t>Use Microsoft Update to check for updates</w:t>
      </w:r>
      <w:r>
        <w:t xml:space="preserve"> and click </w:t>
      </w:r>
      <w:r w:rsidRPr="006A5123">
        <w:t>Next</w:t>
      </w:r>
      <w:r>
        <w:t>.</w:t>
      </w:r>
    </w:p>
    <w:p w14:paraId="7D2BB77F" w14:textId="5BCD787E" w:rsidR="00F85C4C" w:rsidRDefault="00F85C4C" w:rsidP="00F85C4C">
      <w:pPr>
        <w:pStyle w:val="LabStepScreenshotLevel2"/>
      </w:pPr>
      <w:r>
        <w:drawing>
          <wp:inline distT="0" distB="0" distL="0" distR="0" wp14:anchorId="04F8BDF0" wp14:editId="20BFC51C">
            <wp:extent cx="3471333" cy="2618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7400" cy="2638268"/>
                    </a:xfrm>
                    <a:prstGeom prst="rect">
                      <a:avLst/>
                    </a:prstGeom>
                  </pic:spPr>
                </pic:pic>
              </a:graphicData>
            </a:graphic>
          </wp:inline>
        </w:drawing>
      </w:r>
    </w:p>
    <w:p w14:paraId="74945A21" w14:textId="3F9D5F3D" w:rsidR="006A5123" w:rsidRDefault="006A5123" w:rsidP="00316CF6">
      <w:pPr>
        <w:pStyle w:val="LabStepNumbered"/>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5E941DB9" w:rsidR="00F85C4C" w:rsidRDefault="006A5123" w:rsidP="00F85C4C">
      <w:pPr>
        <w:pStyle w:val="LabStepScreenshotLevel2"/>
      </w:pPr>
      <w:r>
        <w:drawing>
          <wp:inline distT="0" distB="0" distL="0" distR="0" wp14:anchorId="23BAD23A" wp14:editId="5BDB343B">
            <wp:extent cx="3440317" cy="2573867"/>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58617" cy="2587558"/>
                    </a:xfrm>
                    <a:prstGeom prst="rect">
                      <a:avLst/>
                    </a:prstGeom>
                    <a:noFill/>
                    <a:ln>
                      <a:noFill/>
                    </a:ln>
                  </pic:spPr>
                </pic:pic>
              </a:graphicData>
            </a:graphic>
          </wp:inline>
        </w:drawing>
      </w:r>
    </w:p>
    <w:p w14:paraId="2437913B" w14:textId="00B35DF2" w:rsidR="001C7B5E" w:rsidRDefault="009B1EEE" w:rsidP="00316CF6">
      <w:pPr>
        <w:pStyle w:val="LabStepNumbered"/>
      </w:pPr>
      <w:r>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58DD764D" w:rsidR="001C7B5E" w:rsidRDefault="009B1EEE" w:rsidP="001C7B5E">
      <w:pPr>
        <w:pStyle w:val="LabStepScreenshotLevel2"/>
        <w:rPr>
          <w:szCs w:val="20"/>
        </w:rPr>
      </w:pPr>
      <w:r>
        <w:rPr>
          <w:szCs w:val="20"/>
        </w:rPr>
        <w:lastRenderedPageBreak/>
        <w:drawing>
          <wp:inline distT="0" distB="0" distL="0" distR="0" wp14:anchorId="68EE762D" wp14:editId="67914C7A">
            <wp:extent cx="3623733" cy="2698982"/>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1225" cy="2712010"/>
                    </a:xfrm>
                    <a:prstGeom prst="rect">
                      <a:avLst/>
                    </a:prstGeom>
                    <a:noFill/>
                    <a:ln>
                      <a:noFill/>
                    </a:ln>
                  </pic:spPr>
                </pic:pic>
              </a:graphicData>
            </a:graphic>
          </wp:inline>
        </w:drawing>
      </w:r>
    </w:p>
    <w:p w14:paraId="627465D1" w14:textId="4C885F45" w:rsidR="00C90592" w:rsidRDefault="00C90592" w:rsidP="00C90592">
      <w:pPr>
        <w:pStyle w:val="LabExerciseCallout"/>
      </w:pPr>
      <w:r>
        <w:rPr>
          <w:sz w:val="20"/>
          <w:szCs w:val="20"/>
        </w:rPr>
        <w:t xml:space="preserve">You will begin by installing a default installation of the SQL Database Engine, SQL Server Analysis Services and SQL Server Reporting Services. After you complete the initial installation of SQL Server 2016, you will then re-run the SQL Server 2016 installer program to create a second instance of the SQL Database Engine named </w:t>
      </w:r>
      <w:r w:rsidRPr="00EC31C5">
        <w:rPr>
          <w:b/>
          <w:sz w:val="20"/>
          <w:szCs w:val="20"/>
        </w:rPr>
        <w:t>SharePoint</w:t>
      </w:r>
      <w:r>
        <w:rPr>
          <w:sz w:val="20"/>
          <w:szCs w:val="20"/>
        </w:rPr>
        <w:t xml:space="preserve"> which will be used to create all the databases used by SharePoint, Service Bus and Workflow Manager. The default instance of the SQL Database Engine is intended for you to create and load sample databases.</w:t>
      </w:r>
    </w:p>
    <w:p w14:paraId="71753EE3" w14:textId="679BE385" w:rsidR="001C7B5E" w:rsidRDefault="001C7B5E" w:rsidP="00316CF6">
      <w:pPr>
        <w:pStyle w:val="LabStepNumbered"/>
      </w:pPr>
      <w:r>
        <w:t xml:space="preserve">On the </w:t>
      </w:r>
      <w:r>
        <w:rPr>
          <w:b/>
        </w:rPr>
        <w:t>Feature Selection</w:t>
      </w:r>
      <w:r>
        <w:t xml:space="preserve"> page, check the following options and click </w:t>
      </w:r>
      <w:r>
        <w:rPr>
          <w:b/>
        </w:rPr>
        <w:t>Next</w:t>
      </w:r>
      <w:r>
        <w:t>:</w:t>
      </w:r>
    </w:p>
    <w:p w14:paraId="39FA887F" w14:textId="77777777" w:rsidR="001C7B5E" w:rsidRDefault="001C7B5E" w:rsidP="00316CF6">
      <w:pPr>
        <w:pStyle w:val="LabStepNumberedLevel2"/>
      </w:pPr>
      <w:r>
        <w:t>Instances Features:</w:t>
      </w:r>
    </w:p>
    <w:p w14:paraId="5B53378B" w14:textId="77777777" w:rsidR="001C7B5E" w:rsidRDefault="001C7B5E" w:rsidP="0063599B">
      <w:pPr>
        <w:pStyle w:val="LabStepNumberedLevel3"/>
      </w:pPr>
      <w:r>
        <w:t>Database Engine Services</w:t>
      </w:r>
    </w:p>
    <w:p w14:paraId="23B37310" w14:textId="044519A1" w:rsidR="001C7B5E" w:rsidRDefault="001C7B5E" w:rsidP="0063599B">
      <w:pPr>
        <w:pStyle w:val="LabStepNumberedLevel3"/>
      </w:pPr>
      <w:r>
        <w:t>Analysis Services</w:t>
      </w:r>
    </w:p>
    <w:p w14:paraId="69F4FA58" w14:textId="1C77BCDB" w:rsidR="00C1360F" w:rsidRDefault="00C1360F" w:rsidP="0063599B">
      <w:pPr>
        <w:pStyle w:val="LabStepNumberedLevel3"/>
      </w:pPr>
      <w:r>
        <w:t>Reporting Services - Native</w:t>
      </w:r>
    </w:p>
    <w:p w14:paraId="3651EB9A" w14:textId="77777777" w:rsidR="001C7B5E" w:rsidRDefault="001C7B5E" w:rsidP="00316CF6">
      <w:pPr>
        <w:pStyle w:val="LabStepNumberedLevel2"/>
      </w:pPr>
      <w:r>
        <w:t>Shared Features:</w:t>
      </w:r>
    </w:p>
    <w:p w14:paraId="2401BBAA" w14:textId="77777777" w:rsidR="001C7B5E" w:rsidRDefault="001C7B5E" w:rsidP="0063599B">
      <w:pPr>
        <w:pStyle w:val="LabStepNumberedLevel3"/>
      </w:pPr>
      <w:r>
        <w:t>SQL Server Data Tools</w:t>
      </w:r>
    </w:p>
    <w:p w14:paraId="718939D4" w14:textId="77777777" w:rsidR="001C7B5E" w:rsidRDefault="001C7B5E" w:rsidP="0063599B">
      <w:pPr>
        <w:pStyle w:val="LabStepNumberedLevel3"/>
      </w:pPr>
      <w:r>
        <w:t>Management Tools – Basic</w:t>
      </w:r>
    </w:p>
    <w:p w14:paraId="387C6863" w14:textId="77777777" w:rsidR="001C7B5E" w:rsidRDefault="001C7B5E" w:rsidP="0063599B">
      <w:pPr>
        <w:pStyle w:val="LabStepNumberedLevel3"/>
      </w:pPr>
      <w:r>
        <w:t>Management Tools – Complete</w:t>
      </w:r>
    </w:p>
    <w:p w14:paraId="17BD66DF" w14:textId="673E94BB" w:rsidR="001C7B5E" w:rsidRDefault="00C1360F" w:rsidP="00C1360F">
      <w:pPr>
        <w:pStyle w:val="LabStepScreenshotLevel2"/>
      </w:pPr>
      <w:r>
        <w:drawing>
          <wp:inline distT="0" distB="0" distL="0" distR="0" wp14:anchorId="2D1ED197" wp14:editId="210E79B5">
            <wp:extent cx="4491259" cy="3014133"/>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29892" cy="3040060"/>
                    </a:xfrm>
                    <a:prstGeom prst="rect">
                      <a:avLst/>
                    </a:prstGeom>
                    <a:noFill/>
                    <a:ln>
                      <a:noFill/>
                    </a:ln>
                  </pic:spPr>
                </pic:pic>
              </a:graphicData>
            </a:graphic>
          </wp:inline>
        </w:drawing>
      </w:r>
    </w:p>
    <w:p w14:paraId="459C8473" w14:textId="77777777" w:rsidR="001C7B5E" w:rsidRDefault="001C7B5E" w:rsidP="00316CF6">
      <w:pPr>
        <w:pStyle w:val="LabStepNumbered"/>
      </w:pPr>
      <w:r>
        <w:t>On the Installation Rules page, click Next.</w:t>
      </w:r>
    </w:p>
    <w:p w14:paraId="209201E7" w14:textId="77777777" w:rsidR="001C7B5E" w:rsidRDefault="001C7B5E" w:rsidP="00316CF6">
      <w:pPr>
        <w:pStyle w:val="LabStepNumbered"/>
      </w:pPr>
      <w:r>
        <w:t xml:space="preserve">On the </w:t>
      </w:r>
      <w:r>
        <w:rPr>
          <w:b/>
        </w:rPr>
        <w:t>Instance Configuration</w:t>
      </w:r>
      <w:r>
        <w:t xml:space="preserve"> page, accept all the default settings and click </w:t>
      </w:r>
      <w:r>
        <w:rPr>
          <w:b/>
        </w:rPr>
        <w:t>Next</w:t>
      </w:r>
      <w:r>
        <w:t>.</w:t>
      </w:r>
    </w:p>
    <w:p w14:paraId="1C5FB165" w14:textId="1FA898A5" w:rsidR="001C7B5E" w:rsidRDefault="00C1360F" w:rsidP="00F64B9C">
      <w:pPr>
        <w:pStyle w:val="LabStepScreenshot"/>
      </w:pPr>
      <w:r>
        <w:rPr>
          <w:noProof/>
        </w:rPr>
        <w:lastRenderedPageBreak/>
        <w:drawing>
          <wp:inline distT="0" distB="0" distL="0" distR="0" wp14:anchorId="2E20C7DC" wp14:editId="31BC514B">
            <wp:extent cx="4639228" cy="2760133"/>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49257" cy="2766100"/>
                    </a:xfrm>
                    <a:prstGeom prst="rect">
                      <a:avLst/>
                    </a:prstGeom>
                    <a:noFill/>
                    <a:ln>
                      <a:noFill/>
                    </a:ln>
                  </pic:spPr>
                </pic:pic>
              </a:graphicData>
            </a:graphic>
          </wp:inline>
        </w:drawing>
      </w:r>
    </w:p>
    <w:p w14:paraId="1E252531" w14:textId="77777777" w:rsidR="001C7B5E" w:rsidRDefault="001C7B5E" w:rsidP="00316CF6">
      <w:pPr>
        <w:pStyle w:val="LabStepNumbered"/>
      </w:pPr>
      <w:r>
        <w:t>On the Disk Space Requirements page, click Next.</w:t>
      </w:r>
    </w:p>
    <w:p w14:paraId="121096CE" w14:textId="77777777" w:rsidR="001C7B5E" w:rsidRDefault="001C7B5E" w:rsidP="00316CF6">
      <w:pPr>
        <w:pStyle w:val="LabStepNumbered"/>
      </w:pPr>
      <w:r>
        <w:t xml:space="preserve">On the </w:t>
      </w:r>
      <w:r>
        <w:rPr>
          <w:b/>
        </w:rPr>
        <w:t>Service Account</w:t>
      </w:r>
      <w:r>
        <w:t xml:space="preserve"> tab of the </w:t>
      </w:r>
      <w:r>
        <w:rPr>
          <w:b/>
        </w:rPr>
        <w:t>Server Configuration</w:t>
      </w:r>
      <w:r>
        <w:t xml:space="preserve"> page, do the following:</w:t>
      </w:r>
    </w:p>
    <w:p w14:paraId="217613B0" w14:textId="77777777" w:rsidR="001C7B5E" w:rsidRDefault="001C7B5E" w:rsidP="00316CF6">
      <w:pPr>
        <w:pStyle w:val="LabStepNumberedLevel2"/>
      </w:pPr>
      <w:r>
        <w:t>Change the Startup Type for the SQL Server Agent to Automatic.</w:t>
      </w:r>
    </w:p>
    <w:p w14:paraId="49DDF8EA" w14:textId="77777777" w:rsidR="001C7B5E" w:rsidRDefault="001C7B5E" w:rsidP="00316CF6">
      <w:pPr>
        <w:pStyle w:val="LabStepNumberedLevel2"/>
      </w:pPr>
      <w:r>
        <w:t>Change the Account Name for the SQL Server Database Engine to NT AUTHORITY\SYSTEM.</w:t>
      </w:r>
    </w:p>
    <w:p w14:paraId="63A308C4" w14:textId="77777777" w:rsidR="001C7B5E" w:rsidRDefault="001C7B5E" w:rsidP="00316CF6">
      <w:pPr>
        <w:pStyle w:val="LabStepNumberedLevel2"/>
      </w:pPr>
      <w:r>
        <w:t>Change the Account Name for the SQL Server Analysis Services to NT AUTHORITY\SYSTEM.</w:t>
      </w:r>
    </w:p>
    <w:p w14:paraId="260BB2E1" w14:textId="77C1CA37" w:rsidR="003851D5" w:rsidRDefault="003851D5" w:rsidP="00316CF6">
      <w:pPr>
        <w:pStyle w:val="LabStepNumberedLevel2"/>
      </w:pPr>
      <w:r>
        <w:t>Change the Account Name for the SQL Server Reporting Services to NT AUTHORITY\SYSTEM.</w:t>
      </w:r>
    </w:p>
    <w:p w14:paraId="0094264B" w14:textId="257BA87B" w:rsidR="001C7B5E" w:rsidRDefault="001C7B5E" w:rsidP="00316CF6">
      <w:pPr>
        <w:pStyle w:val="LabStepNumberedLevel2"/>
      </w:pPr>
      <w:r>
        <w:t xml:space="preserve">Click </w:t>
      </w:r>
      <w:r>
        <w:rPr>
          <w:b/>
        </w:rPr>
        <w:t>Next</w:t>
      </w:r>
      <w:r>
        <w:t xml:space="preserve"> to move to the next page.</w:t>
      </w:r>
    </w:p>
    <w:p w14:paraId="4E8DAB9D" w14:textId="2750EDC8" w:rsidR="001C7B5E" w:rsidRDefault="00C1360F" w:rsidP="001C7B5E">
      <w:pPr>
        <w:pStyle w:val="LabStepScreenshotLevel2"/>
        <w:rPr>
          <w:szCs w:val="20"/>
        </w:rPr>
      </w:pPr>
      <w:r>
        <w:rPr>
          <w:szCs w:val="20"/>
        </w:rPr>
        <w:drawing>
          <wp:inline distT="0" distB="0" distL="0" distR="0" wp14:anchorId="25173438" wp14:editId="0E4FC7FA">
            <wp:extent cx="4504267" cy="26758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47913" cy="2701797"/>
                    </a:xfrm>
                    <a:prstGeom prst="rect">
                      <a:avLst/>
                    </a:prstGeom>
                    <a:noFill/>
                    <a:ln>
                      <a:noFill/>
                    </a:ln>
                  </pic:spPr>
                </pic:pic>
              </a:graphicData>
            </a:graphic>
          </wp:inline>
        </w:drawing>
      </w:r>
    </w:p>
    <w:p w14:paraId="2BFD91DC" w14:textId="77777777" w:rsidR="001C7B5E" w:rsidRDefault="001C7B5E" w:rsidP="001C7B5E">
      <w:pPr>
        <w:pStyle w:val="LabExerciseCallout"/>
        <w:rPr>
          <w:sz w:val="20"/>
          <w:szCs w:val="20"/>
        </w:rPr>
      </w:pPr>
      <w:r>
        <w:rPr>
          <w:sz w:val="20"/>
          <w:szCs w:val="20"/>
        </w:rPr>
        <w:t>In a real-world installation of SQL Server in a production environment, you should consider using dedicated user accounts to provide the identity for the SQL Server services instead of using the SYSTEM account. This setup guide is using the SYSTEM account for the SQL Server worker processes to simplify the installation of SQL Server which is acceptable in a lab environment.</w:t>
      </w:r>
    </w:p>
    <w:p w14:paraId="39D17279" w14:textId="77777777" w:rsidR="001C7B5E" w:rsidRDefault="001C7B5E" w:rsidP="00316CF6">
      <w:pPr>
        <w:pStyle w:val="LabStepNumbered"/>
      </w:pPr>
      <w:r>
        <w:t xml:space="preserve">On the </w:t>
      </w:r>
      <w:r>
        <w:rPr>
          <w:b/>
        </w:rPr>
        <w:t>Database Engine Configuration</w:t>
      </w:r>
      <w:r>
        <w:t xml:space="preserve"> page, do the following:</w:t>
      </w:r>
    </w:p>
    <w:p w14:paraId="332165B9" w14:textId="77777777" w:rsidR="001C7B5E" w:rsidRDefault="001C7B5E" w:rsidP="00316CF6">
      <w:pPr>
        <w:pStyle w:val="LabStepNumberedLevel2"/>
      </w:pPr>
      <w:r>
        <w:t xml:space="preserve">On the </w:t>
      </w:r>
      <w:r>
        <w:rPr>
          <w:b/>
        </w:rPr>
        <w:t>Server Configuration</w:t>
      </w:r>
      <w:r>
        <w:t xml:space="preserve"> tab, click the </w:t>
      </w:r>
      <w:r>
        <w:rPr>
          <w:b/>
        </w:rPr>
        <w:t>Add Current User</w:t>
      </w:r>
      <w:r>
        <w:t xml:space="preserve"> button to configure the </w:t>
      </w:r>
      <w:r>
        <w:rPr>
          <w:b/>
        </w:rPr>
        <w:t>WINGTIP\Administrator</w:t>
      </w:r>
      <w:r>
        <w:t xml:space="preserve"> account as a system administrator for this SQL Server instance.</w:t>
      </w:r>
    </w:p>
    <w:p w14:paraId="234834EA" w14:textId="27562150" w:rsidR="001C7B5E" w:rsidRDefault="003851D5" w:rsidP="001C7B5E">
      <w:pPr>
        <w:pStyle w:val="LabStepScreenshotLevel2"/>
        <w:rPr>
          <w:szCs w:val="20"/>
        </w:rPr>
      </w:pPr>
      <w:r>
        <w:rPr>
          <w:szCs w:val="20"/>
        </w:rPr>
        <w:lastRenderedPageBreak/>
        <w:drawing>
          <wp:inline distT="0" distB="0" distL="0" distR="0" wp14:anchorId="75D188F3" wp14:editId="28E75E95">
            <wp:extent cx="4978400" cy="295753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6737" cy="2962492"/>
                    </a:xfrm>
                    <a:prstGeom prst="rect">
                      <a:avLst/>
                    </a:prstGeom>
                    <a:noFill/>
                    <a:ln>
                      <a:noFill/>
                    </a:ln>
                  </pic:spPr>
                </pic:pic>
              </a:graphicData>
            </a:graphic>
          </wp:inline>
        </w:drawing>
      </w:r>
    </w:p>
    <w:p w14:paraId="2422AC28" w14:textId="77777777" w:rsidR="001C7B5E" w:rsidRDefault="001C7B5E" w:rsidP="00316CF6">
      <w:pPr>
        <w:pStyle w:val="LabStepNumberedLevel2"/>
      </w:pPr>
      <w:r>
        <w:t>On the FILESTREAM tab, check Enable FILESTREAM for Transact-SQL access and also check Enable FILESTREAM for file I/O access.</w:t>
      </w:r>
    </w:p>
    <w:p w14:paraId="61334861" w14:textId="34A6055C" w:rsidR="001C7B5E" w:rsidRDefault="003851D5" w:rsidP="001C7B5E">
      <w:pPr>
        <w:pStyle w:val="LabStepScreenshotLevel2"/>
        <w:rPr>
          <w:szCs w:val="20"/>
        </w:rPr>
      </w:pPr>
      <w:r>
        <w:rPr>
          <w:szCs w:val="20"/>
        </w:rPr>
        <w:drawing>
          <wp:inline distT="0" distB="0" distL="0" distR="0" wp14:anchorId="5FF9B930" wp14:editId="28698C3A">
            <wp:extent cx="3794843" cy="22521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19754" cy="2266917"/>
                    </a:xfrm>
                    <a:prstGeom prst="rect">
                      <a:avLst/>
                    </a:prstGeom>
                    <a:noFill/>
                    <a:ln>
                      <a:noFill/>
                    </a:ln>
                  </pic:spPr>
                </pic:pic>
              </a:graphicData>
            </a:graphic>
          </wp:inline>
        </w:drawing>
      </w:r>
    </w:p>
    <w:p w14:paraId="076CA6E1" w14:textId="77777777" w:rsidR="001C7B5E" w:rsidRDefault="001C7B5E" w:rsidP="00316CF6">
      <w:pPr>
        <w:pStyle w:val="LabStepNumberedLevel2"/>
      </w:pPr>
      <w:r>
        <w:t xml:space="preserve">Click </w:t>
      </w:r>
      <w:r>
        <w:rPr>
          <w:b/>
        </w:rPr>
        <w:t>Next</w:t>
      </w:r>
      <w:r>
        <w:t xml:space="preserve"> to move to the next page</w:t>
      </w:r>
    </w:p>
    <w:p w14:paraId="6E4ABFF4" w14:textId="77777777" w:rsidR="001C7B5E" w:rsidRDefault="001C7B5E" w:rsidP="00316CF6">
      <w:pPr>
        <w:pStyle w:val="LabStepNumbered"/>
      </w:pPr>
      <w:r>
        <w:t>On the Server Configuration tab of the Analysis Services Configuration page:</w:t>
      </w:r>
    </w:p>
    <w:p w14:paraId="44B2F903" w14:textId="77777777" w:rsidR="001C7B5E" w:rsidRDefault="001C7B5E" w:rsidP="00316CF6">
      <w:pPr>
        <w:pStyle w:val="LabStepNumberedLevel2"/>
      </w:pPr>
      <w:r>
        <w:t xml:space="preserve">Click </w:t>
      </w:r>
      <w:r>
        <w:rPr>
          <w:b/>
        </w:rPr>
        <w:t>Add Current User</w:t>
      </w:r>
      <w:r>
        <w:t xml:space="preserve"> to configure the </w:t>
      </w:r>
      <w:r>
        <w:rPr>
          <w:b/>
        </w:rPr>
        <w:t>WINGTIP\Administrator</w:t>
      </w:r>
      <w:r>
        <w:t xml:space="preserve"> account with administrative permissions.</w:t>
      </w:r>
    </w:p>
    <w:p w14:paraId="2107CE38" w14:textId="77777777" w:rsidR="001C7B5E" w:rsidRDefault="001C7B5E" w:rsidP="00316CF6">
      <w:pPr>
        <w:pStyle w:val="LabStepNumberedLevel2"/>
      </w:pPr>
      <w:r>
        <w:t xml:space="preserve">Click </w:t>
      </w:r>
      <w:r>
        <w:rPr>
          <w:b/>
        </w:rPr>
        <w:t>Next</w:t>
      </w:r>
      <w:r>
        <w:t xml:space="preserve"> to move ahead to the next page.</w:t>
      </w:r>
    </w:p>
    <w:p w14:paraId="437F03EC" w14:textId="432A8B47" w:rsidR="001C7B5E" w:rsidRDefault="003851D5" w:rsidP="001C7B5E">
      <w:pPr>
        <w:pStyle w:val="LabStepScreenshotLevel2"/>
        <w:rPr>
          <w:szCs w:val="20"/>
        </w:rPr>
      </w:pPr>
      <w:r>
        <w:rPr>
          <w:szCs w:val="20"/>
        </w:rPr>
        <w:lastRenderedPageBreak/>
        <w:drawing>
          <wp:inline distT="0" distB="0" distL="0" distR="0" wp14:anchorId="2CD61185" wp14:editId="4BBBA749">
            <wp:extent cx="3943352" cy="23368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65522" cy="2349938"/>
                    </a:xfrm>
                    <a:prstGeom prst="rect">
                      <a:avLst/>
                    </a:prstGeom>
                    <a:noFill/>
                    <a:ln>
                      <a:noFill/>
                    </a:ln>
                  </pic:spPr>
                </pic:pic>
              </a:graphicData>
            </a:graphic>
          </wp:inline>
        </w:drawing>
      </w:r>
    </w:p>
    <w:p w14:paraId="26E35681" w14:textId="6864A773" w:rsidR="001C7B5E" w:rsidRDefault="001C7B5E" w:rsidP="00316CF6">
      <w:pPr>
        <w:pStyle w:val="LabStepNumbered"/>
      </w:pPr>
      <w:r>
        <w:t xml:space="preserve">On the Reporting Services Configuration page, </w:t>
      </w:r>
      <w:r w:rsidR="003851D5">
        <w:t xml:space="preserve">select the </w:t>
      </w:r>
      <w:r w:rsidR="003851D5" w:rsidRPr="003851D5">
        <w:t>Install Only</w:t>
      </w:r>
      <w:r w:rsidR="003851D5">
        <w:t xml:space="preserve"> option in the </w:t>
      </w:r>
      <w:r w:rsidR="003851D5" w:rsidRPr="003851D5">
        <w:t>Reporting Service Native Mode</w:t>
      </w:r>
      <w:r w:rsidR="003851D5">
        <w:t xml:space="preserve"> section and click </w:t>
      </w:r>
      <w:r>
        <w:t>Next to move ahead.</w:t>
      </w:r>
    </w:p>
    <w:p w14:paraId="7A7A5C84" w14:textId="44EEDD79" w:rsidR="001C7B5E" w:rsidRDefault="003851D5" w:rsidP="001C7B5E">
      <w:pPr>
        <w:pStyle w:val="LabStepScreenshotLevel2"/>
        <w:rPr>
          <w:szCs w:val="20"/>
        </w:rPr>
      </w:pPr>
      <w:r>
        <w:rPr>
          <w:szCs w:val="20"/>
        </w:rPr>
        <w:drawing>
          <wp:inline distT="0" distB="0" distL="0" distR="0" wp14:anchorId="5132AB05" wp14:editId="38D1FCC7">
            <wp:extent cx="3945467" cy="23322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48873" cy="2334222"/>
                    </a:xfrm>
                    <a:prstGeom prst="rect">
                      <a:avLst/>
                    </a:prstGeom>
                    <a:noFill/>
                    <a:ln>
                      <a:noFill/>
                    </a:ln>
                  </pic:spPr>
                </pic:pic>
              </a:graphicData>
            </a:graphic>
          </wp:inline>
        </w:drawing>
      </w:r>
    </w:p>
    <w:p w14:paraId="433C22FF" w14:textId="77777777" w:rsidR="001C7B5E" w:rsidRDefault="001C7B5E" w:rsidP="00316CF6">
      <w:pPr>
        <w:pStyle w:val="LabStepNumbered"/>
      </w:pPr>
      <w:r>
        <w:t xml:space="preserve">On the </w:t>
      </w:r>
      <w:r>
        <w:rPr>
          <w:b/>
        </w:rPr>
        <w:t>Error Reporting</w:t>
      </w:r>
      <w:r>
        <w:t xml:space="preserve"> page, accept the default values and click </w:t>
      </w:r>
      <w:r>
        <w:rPr>
          <w:b/>
        </w:rPr>
        <w:t>Next</w:t>
      </w:r>
      <w:r>
        <w:t>.</w:t>
      </w:r>
    </w:p>
    <w:p w14:paraId="751771D1" w14:textId="77777777" w:rsidR="001C7B5E" w:rsidRDefault="001C7B5E" w:rsidP="00316CF6">
      <w:pPr>
        <w:pStyle w:val="LabStepNumbered"/>
      </w:pPr>
      <w:r>
        <w:t>On the Installation Configuration Rules page, click Next.</w:t>
      </w:r>
    </w:p>
    <w:p w14:paraId="1F764F52" w14:textId="024AD301" w:rsidR="001C7B5E" w:rsidRDefault="001C7B5E" w:rsidP="00316CF6">
      <w:pPr>
        <w:pStyle w:val="LabStepNumbered"/>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 This process will likely take about 10-15 minutes to complete.</w:t>
      </w:r>
    </w:p>
    <w:p w14:paraId="0B8D8BC8" w14:textId="6FF55626" w:rsidR="0067390C" w:rsidRDefault="003851D5" w:rsidP="0067390C">
      <w:pPr>
        <w:pStyle w:val="LabStepScreenshot"/>
      </w:pPr>
      <w:r>
        <w:rPr>
          <w:noProof/>
        </w:rPr>
        <w:drawing>
          <wp:inline distT="0" distB="0" distL="0" distR="0" wp14:anchorId="120B0AB5" wp14:editId="670A4DBA">
            <wp:extent cx="3759200" cy="27066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3526" cy="2716939"/>
                    </a:xfrm>
                    <a:prstGeom prst="rect">
                      <a:avLst/>
                    </a:prstGeom>
                    <a:noFill/>
                    <a:ln>
                      <a:noFill/>
                    </a:ln>
                  </pic:spPr>
                </pic:pic>
              </a:graphicData>
            </a:graphic>
          </wp:inline>
        </w:drawing>
      </w:r>
    </w:p>
    <w:p w14:paraId="18CDC1F3" w14:textId="77777777" w:rsidR="001C7B5E" w:rsidRDefault="001C7B5E" w:rsidP="00316CF6">
      <w:pPr>
        <w:pStyle w:val="LabStepNumbered"/>
      </w:pPr>
      <w:r>
        <w:lastRenderedPageBreak/>
        <w:t xml:space="preserve">When the installation finishes, the </w:t>
      </w:r>
      <w:r>
        <w:rPr>
          <w:b/>
        </w:rPr>
        <w:t>Complete</w:t>
      </w:r>
      <w:r>
        <w:t xml:space="preserve"> page is displayed showing the features that were successfully installed.</w:t>
      </w:r>
    </w:p>
    <w:p w14:paraId="289653DB" w14:textId="0E82F0E9" w:rsidR="001C7B5E" w:rsidRDefault="002B11F1" w:rsidP="001C7B5E">
      <w:pPr>
        <w:pStyle w:val="LabStepScreenshot"/>
        <w:rPr>
          <w:szCs w:val="20"/>
        </w:rPr>
      </w:pPr>
      <w:r>
        <w:rPr>
          <w:noProof/>
          <w:szCs w:val="20"/>
        </w:rPr>
        <w:drawing>
          <wp:inline distT="0" distB="0" distL="0" distR="0" wp14:anchorId="3B8D94B5" wp14:editId="219E3EF1">
            <wp:extent cx="3810000" cy="28052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24562" cy="2816012"/>
                    </a:xfrm>
                    <a:prstGeom prst="rect">
                      <a:avLst/>
                    </a:prstGeom>
                    <a:noFill/>
                    <a:ln>
                      <a:noFill/>
                    </a:ln>
                  </pic:spPr>
                </pic:pic>
              </a:graphicData>
            </a:graphic>
          </wp:inline>
        </w:drawing>
      </w:r>
    </w:p>
    <w:p w14:paraId="2A1BC476" w14:textId="77777777" w:rsidR="001C7B5E" w:rsidRDefault="001C7B5E" w:rsidP="00316CF6">
      <w:pPr>
        <w:pStyle w:val="LabStepNumbered"/>
      </w:pPr>
      <w:r>
        <w:t xml:space="preserve">Click </w:t>
      </w:r>
      <w:r>
        <w:rPr>
          <w:b/>
        </w:rPr>
        <w:t>Close</w:t>
      </w:r>
      <w:r>
        <w:t xml:space="preserve"> to complete the installation.</w:t>
      </w:r>
    </w:p>
    <w:p w14:paraId="064CBCC9" w14:textId="2138BA2B" w:rsidR="001C7B5E" w:rsidRDefault="001C7B5E" w:rsidP="001C7B5E">
      <w:pPr>
        <w:pStyle w:val="LabExerciseCallout"/>
        <w:rPr>
          <w:sz w:val="20"/>
          <w:szCs w:val="20"/>
        </w:rPr>
      </w:pPr>
      <w:r>
        <w:rPr>
          <w:sz w:val="20"/>
          <w:szCs w:val="20"/>
        </w:rPr>
        <w:t xml:space="preserve">You have now successfully installed SQL Server </w:t>
      </w:r>
      <w:r w:rsidR="004D0D42">
        <w:rPr>
          <w:sz w:val="20"/>
          <w:szCs w:val="20"/>
        </w:rPr>
        <w:t>2016 with a default instances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it is time to rerun the SQL Server setup program so you can add a second instance of the SQL Server Database Engine named SharePoint.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Click the New SQL Server stand-alone installation or add features to an existing installation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3B5C6DC9" w:rsidR="00C90592" w:rsidRDefault="00C90592" w:rsidP="00316CF6">
      <w:pPr>
        <w:pStyle w:val="LabStepNumberedLevel2"/>
      </w:pPr>
      <w:r>
        <w:t xml:space="preserve">Select </w:t>
      </w:r>
      <w:r w:rsidRPr="00C90592">
        <w:t>Perform a new installation of SQL Server 2016</w:t>
      </w:r>
      <w:r>
        <w:t xml:space="preserve"> and click </w:t>
      </w:r>
      <w:r w:rsidRPr="00C90592">
        <w:t>Next</w:t>
      </w:r>
      <w:r>
        <w:t>.</w:t>
      </w:r>
    </w:p>
    <w:p w14:paraId="160F6209" w14:textId="07625116" w:rsidR="002B11F1" w:rsidRDefault="002B11F1" w:rsidP="002B11F1">
      <w:pPr>
        <w:pStyle w:val="LabStepScreenshotLevel2"/>
      </w:pPr>
      <w:r>
        <w:drawing>
          <wp:inline distT="0" distB="0" distL="0" distR="0" wp14:anchorId="304122FF" wp14:editId="6161FE36">
            <wp:extent cx="4371109" cy="32767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76588" cy="3280820"/>
                    </a:xfrm>
                    <a:prstGeom prst="rect">
                      <a:avLst/>
                    </a:prstGeom>
                    <a:noFill/>
                    <a:ln>
                      <a:noFill/>
                    </a:ln>
                  </pic:spPr>
                </pic:pic>
              </a:graphicData>
            </a:graphic>
          </wp:inline>
        </w:drawing>
      </w:r>
    </w:p>
    <w:p w14:paraId="61CD68F2" w14:textId="6921D40B" w:rsidR="00C90592" w:rsidRDefault="00C90592" w:rsidP="00316CF6">
      <w:pPr>
        <w:pStyle w:val="LabStepNumberedLevel2"/>
      </w:pPr>
      <w:r>
        <w:t xml:space="preserve">On the </w:t>
      </w:r>
      <w:r w:rsidRPr="00C90592">
        <w:t>Setup Role</w:t>
      </w:r>
      <w:r>
        <w:t xml:space="preserve"> page, select </w:t>
      </w:r>
      <w:r w:rsidRPr="00C90592">
        <w:t>SQL Server Feature Installation</w:t>
      </w:r>
      <w:r>
        <w:t xml:space="preserve"> and click </w:t>
      </w:r>
      <w:r w:rsidRPr="00C90592">
        <w:t>Next</w:t>
      </w:r>
      <w:r>
        <w:t>.</w:t>
      </w:r>
    </w:p>
    <w:p w14:paraId="1C21D7D4" w14:textId="6B7D8CD6" w:rsidR="00B63BB6" w:rsidRDefault="00B63BB6" w:rsidP="002B11F1">
      <w:pPr>
        <w:pStyle w:val="LabStepScreenshotLevel2"/>
      </w:pPr>
      <w:r>
        <w:lastRenderedPageBreak/>
        <w:drawing>
          <wp:inline distT="0" distB="0" distL="0" distR="0" wp14:anchorId="064B4E14" wp14:editId="750C148E">
            <wp:extent cx="4405745" cy="330267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7942" cy="3311819"/>
                    </a:xfrm>
                    <a:prstGeom prst="rect">
                      <a:avLst/>
                    </a:prstGeom>
                    <a:noFill/>
                    <a:ln>
                      <a:noFill/>
                    </a:ln>
                  </pic:spPr>
                </pic:pic>
              </a:graphicData>
            </a:graphic>
          </wp:inline>
        </w:drawing>
      </w:r>
    </w:p>
    <w:p w14:paraId="4A90D452" w14:textId="799F4999"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6955F711" w14:textId="0A591A9F" w:rsidR="00B63BB6" w:rsidRDefault="00B63BB6" w:rsidP="002B11F1">
      <w:pPr>
        <w:pStyle w:val="LabStepScreenshotLevel2"/>
      </w:pPr>
    </w:p>
    <w:p w14:paraId="175EF6B1" w14:textId="6ED76D9D" w:rsidR="00B63BB6" w:rsidRDefault="00493CE1" w:rsidP="002B11F1">
      <w:pPr>
        <w:pStyle w:val="LabStepScreenshotLevel2"/>
      </w:pPr>
      <w:r>
        <w:drawing>
          <wp:inline distT="0" distB="0" distL="0" distR="0" wp14:anchorId="262D68FA" wp14:editId="25AF194E">
            <wp:extent cx="4653280" cy="34675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1488" cy="3473671"/>
                    </a:xfrm>
                    <a:prstGeom prst="rect">
                      <a:avLst/>
                    </a:prstGeom>
                    <a:noFill/>
                    <a:ln>
                      <a:noFill/>
                    </a:ln>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0FF52F81" w:rsidR="00493CE1" w:rsidRDefault="00110993" w:rsidP="002B11F1">
      <w:pPr>
        <w:pStyle w:val="LabStepScreenshotLevel2"/>
      </w:pPr>
      <w:r>
        <w:lastRenderedPageBreak/>
        <w:drawing>
          <wp:inline distT="0" distB="0" distL="0" distR="0" wp14:anchorId="0D0D25EA" wp14:editId="2A6D0A6A">
            <wp:extent cx="4744720" cy="3535695"/>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7329" cy="3537639"/>
                    </a:xfrm>
                    <a:prstGeom prst="rect">
                      <a:avLst/>
                    </a:prstGeom>
                    <a:noFill/>
                    <a:ln>
                      <a:noFill/>
                    </a:ln>
                  </pic:spPr>
                </pic:pic>
              </a:graphicData>
            </a:graphic>
          </wp:inline>
        </w:drawing>
      </w:r>
    </w:p>
    <w:p w14:paraId="46E286D1" w14:textId="39D01EF2"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Pr="00976F28">
        <w:rPr>
          <w:b/>
        </w:rPr>
        <w:t>NT AUTHORITY\SYSTEM</w:t>
      </w:r>
      <w:r w:rsidRPr="00976F28">
        <w:t xml:space="preserve"> and then </w:t>
      </w:r>
      <w:r>
        <w:t>c</w:t>
      </w:r>
      <w:r w:rsidRPr="00976F28">
        <w:t xml:space="preserve">lick </w:t>
      </w:r>
      <w:r w:rsidRPr="00976F28">
        <w:rPr>
          <w:b/>
        </w:rPr>
        <w:t>Next</w:t>
      </w:r>
      <w:r w:rsidRPr="00976F28">
        <w:t xml:space="preserve"> to move to the next page.</w:t>
      </w:r>
    </w:p>
    <w:p w14:paraId="4229787F" w14:textId="00400807" w:rsidR="00A3092A" w:rsidRDefault="00650061" w:rsidP="002B11F1">
      <w:pPr>
        <w:pStyle w:val="LabStepScreenshotLevel2"/>
      </w:pPr>
      <w:r>
        <w:drawing>
          <wp:inline distT="0" distB="0" distL="0" distR="0" wp14:anchorId="5D6907F6" wp14:editId="14BE6992">
            <wp:extent cx="5445659" cy="4074160"/>
            <wp:effectExtent l="0" t="0" r="317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9954" cy="4077374"/>
                    </a:xfrm>
                    <a:prstGeom prst="rect">
                      <a:avLst/>
                    </a:prstGeom>
                    <a:noFill/>
                    <a:ln>
                      <a:noFill/>
                    </a:ln>
                  </pic:spPr>
                </pic:pic>
              </a:graphicData>
            </a:graphic>
          </wp:inline>
        </w:drawing>
      </w:r>
    </w:p>
    <w:p w14:paraId="45D44A44" w14:textId="77777777" w:rsidR="001E7562" w:rsidRDefault="001E7562" w:rsidP="00316CF6">
      <w:pPr>
        <w:pStyle w:val="LabStepNumbered"/>
      </w:pPr>
      <w:r>
        <w:t xml:space="preserve">On the </w:t>
      </w:r>
      <w:r>
        <w:rPr>
          <w:b/>
        </w:rPr>
        <w:t>Database Engine Configuration</w:t>
      </w:r>
      <w:r>
        <w:t xml:space="preserve"> page, do the following:</w:t>
      </w:r>
    </w:p>
    <w:p w14:paraId="7C31E220" w14:textId="77777777" w:rsidR="001E7562" w:rsidRDefault="001E7562" w:rsidP="00316CF6">
      <w:pPr>
        <w:pStyle w:val="LabStepNumberedLevel2"/>
      </w:pPr>
      <w:r>
        <w:t xml:space="preserve">On the </w:t>
      </w:r>
      <w:r>
        <w:rPr>
          <w:b/>
        </w:rPr>
        <w:t>Server Configuration</w:t>
      </w:r>
      <w:r>
        <w:t xml:space="preserve"> tab, click the </w:t>
      </w:r>
      <w:r>
        <w:rPr>
          <w:b/>
        </w:rPr>
        <w:t>Add Current User</w:t>
      </w:r>
      <w:r>
        <w:t xml:space="preserve"> button to configure the </w:t>
      </w:r>
      <w:r>
        <w:rPr>
          <w:b/>
        </w:rPr>
        <w:t>WINGTIP\Administrator</w:t>
      </w:r>
      <w:r>
        <w:t xml:space="preserve"> account as a system administrator for this SQL Server instance.</w:t>
      </w:r>
    </w:p>
    <w:p w14:paraId="20BCD425" w14:textId="01AE2374" w:rsidR="001E7562" w:rsidRDefault="001E7562" w:rsidP="001E7562">
      <w:pPr>
        <w:pStyle w:val="LabStepScreenshotLevel2"/>
        <w:rPr>
          <w:szCs w:val="20"/>
        </w:rPr>
      </w:pPr>
      <w:r>
        <w:lastRenderedPageBreak/>
        <w:drawing>
          <wp:inline distT="0" distB="0" distL="0" distR="0" wp14:anchorId="1092B7F0" wp14:editId="3B7196E2">
            <wp:extent cx="4533294" cy="3398292"/>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57486" cy="3416427"/>
                    </a:xfrm>
                    <a:prstGeom prst="rect">
                      <a:avLst/>
                    </a:prstGeom>
                    <a:noFill/>
                    <a:ln>
                      <a:noFill/>
                    </a:ln>
                  </pic:spPr>
                </pic:pic>
              </a:graphicData>
            </a:graphic>
          </wp:inline>
        </w:drawing>
      </w:r>
    </w:p>
    <w:p w14:paraId="07236649" w14:textId="77777777" w:rsidR="001E7562" w:rsidRPr="001E7562" w:rsidRDefault="001E7562" w:rsidP="00316CF6">
      <w:pPr>
        <w:pStyle w:val="LabStepNumberedLevel2"/>
      </w:pPr>
      <w:r w:rsidRPr="001E7562">
        <w:t>On the FILESTREAM tab, check Enable FILESTREAM for Transact-SQL access and also check Enable FILESTREAM for file I/O access.</w:t>
      </w:r>
    </w:p>
    <w:p w14:paraId="4F13D2C7" w14:textId="5600C81E" w:rsidR="001E7562" w:rsidRPr="001E7562" w:rsidRDefault="001E7562" w:rsidP="00316CF6">
      <w:pPr>
        <w:pStyle w:val="LabStepNumberedLevel2"/>
      </w:pPr>
      <w:r w:rsidRPr="001E7562">
        <w:t xml:space="preserve">Click </w:t>
      </w:r>
      <w:r w:rsidRPr="001E7562">
        <w:rPr>
          <w:b/>
        </w:rPr>
        <w:t>Next</w:t>
      </w:r>
      <w:r w:rsidRPr="001E7562">
        <w:t xml:space="preserve"> to move ahead until you reach the </w:t>
      </w:r>
      <w:r w:rsidRPr="001E7562">
        <w:rPr>
          <w:b/>
        </w:rPr>
        <w:t>Ready to Install</w:t>
      </w:r>
      <w:r w:rsidRPr="001E7562">
        <w:t xml:space="preserve"> Page.</w:t>
      </w:r>
    </w:p>
    <w:p w14:paraId="24CF7550" w14:textId="767DCFA0" w:rsidR="001E7562" w:rsidRPr="001E7562" w:rsidRDefault="001E7562" w:rsidP="00316CF6">
      <w:pPr>
        <w:pStyle w:val="LabStepNumberedLevel2"/>
      </w:pPr>
      <w:r w:rsidRPr="001E7562">
        <w:t xml:space="preserve">Click </w:t>
      </w:r>
      <w:r w:rsidRPr="001E7562">
        <w:rPr>
          <w:b/>
        </w:rPr>
        <w:t>Install</w:t>
      </w:r>
      <w:r w:rsidRPr="001E7562">
        <w:t xml:space="preserve"> to begin the installation process.</w:t>
      </w:r>
    </w:p>
    <w:p w14:paraId="1B5988C0" w14:textId="152F3698" w:rsidR="00155D23" w:rsidRDefault="001E7562" w:rsidP="00316CF6">
      <w:pPr>
        <w:pStyle w:val="LabStepNumberedLevel2"/>
      </w:pPr>
      <w:r>
        <w:t>After several minutes the installation should complete and you should see the Complete dialog as shown in the following scree</w:t>
      </w:r>
      <w:r w:rsidR="00B059C1">
        <w:t>nshot.</w:t>
      </w:r>
    </w:p>
    <w:p w14:paraId="2C405AB3" w14:textId="1D038BFA" w:rsidR="00155D23" w:rsidRDefault="00155D23" w:rsidP="002B11F1">
      <w:pPr>
        <w:pStyle w:val="LabStepScreenshotLevel2"/>
      </w:pPr>
      <w:r>
        <w:drawing>
          <wp:inline distT="0" distB="0" distL="0" distR="0" wp14:anchorId="61CFABC2" wp14:editId="3C6961FF">
            <wp:extent cx="4749421" cy="356558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3144" cy="3575891"/>
                    </a:xfrm>
                    <a:prstGeom prst="rect">
                      <a:avLst/>
                    </a:prstGeom>
                    <a:noFill/>
                    <a:ln>
                      <a:noFill/>
                    </a:ln>
                  </pic:spPr>
                </pic:pic>
              </a:graphicData>
            </a:graphic>
          </wp:inline>
        </w:drawing>
      </w:r>
    </w:p>
    <w:p w14:paraId="2C1DC16D" w14:textId="77777777" w:rsidR="00155D23" w:rsidRDefault="00155D23" w:rsidP="002B11F1">
      <w:pPr>
        <w:pStyle w:val="LabStepScreenshotLevel2"/>
      </w:pPr>
    </w:p>
    <w:p w14:paraId="75EC6E87" w14:textId="542416ED" w:rsidR="00B63BB6" w:rsidRDefault="00B059C1" w:rsidP="00B75339">
      <w:pPr>
        <w:pStyle w:val="LabStepNumberedLevel2"/>
      </w:pPr>
      <w:r>
        <w:t>Click Close to complete the installer program and close the SQL Server 2016 setup dialog.</w:t>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lastRenderedPageBreak/>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766491D6" w:rsidR="001C7B5E" w:rsidRDefault="00B059C1" w:rsidP="001C7B5E">
      <w:pPr>
        <w:pStyle w:val="LabStepScreenshotLevel2"/>
        <w:rPr>
          <w:szCs w:val="20"/>
        </w:rPr>
      </w:pPr>
      <w:r>
        <w:rPr>
          <w:szCs w:val="20"/>
        </w:rPr>
        <w:drawing>
          <wp:inline distT="0" distB="0" distL="0" distR="0" wp14:anchorId="68F72E56" wp14:editId="77620B43">
            <wp:extent cx="2210937" cy="12011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31835" cy="1212528"/>
                    </a:xfrm>
                    <a:prstGeom prst="rect">
                      <a:avLst/>
                    </a:prstGeom>
                    <a:noFill/>
                    <a:ln>
                      <a:no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696C94" w:rsidR="001C7B5E" w:rsidRDefault="00B059C1" w:rsidP="001C7B5E">
      <w:pPr>
        <w:pStyle w:val="LabStepScreenshotLevel2"/>
        <w:rPr>
          <w:szCs w:val="20"/>
        </w:rPr>
      </w:pPr>
      <w:r>
        <w:rPr>
          <w:szCs w:val="20"/>
        </w:rPr>
        <w:drawing>
          <wp:inline distT="0" distB="0" distL="0" distR="0" wp14:anchorId="636A509A" wp14:editId="3BA9ECE2">
            <wp:extent cx="3862316" cy="1756538"/>
            <wp:effectExtent l="19050" t="19050" r="2413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93992" cy="1770944"/>
                    </a:xfrm>
                    <a:prstGeom prst="rect">
                      <a:avLst/>
                    </a:prstGeom>
                    <a:noFill/>
                    <a:ln>
                      <a:solidFill>
                        <a:schemeClr val="bg1">
                          <a:lumMod val="50000"/>
                        </a:schemeClr>
                      </a:solidFill>
                    </a:ln>
                  </pic:spPr>
                </pic:pic>
              </a:graphicData>
            </a:graphic>
          </wp:inline>
        </w:drawing>
      </w:r>
    </w:p>
    <w:p w14:paraId="6B8BCE08" w14:textId="1FB546CC" w:rsidR="001C7B5E" w:rsidRDefault="00B059C1" w:rsidP="00316CF6">
      <w:pPr>
        <w:pStyle w:val="LabStepNumberedLevel2"/>
      </w:pPr>
      <w:r>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22E21E61" w:rsidR="001C7B5E" w:rsidRDefault="00B059C1" w:rsidP="001C7B5E">
      <w:pPr>
        <w:pStyle w:val="LabStepScreenshotLevel2"/>
        <w:rPr>
          <w:szCs w:val="20"/>
        </w:rPr>
      </w:pPr>
      <w:r>
        <w:rPr>
          <w:szCs w:val="20"/>
        </w:rPr>
        <w:drawing>
          <wp:inline distT="0" distB="0" distL="0" distR="0" wp14:anchorId="58F4209B" wp14:editId="1BA9F080">
            <wp:extent cx="4012442" cy="1872473"/>
            <wp:effectExtent l="19050" t="19050" r="2667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2577" cy="1895869"/>
                    </a:xfrm>
                    <a:prstGeom prst="rect">
                      <a:avLst/>
                    </a:prstGeom>
                    <a:noFill/>
                    <a:ln>
                      <a:solidFill>
                        <a:schemeClr val="bg1">
                          <a:lumMod val="50000"/>
                        </a:schemeClr>
                      </a:solid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53D72439" w:rsidR="001C7B5E" w:rsidRDefault="00A41472" w:rsidP="00316CF6">
      <w:pPr>
        <w:pStyle w:val="LabStepNumbered"/>
      </w:pPr>
      <w:r>
        <w:t xml:space="preserve">Launch </w:t>
      </w:r>
      <w:r w:rsidR="001C7B5E">
        <w:t>SQL Server Management Studio</w:t>
      </w:r>
      <w:r>
        <w:t xml:space="preserve"> and connect to the default instance of the SQL Server Database Engine</w:t>
      </w:r>
      <w:r w:rsidRPr="00A41472">
        <w:t>.</w:t>
      </w:r>
    </w:p>
    <w:p w14:paraId="3034E67E" w14:textId="77777777"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09828040" w:rsidR="001C7B5E" w:rsidRDefault="00A41472" w:rsidP="001C7B5E">
      <w:pPr>
        <w:pStyle w:val="LabStepScreenshotLevel2"/>
        <w:rPr>
          <w:szCs w:val="20"/>
        </w:rPr>
      </w:pPr>
      <w:r>
        <w:rPr>
          <w:szCs w:val="20"/>
        </w:rPr>
        <w:lastRenderedPageBreak/>
        <w:drawing>
          <wp:inline distT="0" distB="0" distL="0" distR="0" wp14:anchorId="784D31C3" wp14:editId="513215FE">
            <wp:extent cx="2340610" cy="15982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40610" cy="1598295"/>
                    </a:xfrm>
                    <a:prstGeom prst="rect">
                      <a:avLst/>
                    </a:prstGeom>
                    <a:noFill/>
                    <a:ln>
                      <a:noFill/>
                    </a:ln>
                  </pic:spPr>
                </pic:pic>
              </a:graphicData>
            </a:graphic>
          </wp:inline>
        </w:drawing>
      </w:r>
    </w:p>
    <w:p w14:paraId="3A28B8DC" w14:textId="0F6C4118" w:rsidR="001C7B5E" w:rsidRDefault="001C7B5E" w:rsidP="00316CF6">
      <w:pPr>
        <w:pStyle w:val="LabStepNumberedLevel2"/>
      </w:pPr>
      <w:r>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4AF5A8E7" w:rsidR="001C7B5E" w:rsidRDefault="00A41472" w:rsidP="001C7B5E">
      <w:pPr>
        <w:pStyle w:val="LabStepScreenshotLevel2"/>
        <w:rPr>
          <w:szCs w:val="20"/>
        </w:rPr>
      </w:pPr>
      <w:r>
        <w:drawing>
          <wp:inline distT="0" distB="0" distL="0" distR="0" wp14:anchorId="4D5D76D7" wp14:editId="5DEEF286">
            <wp:extent cx="3389035" cy="2224399"/>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0191" cy="2238285"/>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1C8CCFC1" w:rsidR="001C7B5E" w:rsidRDefault="00A41472" w:rsidP="001C7B5E">
      <w:pPr>
        <w:pStyle w:val="LabStepScreenshotLevel2"/>
        <w:rPr>
          <w:szCs w:val="20"/>
        </w:rPr>
      </w:pPr>
      <w:r>
        <w:rPr>
          <w:szCs w:val="20"/>
        </w:rPr>
        <w:drawing>
          <wp:inline distT="0" distB="0" distL="0" distR="0" wp14:anchorId="4C346286" wp14:editId="6997DA79">
            <wp:extent cx="5563133" cy="1869852"/>
            <wp:effectExtent l="19050" t="19050" r="1905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506" cy="1875355"/>
                    </a:xfrm>
                    <a:prstGeom prst="rect">
                      <a:avLst/>
                    </a:prstGeom>
                    <a:noFill/>
                    <a:ln>
                      <a:solidFill>
                        <a:schemeClr val="bg1">
                          <a:lumMod val="50000"/>
                        </a:schemeClr>
                      </a:solidFill>
                    </a:ln>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2AD6B575" w:rsidR="00AC3531" w:rsidRDefault="00AC3531" w:rsidP="00316CF6">
      <w:pPr>
        <w:pStyle w:val="LabStepNumbered"/>
      </w:pPr>
      <w:r>
        <w:t xml:space="preserve">Connect to the named </w:t>
      </w:r>
      <w:r w:rsidRPr="00AC3531">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36C8465A" w:rsidR="00AC3531" w:rsidRDefault="00AC3531" w:rsidP="00AC3531">
      <w:pPr>
        <w:pStyle w:val="LabStepScreenshotLevel2"/>
      </w:pPr>
      <w:r>
        <w:lastRenderedPageBreak/>
        <w:drawing>
          <wp:inline distT="0" distB="0" distL="0" distR="0" wp14:anchorId="225E7C38" wp14:editId="1FE88879">
            <wp:extent cx="2960610" cy="194160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3684" cy="1950181"/>
                    </a:xfrm>
                    <a:prstGeom prst="rect">
                      <a:avLst/>
                    </a:prstGeom>
                    <a:noFill/>
                    <a:ln>
                      <a:noFill/>
                    </a:ln>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6C04BE34" w:rsidR="00AC3531" w:rsidRDefault="00AC3531" w:rsidP="00AC3531">
      <w:pPr>
        <w:pStyle w:val="LabStepScreenshotLevel2"/>
      </w:pPr>
      <w:r>
        <w:drawing>
          <wp:inline distT="0" distB="0" distL="0" distR="0" wp14:anchorId="40A3715B" wp14:editId="3B38F89B">
            <wp:extent cx="4239491" cy="1923342"/>
            <wp:effectExtent l="19050" t="19050" r="889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48696" cy="1927518"/>
                    </a:xfrm>
                    <a:prstGeom prst="rect">
                      <a:avLst/>
                    </a:prstGeom>
                    <a:noFill/>
                    <a:ln>
                      <a:solidFill>
                        <a:schemeClr val="bg1">
                          <a:lumMod val="50000"/>
                        </a:schemeClr>
                      </a:solidFill>
                    </a:ln>
                  </pic:spPr>
                </pic:pic>
              </a:graphicData>
            </a:graphic>
          </wp:inline>
        </w:drawing>
      </w:r>
    </w:p>
    <w:p w14:paraId="0FD9F818" w14:textId="3C363700" w:rsidR="00AC3531" w:rsidRDefault="00AC3531" w:rsidP="00AC3531">
      <w:pPr>
        <w:pStyle w:val="LabExerciseCallout"/>
      </w:pPr>
      <w:r>
        <w:t xml:space="preserve">Currently, there are no databases in the SharePoint named instance. However, this is the place where databases will be created as you are installing and configuring SharePoint 2016.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 to add support for SharePoint 2013 workflows.</w:t>
      </w:r>
    </w:p>
    <w:p w14:paraId="5009744E" w14:textId="62EF4293" w:rsidR="001C7B5E" w:rsidRDefault="001C7B5E" w:rsidP="00316CF6">
      <w:pPr>
        <w:pStyle w:val="LabStepNumbered"/>
      </w:pPr>
      <w:r>
        <w:t>Close SQL Server Management Studio.</w:t>
      </w:r>
    </w:p>
    <w:p w14:paraId="134B3B3D" w14:textId="53FE70BF" w:rsidR="00022971" w:rsidRPr="00191C70" w:rsidRDefault="00022971" w:rsidP="00316CF6">
      <w:pPr>
        <w:pStyle w:val="LabStepNumbered"/>
      </w:pPr>
      <w:r w:rsidRPr="00191C70">
        <w:t xml:space="preserve">Create a sample set of </w:t>
      </w:r>
      <w:r w:rsidR="001F4ADB">
        <w:t>Active Directory user accounts</w:t>
      </w:r>
      <w:r w:rsidRPr="00191C70">
        <w:t xml:space="preserve"> in the local Active Directory domain.</w:t>
      </w:r>
    </w:p>
    <w:p w14:paraId="5F175CAE" w14:textId="3403DD3D" w:rsidR="00022971" w:rsidRDefault="00022971" w:rsidP="00316CF6">
      <w:pPr>
        <w:pStyle w:val="LabStepNumberedLevel2"/>
      </w:pPr>
      <w:r>
        <w:t xml:space="preserve">Return to the Windows Explorer and navigate to the folder at </w:t>
      </w:r>
      <w:r>
        <w:rPr>
          <w:b/>
        </w:rPr>
        <w:t>C:</w:t>
      </w:r>
      <w:r w:rsidRPr="00F4259A">
        <w:rPr>
          <w:b/>
        </w:rPr>
        <w:t>\Setup</w:t>
      </w:r>
      <w:r>
        <w:rPr>
          <w:b/>
        </w:rPr>
        <w:t>\CreateWingtipUsers</w:t>
      </w:r>
      <w:r>
        <w:t xml:space="preserve">. You should be able to see that there is a Windows PowerShell script named </w:t>
      </w:r>
      <w:r w:rsidRPr="00022971">
        <w:rPr>
          <w:b/>
        </w:rPr>
        <w:t>CreateWingtipUsersInActiveDirectory.ps1</w:t>
      </w:r>
      <w:r>
        <w:t>.</w:t>
      </w:r>
    </w:p>
    <w:p w14:paraId="06A0339C" w14:textId="378E0E43" w:rsidR="00340E7D" w:rsidRDefault="00340E7D" w:rsidP="001F4ADB">
      <w:pPr>
        <w:pStyle w:val="LabStepScreenshotLevel2"/>
      </w:pPr>
      <w:r w:rsidRPr="001F4ADB">
        <w:drawing>
          <wp:inline distT="0" distB="0" distL="0" distR="0" wp14:anchorId="54D652DE" wp14:editId="301311F9">
            <wp:extent cx="3820795" cy="1341952"/>
            <wp:effectExtent l="19050" t="19050" r="27305"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4829" cy="1364442"/>
                    </a:xfrm>
                    <a:prstGeom prst="rect">
                      <a:avLst/>
                    </a:prstGeom>
                    <a:noFill/>
                    <a:ln>
                      <a:solidFill>
                        <a:schemeClr val="bg1">
                          <a:lumMod val="50000"/>
                        </a:schemeClr>
                      </a:solidFill>
                    </a:ln>
                  </pic:spPr>
                </pic:pic>
              </a:graphicData>
            </a:graphic>
          </wp:inline>
        </w:drawing>
      </w:r>
    </w:p>
    <w:p w14:paraId="27999EB5" w14:textId="7F7706CE" w:rsidR="00340E7D" w:rsidRPr="00022971" w:rsidRDefault="00022971" w:rsidP="00316CF6">
      <w:pPr>
        <w:pStyle w:val="LabStepNumberedLevel2"/>
      </w:pPr>
      <w:r>
        <w:t xml:space="preserve">Right-click on </w:t>
      </w:r>
      <w:r w:rsidRPr="001F4ADB">
        <w:t>CreateWingtipUsersInActiveDirectory.ps1</w:t>
      </w:r>
      <w:r>
        <w:t xml:space="preserve"> and select </w:t>
      </w:r>
      <w:r w:rsidRPr="001F4ADB">
        <w:t>Run with PowerShell</w:t>
      </w:r>
      <w:r>
        <w:t xml:space="preserve"> to run this script.</w:t>
      </w:r>
    </w:p>
    <w:p w14:paraId="19E91229" w14:textId="53735F24" w:rsidR="00340E7D" w:rsidRDefault="00340E7D" w:rsidP="00022971">
      <w:pPr>
        <w:pStyle w:val="LabStepScreenshotLevel2"/>
      </w:pPr>
      <w:r>
        <w:drawing>
          <wp:inline distT="0" distB="0" distL="0" distR="0" wp14:anchorId="7CE88966" wp14:editId="64634947">
            <wp:extent cx="3275462" cy="1051373"/>
            <wp:effectExtent l="19050" t="19050" r="2032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23846" cy="1066904"/>
                    </a:xfrm>
                    <a:prstGeom prst="rect">
                      <a:avLst/>
                    </a:prstGeom>
                    <a:noFill/>
                    <a:ln>
                      <a:solidFill>
                        <a:schemeClr val="bg1">
                          <a:lumMod val="50000"/>
                        </a:schemeClr>
                      </a:solidFill>
                    </a:ln>
                  </pic:spPr>
                </pic:pic>
              </a:graphicData>
            </a:graphic>
          </wp:inline>
        </w:drawing>
      </w:r>
    </w:p>
    <w:p w14:paraId="4AAFE468" w14:textId="25B9D318" w:rsidR="001F4ADB" w:rsidRDefault="001F4ADB" w:rsidP="00316CF6">
      <w:pPr>
        <w:pStyle w:val="LabStepNumbered"/>
      </w:pPr>
      <w:r>
        <w:t xml:space="preserve">Use </w:t>
      </w:r>
      <w:r w:rsidRPr="003D1F10">
        <w:t xml:space="preserve">the </w:t>
      </w:r>
      <w:r w:rsidRPr="003D1F10">
        <w:rPr>
          <w:b/>
        </w:rPr>
        <w:t>Active Directory Users and Computer</w:t>
      </w:r>
      <w:r w:rsidRPr="003D1F10">
        <w:t xml:space="preserve"> administrative tool</w:t>
      </w:r>
      <w:r>
        <w:t xml:space="preserve"> to inspect the</w:t>
      </w:r>
      <w:r w:rsidR="0060401E">
        <w:t xml:space="preserve"> new users added to the</w:t>
      </w:r>
      <w:r>
        <w:t xml:space="preserve"> </w:t>
      </w:r>
      <w:r>
        <w:rPr>
          <w:b/>
        </w:rPr>
        <w:t>wingtip.com</w:t>
      </w:r>
      <w:r>
        <w:t xml:space="preserve"> domain</w:t>
      </w:r>
    </w:p>
    <w:p w14:paraId="58DA5321" w14:textId="77777777" w:rsidR="001F4ADB" w:rsidRPr="003D1F10" w:rsidRDefault="001F4ADB" w:rsidP="00316CF6">
      <w:pPr>
        <w:pStyle w:val="LabStepNumberedLevel2"/>
      </w:pPr>
      <w:r>
        <w:lastRenderedPageBreak/>
        <w:t xml:space="preserve">In the </w:t>
      </w:r>
      <w:r w:rsidRPr="003D1F10">
        <w:rPr>
          <w:b/>
        </w:rPr>
        <w:t>Active Directory Users and Computer</w:t>
      </w:r>
      <w:r w:rsidRPr="003D1F10">
        <w:t xml:space="preserve"> administrative tool, you should see a node for </w:t>
      </w:r>
      <w:r w:rsidRPr="003D1F10">
        <w:rPr>
          <w:b/>
        </w:rPr>
        <w:t>wingtip.com</w:t>
      </w:r>
      <w:r w:rsidRPr="003D1F10">
        <w:t xml:space="preserve">. </w:t>
      </w:r>
    </w:p>
    <w:p w14:paraId="4AB401AA" w14:textId="5D2B0C5B" w:rsidR="001F4ADB" w:rsidRPr="003D1F10" w:rsidRDefault="001F4ADB" w:rsidP="00316CF6">
      <w:pPr>
        <w:pStyle w:val="LabStepNumberedLevel2"/>
      </w:pPr>
      <w:r w:rsidRPr="003D1F10">
        <w:t xml:space="preserve">Expand the </w:t>
      </w:r>
      <w:r w:rsidRPr="003D1F10">
        <w:rPr>
          <w:b/>
        </w:rPr>
        <w:t>wingtip.com</w:t>
      </w:r>
      <w:r w:rsidRPr="003D1F10">
        <w:t xml:space="preserve"> node and select the </w:t>
      </w:r>
      <w:r w:rsidRPr="001F4ADB">
        <w:rPr>
          <w:b/>
        </w:rPr>
        <w:t>Wingtip Users</w:t>
      </w:r>
      <w:r w:rsidRPr="003D1F10">
        <w:t xml:space="preserve"> node inside.</w:t>
      </w:r>
    </w:p>
    <w:p w14:paraId="76B0A714" w14:textId="4A8D88D7" w:rsidR="001F4ADB" w:rsidRPr="003D1F10" w:rsidRDefault="001F4ADB" w:rsidP="00316CF6">
      <w:pPr>
        <w:pStyle w:val="LabStepNumberedLevel2"/>
      </w:pPr>
      <w:r w:rsidRPr="003D1F10">
        <w:t xml:space="preserve">You should be able to see all the user and group accounts that </w:t>
      </w:r>
      <w:r>
        <w:t xml:space="preserve">the PowerShell script added into the new Organization Group with a name of </w:t>
      </w:r>
      <w:r w:rsidRPr="001F4ADB">
        <w:rPr>
          <w:b/>
        </w:rPr>
        <w:t>Wingtip Users</w:t>
      </w:r>
      <w:r>
        <w:t>. Maybe you recognize some of the user names of Critical Path Training instructors</w:t>
      </w:r>
      <w:r w:rsidRPr="003D1F10">
        <w:t xml:space="preserve">. </w:t>
      </w:r>
    </w:p>
    <w:p w14:paraId="0FE37F2E" w14:textId="7C97C0AF" w:rsidR="00340E7D" w:rsidRDefault="00340E7D" w:rsidP="001F4ADB">
      <w:pPr>
        <w:pStyle w:val="LabStepScreenshotLevel2"/>
      </w:pPr>
      <w:r>
        <w:drawing>
          <wp:inline distT="0" distB="0" distL="0" distR="0" wp14:anchorId="44AC3070" wp14:editId="4A1514E6">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10680AC" w14:textId="33802968" w:rsidR="00340E7D" w:rsidRDefault="001F4ADB" w:rsidP="00316CF6">
      <w:pPr>
        <w:pStyle w:val="LabStepNumbered"/>
      </w:pPr>
      <w:r>
        <w:t>Create a set of Active Directory user accounts that will be used as SharePoint identities.</w:t>
      </w:r>
    </w:p>
    <w:p w14:paraId="696DECD1" w14:textId="0C7EB061" w:rsidR="001F4ADB" w:rsidRDefault="001F4ADB" w:rsidP="00316CF6">
      <w:pPr>
        <w:pStyle w:val="LabStepNumberedLevel2"/>
      </w:pPr>
      <w:r>
        <w:t xml:space="preserve">Return to the Windows Explorer and navigate to the folder at </w:t>
      </w:r>
      <w:r>
        <w:rPr>
          <w:b/>
        </w:rPr>
        <w:t>C:</w:t>
      </w:r>
      <w:r w:rsidRPr="00F4259A">
        <w:rPr>
          <w:b/>
        </w:rPr>
        <w:t>\Setup</w:t>
      </w:r>
      <w:r>
        <w:rPr>
          <w:b/>
        </w:rPr>
        <w:t>\Scripts</w:t>
      </w:r>
      <w:r>
        <w:t xml:space="preserve">. You should be able to see that there are several PowerShell scripts including a script named </w:t>
      </w:r>
      <w:r>
        <w:rPr>
          <w:b/>
        </w:rPr>
        <w:t>Script01_PrepServer</w:t>
      </w:r>
      <w:r w:rsidRPr="00022971">
        <w:rPr>
          <w:b/>
        </w:rPr>
        <w:t>.ps1</w:t>
      </w:r>
      <w:r>
        <w:t>.</w:t>
      </w:r>
    </w:p>
    <w:p w14:paraId="5410D2CC" w14:textId="73B1C1ED" w:rsidR="00022971" w:rsidRDefault="001F4ADB" w:rsidP="001F4ADB">
      <w:pPr>
        <w:pStyle w:val="LabStepScreenshotLevel2"/>
      </w:pPr>
      <w:r w:rsidRPr="001F4ADB">
        <w:drawing>
          <wp:inline distT="0" distB="0" distL="0" distR="0" wp14:anchorId="4D6E8E58" wp14:editId="2E4F5FEA">
            <wp:extent cx="1801504" cy="1108738"/>
            <wp:effectExtent l="19050" t="19050" r="2730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12773" cy="1115673"/>
                    </a:xfrm>
                    <a:prstGeom prst="rect">
                      <a:avLst/>
                    </a:prstGeom>
                    <a:noFill/>
                    <a:ln>
                      <a:solidFill>
                        <a:schemeClr val="bg1">
                          <a:lumMod val="50000"/>
                        </a:schemeClr>
                      </a:solidFill>
                    </a:ln>
                  </pic:spPr>
                </pic:pic>
              </a:graphicData>
            </a:graphic>
          </wp:inline>
        </w:drawing>
      </w:r>
    </w:p>
    <w:p w14:paraId="543F3F86" w14:textId="3520B140" w:rsidR="00022971" w:rsidRDefault="001F4ADB" w:rsidP="00316CF6">
      <w:pPr>
        <w:pStyle w:val="LabStepNumberedLevel2"/>
      </w:pPr>
      <w:r>
        <w:t xml:space="preserve">Right-click on </w:t>
      </w:r>
      <w:r w:rsidR="0060401E">
        <w:rPr>
          <w:b/>
        </w:rPr>
        <w:t>Script01_PrepServer</w:t>
      </w:r>
      <w:r w:rsidR="0060401E" w:rsidRPr="00022971">
        <w:rPr>
          <w:b/>
        </w:rPr>
        <w:t>.ps1</w:t>
      </w:r>
      <w:r>
        <w:t xml:space="preserve"> and select </w:t>
      </w:r>
      <w:r w:rsidRPr="001F4ADB">
        <w:rPr>
          <w:b/>
        </w:rPr>
        <w:t>Run with PowerShell</w:t>
      </w:r>
      <w:r>
        <w:t xml:space="preserve"> to run this script.</w:t>
      </w:r>
    </w:p>
    <w:p w14:paraId="2CDA069C" w14:textId="6E662D5A" w:rsidR="0060401E" w:rsidRDefault="0060401E" w:rsidP="00316CF6">
      <w:pPr>
        <w:pStyle w:val="LabStepNumbered"/>
      </w:pPr>
      <w:r>
        <w:t xml:space="preserve">Use </w:t>
      </w:r>
      <w:r w:rsidRPr="003D1F10">
        <w:t xml:space="preserve">the </w:t>
      </w:r>
      <w:r w:rsidRPr="003D1F10">
        <w:rPr>
          <w:b/>
        </w:rPr>
        <w:t>Active Directory Users and Computer</w:t>
      </w:r>
      <w:r w:rsidRPr="003D1F10">
        <w:t xml:space="preserve"> administrative tool</w:t>
      </w:r>
      <w:r>
        <w:t xml:space="preserve"> to inspect the new SharePoint user accounts.</w:t>
      </w:r>
    </w:p>
    <w:p w14:paraId="433C5E19" w14:textId="77777777" w:rsidR="0060401E" w:rsidRPr="003D1F10" w:rsidRDefault="0060401E" w:rsidP="00316CF6">
      <w:pPr>
        <w:pStyle w:val="LabStepNumberedLevel2"/>
      </w:pPr>
      <w:r>
        <w:t xml:space="preserve">In the </w:t>
      </w:r>
      <w:r w:rsidRPr="003D1F10">
        <w:rPr>
          <w:b/>
        </w:rPr>
        <w:t>Active Directory Users and Computer</w:t>
      </w:r>
      <w:r w:rsidRPr="003D1F10">
        <w:t xml:space="preserve"> administrative tool, you should see a node for </w:t>
      </w:r>
      <w:r w:rsidRPr="003D1F10">
        <w:rPr>
          <w:b/>
        </w:rPr>
        <w:t>wingtip.com</w:t>
      </w:r>
      <w:r w:rsidRPr="003D1F10">
        <w:t xml:space="preserve">. </w:t>
      </w:r>
    </w:p>
    <w:p w14:paraId="7DF2AD3C" w14:textId="22E6A9D5" w:rsidR="0060401E" w:rsidRPr="003D1F10" w:rsidRDefault="0060401E" w:rsidP="00316CF6">
      <w:pPr>
        <w:pStyle w:val="LabStepNumberedLevel2"/>
      </w:pPr>
      <w:r w:rsidRPr="003D1F10">
        <w:t xml:space="preserve">Expand the </w:t>
      </w:r>
      <w:r w:rsidRPr="003D1F10">
        <w:rPr>
          <w:b/>
        </w:rPr>
        <w:t>wingtip.com</w:t>
      </w:r>
      <w:r w:rsidRPr="003D1F10">
        <w:t xml:space="preserve"> node and select the </w:t>
      </w:r>
      <w:r w:rsidRPr="001F4ADB">
        <w:rPr>
          <w:b/>
        </w:rPr>
        <w:t xml:space="preserve">Wingtip </w:t>
      </w:r>
      <w:r>
        <w:rPr>
          <w:b/>
        </w:rPr>
        <w:t xml:space="preserve">Service Accounts </w:t>
      </w:r>
      <w:r w:rsidRPr="003D1F10">
        <w:t>node inside.</w:t>
      </w:r>
    </w:p>
    <w:p w14:paraId="61ECD3ED" w14:textId="2009D5B0" w:rsidR="0060401E" w:rsidRPr="003D1F10" w:rsidRDefault="0060401E" w:rsidP="00316CF6">
      <w:pPr>
        <w:pStyle w:val="LabStepNumberedLevel2"/>
      </w:pPr>
      <w:r w:rsidRPr="003D1F10">
        <w:t xml:space="preserve">You should be able to see </w:t>
      </w:r>
      <w:r>
        <w:t xml:space="preserve">new users accounts that have been created with names such as </w:t>
      </w:r>
      <w:r w:rsidRPr="0060401E">
        <w:rPr>
          <w:b/>
        </w:rPr>
        <w:t>SP_Farm</w:t>
      </w:r>
      <w:r>
        <w:t xml:space="preserve"> and </w:t>
      </w:r>
      <w:r w:rsidRPr="0060401E">
        <w:rPr>
          <w:b/>
        </w:rPr>
        <w:t>SP_Services</w:t>
      </w:r>
      <w:r>
        <w:t>.</w:t>
      </w:r>
    </w:p>
    <w:p w14:paraId="423CAD88" w14:textId="20631369" w:rsidR="0060401E" w:rsidRDefault="0060401E" w:rsidP="0060401E">
      <w:pPr>
        <w:pStyle w:val="LabStepScreenshotLevel2"/>
      </w:pPr>
      <w:r>
        <w:drawing>
          <wp:inline distT="0" distB="0" distL="0" distR="0" wp14:anchorId="78B24793" wp14:editId="32DAC419">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75363" cy="1883334"/>
                    </a:xfrm>
                    <a:prstGeom prst="rect">
                      <a:avLst/>
                    </a:prstGeom>
                  </pic:spPr>
                </pic:pic>
              </a:graphicData>
            </a:graphic>
          </wp:inline>
        </w:drawing>
      </w:r>
    </w:p>
    <w:p w14:paraId="13EC56FF" w14:textId="5F1B2A7F" w:rsidR="00082409" w:rsidRDefault="00082409" w:rsidP="00082409">
      <w:pPr>
        <w:pStyle w:val="LabExerciseCallout"/>
      </w:pPr>
      <w:r>
        <w:t>You will begin using these service accounts in later steps when you begin to create and configure the local SharePoint farm.</w:t>
      </w:r>
    </w:p>
    <w:p w14:paraId="7E4EED4D" w14:textId="22C9EF5B" w:rsidR="00AA7366" w:rsidRDefault="00B75339" w:rsidP="00AA7366">
      <w:pPr>
        <w:pStyle w:val="Heading3"/>
      </w:pPr>
      <w:r>
        <w:lastRenderedPageBreak/>
        <w:t>Task 8: Update the H</w:t>
      </w:r>
      <w:r w:rsidR="00AA7366">
        <w:t>ost</w:t>
      </w:r>
      <w:r>
        <w:t>s</w:t>
      </w:r>
      <w:r w:rsidR="00AA7366">
        <w:t xml:space="preserve"> File </w:t>
      </w:r>
      <w:r w:rsidR="00977EBD">
        <w:t>t</w:t>
      </w:r>
      <w:r>
        <w:t>o Assist with DNS Resolution</w:t>
      </w:r>
    </w:p>
    <w:p w14:paraId="40DA6613" w14:textId="38B640EA" w:rsidR="00EE42E1" w:rsidRDefault="00EE42E1" w:rsidP="00EE42E1">
      <w:pPr>
        <w:pStyle w:val="LabExerciseLeadIn"/>
      </w:pPr>
      <w:r>
        <w:t>This this task you will update the VMs LM Host file to redirect a set of DNS domain named to the local loopback address of 127.0.0.1.</w:t>
      </w:r>
    </w:p>
    <w:p w14:paraId="1C9786D7" w14:textId="77777777" w:rsidR="00EE42E1" w:rsidRDefault="00EE42E1" w:rsidP="00316CF6">
      <w:pPr>
        <w:pStyle w:val="LabStepNumbered"/>
        <w:numPr>
          <w:ilvl w:val="0"/>
          <w:numId w:val="42"/>
        </w:numPr>
      </w:pPr>
      <w:r>
        <w:t>Using Windows Explorer, navigate to the following path to find the LM Host file.</w:t>
      </w:r>
    </w:p>
    <w:p w14:paraId="7098B6A9" w14:textId="461A7F2F" w:rsidR="00EE42E1" w:rsidRDefault="00EE42E1" w:rsidP="00EE42E1">
      <w:pPr>
        <w:pStyle w:val="LabStepCodeBlock"/>
      </w:pPr>
      <w:r w:rsidRPr="00EE42E1">
        <w:t>C:\Windows\System32\drivers\etc</w:t>
      </w:r>
    </w:p>
    <w:p w14:paraId="3F2620F3" w14:textId="2B827B40" w:rsidR="00EE42E1" w:rsidRDefault="00EE42E1" w:rsidP="00316CF6">
      <w:pPr>
        <w:pStyle w:val="LabStepNumbered"/>
      </w:pPr>
      <w:r>
        <w:t xml:space="preserve">You should see several files in </w:t>
      </w:r>
      <w:r w:rsidR="000055E4">
        <w:t xml:space="preserve">the </w:t>
      </w:r>
      <w:r w:rsidR="000055E4" w:rsidRPr="000055E4">
        <w:rPr>
          <w:b/>
        </w:rPr>
        <w:t>C:\Windows\System32\drivers\etc</w:t>
      </w:r>
      <w:r w:rsidR="000055E4">
        <w:t xml:space="preserve"> </w:t>
      </w:r>
      <w:r>
        <w:t xml:space="preserve">folder including a file name </w:t>
      </w:r>
      <w:r w:rsidRPr="000055E4">
        <w:rPr>
          <w:b/>
        </w:rPr>
        <w:t>hosts</w:t>
      </w:r>
      <w:r>
        <w:t xml:space="preserve"> </w:t>
      </w:r>
      <w:r w:rsidR="000055E4">
        <w:t xml:space="preserve">without a </w:t>
      </w:r>
      <w:r>
        <w:t>file extension.</w:t>
      </w:r>
    </w:p>
    <w:p w14:paraId="1CE23B7A" w14:textId="7125E1B8" w:rsidR="00EE42E1" w:rsidRDefault="00EE42E1" w:rsidP="00EE42E1">
      <w:pPr>
        <w:pStyle w:val="LabStepScreenshot"/>
      </w:pPr>
      <w:r>
        <w:rPr>
          <w:noProof/>
        </w:rPr>
        <w:drawing>
          <wp:inline distT="0" distB="0" distL="0" distR="0" wp14:anchorId="04A20772" wp14:editId="6D78719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5A276E28" w14:textId="09583B88" w:rsidR="00EE42E1" w:rsidRDefault="00EE42E1" w:rsidP="00316CF6">
      <w:pPr>
        <w:pStyle w:val="LabStepNumbered"/>
      </w:pPr>
      <w:r>
        <w:t xml:space="preserve">Open the </w:t>
      </w:r>
      <w:r w:rsidRPr="00EE42E1">
        <w:rPr>
          <w:b/>
        </w:rPr>
        <w:t>hosts</w:t>
      </w:r>
      <w:r>
        <w:t xml:space="preserve"> file in a text editor such as NOTEPAD.EXE.</w:t>
      </w:r>
    </w:p>
    <w:p w14:paraId="42E53496" w14:textId="6B0A8B37" w:rsidR="00EE42E1" w:rsidRPr="00EE42E1" w:rsidRDefault="00EE42E1" w:rsidP="00316CF6">
      <w:pPr>
        <w:pStyle w:val="LabStepNumbered"/>
      </w:pPr>
      <w:r>
        <w:t>Delete the existing content for the host file and replace it with the following content.</w:t>
      </w:r>
    </w:p>
    <w:p w14:paraId="34F2A93F" w14:textId="77777777" w:rsidR="00AA7366" w:rsidRDefault="00AA7366" w:rsidP="000055E4">
      <w:pPr>
        <w:pStyle w:val="LabStepCodeBlock"/>
      </w:pPr>
      <w:r>
        <w:t>127.0.0.1</w:t>
      </w:r>
      <w:r>
        <w:tab/>
        <w:t>wingtipserver</w:t>
      </w:r>
    </w:p>
    <w:p w14:paraId="5C539C8B" w14:textId="77777777" w:rsidR="00AA7366" w:rsidRDefault="00AA7366" w:rsidP="000055E4">
      <w:pPr>
        <w:pStyle w:val="LabStepCodeBlock"/>
      </w:pPr>
      <w:r>
        <w:t>127.0.0.1</w:t>
      </w:r>
      <w:r>
        <w:tab/>
        <w:t>wingtipserver.wingtip.com</w:t>
      </w:r>
    </w:p>
    <w:p w14:paraId="0EA9655A" w14:textId="77777777" w:rsidR="00AA7366" w:rsidRDefault="00AA7366" w:rsidP="000055E4">
      <w:pPr>
        <w:pStyle w:val="LabStepCodeBlock"/>
      </w:pPr>
    </w:p>
    <w:p w14:paraId="13A1F3E8" w14:textId="77777777" w:rsidR="00AA7366" w:rsidRDefault="00AA7366" w:rsidP="000055E4">
      <w:pPr>
        <w:pStyle w:val="LabStepCodeBlock"/>
      </w:pPr>
      <w:r>
        <w:t>127.0.0.1</w:t>
      </w:r>
      <w:r>
        <w:tab/>
        <w:t>wingtip.com</w:t>
      </w:r>
    </w:p>
    <w:p w14:paraId="4716C653" w14:textId="77777777" w:rsidR="00AA7366" w:rsidRDefault="00AA7366" w:rsidP="000055E4">
      <w:pPr>
        <w:pStyle w:val="LabStepCodeBlock"/>
      </w:pPr>
      <w:r>
        <w:t>127.0.0.1</w:t>
      </w:r>
      <w:r>
        <w:tab/>
        <w:t>my.wingtip.com</w:t>
      </w:r>
    </w:p>
    <w:p w14:paraId="4FC33D16" w14:textId="77777777" w:rsidR="00AA7366" w:rsidRDefault="00AA7366" w:rsidP="000055E4">
      <w:pPr>
        <w:pStyle w:val="LabStepCodeBlock"/>
      </w:pPr>
      <w:r>
        <w:t>127.0.0.1</w:t>
      </w:r>
      <w:r>
        <w:tab/>
        <w:t>intranet.wingtip.com</w:t>
      </w:r>
    </w:p>
    <w:p w14:paraId="100B5428" w14:textId="77777777" w:rsidR="00AA7366" w:rsidRDefault="00AA7366" w:rsidP="000055E4">
      <w:pPr>
        <w:pStyle w:val="LabStepCodeBlock"/>
      </w:pPr>
      <w:r>
        <w:t>127.0.0.1</w:t>
      </w:r>
      <w:r>
        <w:tab/>
        <w:t>dev.wingtip.com</w:t>
      </w:r>
    </w:p>
    <w:p w14:paraId="1DA829DF" w14:textId="77777777" w:rsidR="00AA7366" w:rsidRDefault="00AA7366" w:rsidP="000055E4">
      <w:pPr>
        <w:pStyle w:val="LabStepCodeBlock"/>
      </w:pPr>
      <w:r>
        <w:t>127.0.0.1</w:t>
      </w:r>
      <w:r>
        <w:tab/>
        <w:t>www.wingtip.com</w:t>
      </w:r>
    </w:p>
    <w:p w14:paraId="575B1159" w14:textId="77777777" w:rsidR="00AA7366" w:rsidRDefault="00AA7366" w:rsidP="000055E4">
      <w:pPr>
        <w:pStyle w:val="LabStepCodeBlock"/>
      </w:pPr>
      <w:r>
        <w:t>127.0.0.1</w:t>
      </w:r>
      <w:r>
        <w:tab/>
        <w:t>search.wingtip.com</w:t>
      </w:r>
    </w:p>
    <w:p w14:paraId="5BB56C28" w14:textId="77777777" w:rsidR="00AA7366" w:rsidRDefault="00AA7366" w:rsidP="000055E4">
      <w:pPr>
        <w:pStyle w:val="LabStepCodeBlock"/>
      </w:pPr>
      <w:r>
        <w:t>127.0.0.1</w:t>
      </w:r>
      <w:r>
        <w:tab/>
        <w:t>research.wingtip.com</w:t>
      </w:r>
    </w:p>
    <w:p w14:paraId="5A0318CA" w14:textId="77777777" w:rsidR="00AA7366" w:rsidRDefault="00AA7366" w:rsidP="000055E4">
      <w:pPr>
        <w:pStyle w:val="LabStepCodeBlock"/>
      </w:pPr>
      <w:r>
        <w:t>127.0.0.1</w:t>
      </w:r>
      <w:r>
        <w:tab/>
        <w:t>disco.wingtip.com</w:t>
      </w:r>
    </w:p>
    <w:p w14:paraId="43DAEA8E" w14:textId="0E8BA3A3" w:rsidR="00AA7366" w:rsidRDefault="00AA7366" w:rsidP="000055E4">
      <w:pPr>
        <w:pStyle w:val="LabStepCodeBlock"/>
      </w:pPr>
      <w:r>
        <w:t>127.0.0.1</w:t>
      </w:r>
      <w:r>
        <w:tab/>
        <w:t>bi.wingtip.com</w:t>
      </w:r>
    </w:p>
    <w:p w14:paraId="05737B41" w14:textId="2A8EC4DD" w:rsidR="000055E4" w:rsidRDefault="000055E4" w:rsidP="00316CF6">
      <w:pPr>
        <w:pStyle w:val="LabStepNumbered"/>
      </w:pPr>
      <w:r>
        <w:t xml:space="preserve">Save and close the </w:t>
      </w:r>
      <w:r w:rsidRPr="000055E4">
        <w:rPr>
          <w:b/>
        </w:rPr>
        <w:t>hosts</w:t>
      </w:r>
      <w:r>
        <w:t xml:space="preserve"> file.</w:t>
      </w:r>
    </w:p>
    <w:p w14:paraId="1E115200" w14:textId="47BF0018" w:rsidR="00EE42E1" w:rsidRDefault="00EE42E1" w:rsidP="00EE42E1">
      <w:pPr>
        <w:pStyle w:val="LabExerciseCallout"/>
      </w:pPr>
      <w:r>
        <w:t xml:space="preserve">While </w:t>
      </w:r>
      <w:r w:rsidR="000055E4">
        <w:t xml:space="preserve">this VM is running </w:t>
      </w:r>
      <w:r>
        <w:t xml:space="preserve">a local DNS server which contains a wildcard A record for </w:t>
      </w:r>
      <w:r w:rsidRPr="00EE42E1">
        <w:rPr>
          <w:b/>
        </w:rPr>
        <w:t>*.wingtip.com</w:t>
      </w:r>
      <w:r>
        <w:t xml:space="preserve">, it is best to also configure a development environment </w:t>
      </w:r>
      <w:r w:rsidR="000055E4" w:rsidRPr="000055E4">
        <w:rPr>
          <w:b/>
        </w:rPr>
        <w:t>hosts</w:t>
      </w:r>
      <w:r w:rsidR="000055E4">
        <w:t xml:space="preserve"> file entries for tools such as Visual Studio which often cannot resolve a DNS name using the local DNS service. However, Visual Studio is able to resolve IP addresses for DNS entries in the local hosts file.</w:t>
      </w:r>
    </w:p>
    <w:p w14:paraId="79AABC99" w14:textId="3BAF64FE" w:rsidR="001C7B5E" w:rsidRDefault="001C7B5E" w:rsidP="001C7B5E">
      <w:pPr>
        <w:pStyle w:val="Heading3"/>
        <w:rPr>
          <w:rStyle w:val="Strong"/>
        </w:rPr>
      </w:pPr>
      <w:r>
        <w:rPr>
          <w:rStyle w:val="Strong"/>
        </w:rPr>
        <w:t>Task 9: Install SharePoint Ser</w:t>
      </w:r>
      <w:r w:rsidR="00164975">
        <w:rPr>
          <w:rStyle w:val="Strong"/>
        </w:rPr>
        <w:t>ver 2016</w:t>
      </w:r>
      <w:r>
        <w:rPr>
          <w:rStyle w:val="Strong"/>
        </w:rPr>
        <w:t xml:space="preserve"> </w:t>
      </w:r>
      <w:r w:rsidR="0060401E">
        <w:rPr>
          <w:rStyle w:val="Strong"/>
        </w:rPr>
        <w:t>Beta 2</w:t>
      </w:r>
    </w:p>
    <w:p w14:paraId="26122B40" w14:textId="77777777" w:rsidR="001C7B5E" w:rsidRDefault="001C7B5E" w:rsidP="001C7B5E">
      <w:pPr>
        <w:pStyle w:val="LabExerciseLeadIn"/>
        <w:rPr>
          <w:sz w:val="20"/>
          <w:szCs w:val="20"/>
        </w:rPr>
      </w:pPr>
      <w:r>
        <w:rPr>
          <w:sz w:val="20"/>
          <w:szCs w:val="20"/>
        </w:rPr>
        <w:t>In this task you will configure service accounts for SharePoint 2013 and then run the SharePoint 2013 Install to prepare the Wingtip Server for SharePoint.</w:t>
      </w:r>
    </w:p>
    <w:p w14:paraId="691F1500" w14:textId="487E29F0" w:rsidR="00EF42CA" w:rsidRDefault="00082409" w:rsidP="00316CF6">
      <w:pPr>
        <w:pStyle w:val="LabStepNumbered"/>
        <w:numPr>
          <w:ilvl w:val="0"/>
          <w:numId w:val="43"/>
        </w:numPr>
      </w:pPr>
      <w:r>
        <w:t xml:space="preserve">Before installing SharePoint Server, it is recommended to install </w:t>
      </w:r>
      <w:r w:rsidRPr="00316CF6">
        <w:rPr>
          <w:b/>
        </w:rPr>
        <w:t>Windows Update KB2898850</w:t>
      </w:r>
      <w:r>
        <w:t>.</w:t>
      </w:r>
    </w:p>
    <w:p w14:paraId="2B1BC0F8" w14:textId="1A46617C" w:rsidR="00082409" w:rsidRPr="00082409" w:rsidRDefault="00082409" w:rsidP="00316CF6">
      <w:pPr>
        <w:pStyle w:val="LabStepNumberedLevel2"/>
      </w:pPr>
      <w:r>
        <w:t>Install the installation bits for this update using the following link</w:t>
      </w:r>
    </w:p>
    <w:p w14:paraId="10597983" w14:textId="7A6073AE" w:rsidR="00EF42CA" w:rsidRDefault="00EF42CA" w:rsidP="00EF42CA">
      <w:pPr>
        <w:pStyle w:val="LabStepCodeBlock"/>
        <w:pBdr>
          <w:bottom w:val="single" w:sz="2" w:space="1" w:color="C0C0C0"/>
        </w:pBdr>
      </w:pPr>
      <w:r w:rsidRPr="00EF42CA">
        <w:t>https://www.microsoft.com/en-us/download/details.aspx?id=42883</w:t>
      </w:r>
    </w:p>
    <w:p w14:paraId="7180E593" w14:textId="4CC1DF3E" w:rsidR="00EF42CA" w:rsidRPr="00082409" w:rsidRDefault="00082409" w:rsidP="00316CF6">
      <w:pPr>
        <w:pStyle w:val="LabStepNumberedLevel2"/>
      </w:pPr>
      <w:r>
        <w:t xml:space="preserve">When prompted to </w:t>
      </w:r>
      <w:r w:rsidRPr="00082409">
        <w:rPr>
          <w:b/>
        </w:rPr>
        <w:t>Choose the download you want</w:t>
      </w:r>
      <w:r>
        <w:t>, select the version that ends with -x64.msu</w:t>
      </w:r>
    </w:p>
    <w:p w14:paraId="4898A44A" w14:textId="396BDAA5" w:rsidR="00EF42CA" w:rsidRDefault="00EF42CA" w:rsidP="00EF42CA">
      <w:pPr>
        <w:pStyle w:val="LabStepScreenshotLevel2"/>
      </w:pPr>
      <w:r>
        <w:drawing>
          <wp:inline distT="0" distB="0" distL="0" distR="0" wp14:anchorId="386FFA73" wp14:editId="5A2E331E">
            <wp:extent cx="3904090" cy="1407558"/>
            <wp:effectExtent l="19050" t="19050" r="20320" b="215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58006" cy="1426996"/>
                    </a:xfrm>
                    <a:prstGeom prst="rect">
                      <a:avLst/>
                    </a:prstGeom>
                    <a:noFill/>
                    <a:ln>
                      <a:solidFill>
                        <a:schemeClr val="bg1">
                          <a:lumMod val="50000"/>
                        </a:schemeClr>
                      </a:solidFill>
                    </a:ln>
                  </pic:spPr>
                </pic:pic>
              </a:graphicData>
            </a:graphic>
          </wp:inline>
        </w:drawing>
      </w:r>
    </w:p>
    <w:p w14:paraId="2B63BAF6" w14:textId="77777777" w:rsidR="00082409" w:rsidRDefault="00082409" w:rsidP="00316CF6">
      <w:pPr>
        <w:pStyle w:val="LabStepNumberedLevel2"/>
      </w:pPr>
      <w:r>
        <w:t xml:space="preserve">Download and run the installer file. </w:t>
      </w:r>
    </w:p>
    <w:p w14:paraId="79AFB01F" w14:textId="25F46216" w:rsidR="00082409" w:rsidRDefault="00082409" w:rsidP="00316CF6">
      <w:pPr>
        <w:pStyle w:val="LabStepNumberedLevel2"/>
      </w:pPr>
      <w:r>
        <w:t xml:space="preserve">When prompted, select </w:t>
      </w:r>
      <w:r w:rsidRPr="00082409">
        <w:rPr>
          <w:b/>
        </w:rPr>
        <w:t>Yes</w:t>
      </w:r>
      <w:r>
        <w:t xml:space="preserve"> to run the update.</w:t>
      </w:r>
    </w:p>
    <w:p w14:paraId="44F16E04" w14:textId="3DA2EF73" w:rsidR="00FD34E8" w:rsidRDefault="00FD34E8" w:rsidP="00EF42CA">
      <w:pPr>
        <w:pStyle w:val="LabStepScreenshotLevel2"/>
      </w:pPr>
      <w:r>
        <w:lastRenderedPageBreak/>
        <w:drawing>
          <wp:inline distT="0" distB="0" distL="0" distR="0" wp14:anchorId="2EC8EB8A" wp14:editId="50637CFB">
            <wp:extent cx="2210463" cy="1269327"/>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86530" cy="1313008"/>
                    </a:xfrm>
                    <a:prstGeom prst="rect">
                      <a:avLst/>
                    </a:prstGeom>
                  </pic:spPr>
                </pic:pic>
              </a:graphicData>
            </a:graphic>
          </wp:inline>
        </w:drawing>
      </w:r>
    </w:p>
    <w:p w14:paraId="0E11763A" w14:textId="30561743" w:rsidR="00082409" w:rsidRDefault="00082409" w:rsidP="00316CF6">
      <w:pPr>
        <w:pStyle w:val="LabStepNumbered"/>
      </w:pPr>
      <w:r>
        <w:t xml:space="preserve">Obtain the installation files for </w:t>
      </w:r>
      <w:r w:rsidRPr="00AA7366">
        <w:rPr>
          <w:b/>
        </w:rPr>
        <w:t>SharePoint Server 2016 Beta 2</w:t>
      </w:r>
      <w:r>
        <w:t>.</w:t>
      </w:r>
    </w:p>
    <w:p w14:paraId="71C7300A" w14:textId="0C1B804B" w:rsidR="00082409" w:rsidRDefault="00082409" w:rsidP="00316CF6">
      <w:pPr>
        <w:pStyle w:val="LabStepNumberedLevel2"/>
        <w:rPr>
          <w:sz w:val="20"/>
          <w:szCs w:val="20"/>
        </w:rPr>
      </w:pPr>
      <w:r>
        <w:rPr>
          <w:sz w:val="20"/>
          <w:szCs w:val="20"/>
        </w:rPr>
        <w:t xml:space="preserve">Navigate to </w:t>
      </w:r>
      <w:hyperlink r:id="rId143" w:history="1">
        <w:r w:rsidRPr="009367CA">
          <w:rPr>
            <w:rStyle w:val="Hyperlink"/>
            <w:sz w:val="20"/>
            <w:szCs w:val="20"/>
          </w:rPr>
          <w:t>https://www.microsoft.com/en-us/download/details.aspx?id=49961</w:t>
        </w:r>
      </w:hyperlink>
    </w:p>
    <w:p w14:paraId="557B7717" w14:textId="3C0A59D7" w:rsidR="00082409" w:rsidRDefault="00082409" w:rsidP="00316CF6">
      <w:pPr>
        <w:pStyle w:val="LabStepNumberedLevel2"/>
      </w:pPr>
      <w:r>
        <w:t>Click download to download the beta 2 installation files.</w:t>
      </w:r>
    </w:p>
    <w:p w14:paraId="74257015" w14:textId="7545ACC4" w:rsidR="00082409" w:rsidRDefault="00082409" w:rsidP="00082409">
      <w:pPr>
        <w:pStyle w:val="LabStepScreenshotLevel2"/>
      </w:pPr>
      <w:r>
        <w:drawing>
          <wp:inline distT="0" distB="0" distL="0" distR="0" wp14:anchorId="52B036C6" wp14:editId="0F3A2A6F">
            <wp:extent cx="3975652" cy="828023"/>
            <wp:effectExtent l="19050" t="19050" r="254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1111" cy="839574"/>
                    </a:xfrm>
                    <a:prstGeom prst="rect">
                      <a:avLst/>
                    </a:prstGeom>
                    <a:noFill/>
                    <a:ln>
                      <a:solidFill>
                        <a:schemeClr val="bg1">
                          <a:lumMod val="50000"/>
                        </a:schemeClr>
                      </a:solidFill>
                    </a:ln>
                  </pic:spPr>
                </pic:pic>
              </a:graphicData>
            </a:graphic>
          </wp:inline>
        </w:drawing>
      </w:r>
    </w:p>
    <w:p w14:paraId="0D01C4EE" w14:textId="77E2991A" w:rsidR="00082409" w:rsidRDefault="00082409" w:rsidP="00316CF6">
      <w:pPr>
        <w:pStyle w:val="LabStepNumberedLevel2"/>
      </w:pPr>
      <w:r>
        <w:t>On the Choose the download you want page, select</w:t>
      </w:r>
      <w:r w:rsidR="0031272E">
        <w:t xml:space="preserve"> </w:t>
      </w:r>
      <w:r w:rsidR="0031272E" w:rsidRPr="0031272E">
        <w:rPr>
          <w:b/>
        </w:rPr>
        <w:t>SharePoint Server 2016 Beta 2 English.iso</w:t>
      </w:r>
      <w:r w:rsidR="0031272E">
        <w:t xml:space="preserve"> and click </w:t>
      </w:r>
      <w:r w:rsidR="0031272E" w:rsidRPr="0031272E">
        <w:rPr>
          <w:b/>
        </w:rPr>
        <w:t>Next</w:t>
      </w:r>
      <w:r w:rsidR="0031272E">
        <w:t>.</w:t>
      </w:r>
    </w:p>
    <w:p w14:paraId="5A5BC283" w14:textId="6169411F" w:rsidR="00082409" w:rsidRDefault="00082409" w:rsidP="00082409">
      <w:pPr>
        <w:pStyle w:val="LabStepScreenshotLevel2"/>
      </w:pPr>
      <w:r>
        <w:drawing>
          <wp:inline distT="0" distB="0" distL="0" distR="0" wp14:anchorId="01CDEE96" wp14:editId="0AB247E3">
            <wp:extent cx="3967701" cy="1563346"/>
            <wp:effectExtent l="19050" t="19050" r="1397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06861" cy="1578776"/>
                    </a:xfrm>
                    <a:prstGeom prst="rect">
                      <a:avLst/>
                    </a:prstGeom>
                    <a:noFill/>
                    <a:ln>
                      <a:solidFill>
                        <a:schemeClr val="bg1">
                          <a:lumMod val="50000"/>
                        </a:schemeClr>
                      </a:solidFill>
                    </a:ln>
                  </pic:spPr>
                </pic:pic>
              </a:graphicData>
            </a:graphic>
          </wp:inline>
        </w:drawing>
      </w:r>
    </w:p>
    <w:p w14:paraId="146ED1C0" w14:textId="1D74694E" w:rsidR="00082409" w:rsidRDefault="0031272E" w:rsidP="00316CF6">
      <w:pPr>
        <w:pStyle w:val="LabStepNumberedLevel2"/>
      </w:pPr>
      <w:r>
        <w:t xml:space="preserve">Download the ISO file named </w:t>
      </w:r>
      <w:r w:rsidRPr="0031272E">
        <w:t>SharePoint Server 2016 Beta 2 English.iso</w:t>
      </w:r>
      <w:r>
        <w:t>.</w:t>
      </w:r>
    </w:p>
    <w:p w14:paraId="15F8A536" w14:textId="45C3A424" w:rsidR="0031272E" w:rsidRPr="00082409" w:rsidRDefault="001D5039" w:rsidP="00316CF6">
      <w:pPr>
        <w:pStyle w:val="LabStepNumberedLevel2"/>
      </w:pPr>
      <w:r>
        <w:t xml:space="preserve">Double-click on the ISO file to mount it as the </w:t>
      </w:r>
      <w:r w:rsidRPr="001D5039">
        <w:rPr>
          <w:b/>
        </w:rPr>
        <w:t>D:\</w:t>
      </w:r>
      <w:r>
        <w:t xml:space="preserve"> drive.</w:t>
      </w:r>
    </w:p>
    <w:p w14:paraId="5A0002C0" w14:textId="77777777" w:rsidR="001D5039" w:rsidRPr="001D5039" w:rsidRDefault="001C7B5E" w:rsidP="00316CF6">
      <w:pPr>
        <w:pStyle w:val="LabStepNumberedLevel2"/>
      </w:pPr>
      <w:r w:rsidRPr="001D5039">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59E5A537" w:rsidR="001C7B5E" w:rsidRDefault="001D5039" w:rsidP="001D5039">
      <w:pPr>
        <w:pStyle w:val="LabStepScreenshotLevel2"/>
      </w:pPr>
      <w:r>
        <w:t xml:space="preserve"> </w:t>
      </w:r>
      <w:r>
        <w:drawing>
          <wp:inline distT="0" distB="0" distL="0" distR="0" wp14:anchorId="3191E9D4" wp14:editId="15248F85">
            <wp:extent cx="3460479" cy="1842448"/>
            <wp:effectExtent l="0" t="0" r="698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80173" cy="1852934"/>
                    </a:xfrm>
                    <a:prstGeom prst="rect">
                      <a:avLst/>
                    </a:prstGeom>
                    <a:noFill/>
                    <a:ln>
                      <a:noFill/>
                    </a:ln>
                  </pic:spPr>
                </pic:pic>
              </a:graphicData>
            </a:graphic>
          </wp:inline>
        </w:drawing>
      </w:r>
    </w:p>
    <w:p w14:paraId="50C5029D" w14:textId="6C575BBD" w:rsidR="001D5039" w:rsidRDefault="001D5039" w:rsidP="00316CF6">
      <w:pPr>
        <w:pStyle w:val="LabStepNumbered"/>
      </w:pPr>
      <w:r>
        <w:t>Run the SharePoint 2016 Prerequisite Installer for Beta 2.</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7232B281" w:rsidR="001C7B5E" w:rsidRDefault="00164975" w:rsidP="001D5039">
      <w:pPr>
        <w:pStyle w:val="LabStepScreenshotLevel2"/>
        <w:rPr>
          <w:szCs w:val="20"/>
        </w:rPr>
      </w:pPr>
      <w:r>
        <w:lastRenderedPageBreak/>
        <w:drawing>
          <wp:inline distT="0" distB="0" distL="0" distR="0" wp14:anchorId="47918110" wp14:editId="0025C224">
            <wp:extent cx="3679487" cy="27841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00102" cy="2799742"/>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16AB8574" w14:textId="13873F60" w:rsidR="00164975" w:rsidRDefault="004304E2" w:rsidP="001D5039">
      <w:pPr>
        <w:pStyle w:val="LabStepScreenshotLevel2"/>
        <w:rPr>
          <w:szCs w:val="20"/>
        </w:rPr>
      </w:pPr>
      <w:r>
        <w:drawing>
          <wp:inline distT="0" distB="0" distL="0" distR="0" wp14:anchorId="475AEA25" wp14:editId="6260F3C6">
            <wp:extent cx="3835021" cy="29018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48278" cy="2911864"/>
                    </a:xfrm>
                    <a:prstGeom prst="rect">
                      <a:avLst/>
                    </a:prstGeom>
                  </pic:spPr>
                </pic:pic>
              </a:graphicData>
            </a:graphic>
          </wp:inline>
        </w:drawing>
      </w:r>
    </w:p>
    <w:p w14:paraId="46970617" w14:textId="19202030" w:rsidR="004304E2" w:rsidRDefault="001D5039" w:rsidP="00316CF6">
      <w:pPr>
        <w:pStyle w:val="LabStepNumberedLevel2"/>
        <w:rPr>
          <w:noProof/>
        </w:rPr>
      </w:pPr>
      <w:r>
        <w:rPr>
          <w:noProof/>
        </w:rPr>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5FA7329D" w:rsidR="004304E2" w:rsidRDefault="004304E2" w:rsidP="001D5039">
      <w:pPr>
        <w:pStyle w:val="LabStepScreenshotLevel2"/>
        <w:rPr>
          <w:szCs w:val="20"/>
        </w:rPr>
      </w:pPr>
      <w:r>
        <w:drawing>
          <wp:inline distT="0" distB="0" distL="0" distR="0" wp14:anchorId="66932288" wp14:editId="6188FEE3">
            <wp:extent cx="4666831" cy="1804946"/>
            <wp:effectExtent l="19050" t="19050" r="19685" b="241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48886"/>
                    <a:stretch/>
                  </pic:blipFill>
                  <pic:spPr bwMode="auto">
                    <a:xfrm>
                      <a:off x="0" y="0"/>
                      <a:ext cx="4682370" cy="181095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C4D9D4F" w14:textId="7E03EF3C" w:rsidR="001D5039" w:rsidRDefault="001D5039" w:rsidP="00316CF6">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4F7CF742" w14:textId="0EB66642" w:rsidR="006D2CF5" w:rsidRDefault="006D2CF5" w:rsidP="00AA7366">
      <w:pPr>
        <w:pStyle w:val="LabStepScreenshotLevel2"/>
        <w:rPr>
          <w:szCs w:val="20"/>
        </w:rPr>
      </w:pPr>
      <w:r>
        <w:lastRenderedPageBreak/>
        <w:drawing>
          <wp:inline distT="0" distB="0" distL="0" distR="0" wp14:anchorId="067D99D8" wp14:editId="59F76A1C">
            <wp:extent cx="3093057" cy="2340413"/>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2979" cy="2355487"/>
                    </a:xfrm>
                    <a:prstGeom prst="rect">
                      <a:avLst/>
                    </a:prstGeom>
                  </pic:spPr>
                </pic:pic>
              </a:graphicData>
            </a:graphic>
          </wp:inline>
        </w:drawing>
      </w:r>
    </w:p>
    <w:p w14:paraId="41AD73E3" w14:textId="00C84E9E" w:rsidR="001C7B5E" w:rsidRDefault="001C7B5E" w:rsidP="001C7B5E">
      <w:pPr>
        <w:pStyle w:val="LabExerciseCallout"/>
        <w:rPr>
          <w:sz w:val="20"/>
          <w:szCs w:val="20"/>
        </w:rPr>
      </w:pPr>
      <w:r>
        <w:rPr>
          <w:sz w:val="20"/>
          <w:szCs w:val="20"/>
        </w:rPr>
        <w:t>At this point all prerequisites re</w:t>
      </w:r>
      <w:r w:rsidR="001D5039">
        <w:rPr>
          <w:sz w:val="20"/>
          <w:szCs w:val="20"/>
        </w:rPr>
        <w:t>quired by SharePoint Server 2016 Beta 2</w:t>
      </w:r>
      <w:r>
        <w:rPr>
          <w:sz w:val="20"/>
          <w:szCs w:val="20"/>
        </w:rPr>
        <w:t xml:space="preserve"> have been installed.</w:t>
      </w:r>
      <w:r w:rsidR="001D5039">
        <w:rPr>
          <w:sz w:val="20"/>
          <w:szCs w:val="20"/>
        </w:rPr>
        <w:t xml:space="preserve"> Now it’s time to install the Beta 2 version of SharePoint Server 2016.</w:t>
      </w:r>
    </w:p>
    <w:p w14:paraId="0373F87D" w14:textId="465940B6" w:rsidR="001D5039" w:rsidRPr="001D5039" w:rsidRDefault="001D5039" w:rsidP="00316CF6">
      <w:pPr>
        <w:pStyle w:val="LabStepNumbered"/>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745BED81" w:rsidR="001D5039" w:rsidRDefault="00AA7366" w:rsidP="00AA7366">
      <w:pPr>
        <w:pStyle w:val="LabStepScreenshotLevel2"/>
      </w:pPr>
      <w:r>
        <w:drawing>
          <wp:inline distT="0" distB="0" distL="0" distR="0" wp14:anchorId="4AB1A0EC" wp14:editId="127CB999">
            <wp:extent cx="3729162" cy="19855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50607" cy="1996918"/>
                    </a:xfrm>
                    <a:prstGeom prst="rect">
                      <a:avLst/>
                    </a:prstGeom>
                    <a:noFill/>
                    <a:ln>
                      <a:noFill/>
                    </a:ln>
                  </pic:spPr>
                </pic:pic>
              </a:graphicData>
            </a:graphic>
          </wp:inline>
        </w:drawing>
      </w:r>
    </w:p>
    <w:p w14:paraId="7A597D43" w14:textId="52278FB7" w:rsidR="001C7B5E" w:rsidRDefault="001C7B5E" w:rsidP="00316CF6">
      <w:pPr>
        <w:pStyle w:val="LabStepNumbered"/>
      </w:pPr>
      <w:r>
        <w:t xml:space="preserve">When prompted to Enter your Product Key, enter the trial key of </w:t>
      </w:r>
      <w:r w:rsidR="006D2CF5" w:rsidRPr="006D2CF5">
        <w:rPr>
          <w:sz w:val="20"/>
          <w:szCs w:val="20"/>
        </w:rPr>
        <w:t>NQGJR-63HC8-XCRQH-MYVCH-3J3QR</w:t>
      </w:r>
      <w:r w:rsidR="006D2CF5">
        <w:rPr>
          <w:sz w:val="20"/>
          <w:szCs w:val="20"/>
        </w:rPr>
        <w:t xml:space="preserve"> </w:t>
      </w:r>
      <w:r>
        <w:t xml:space="preserve">to continue with the installation of the </w:t>
      </w:r>
      <w:r w:rsidR="00AA7366">
        <w:t>Microsoft SharePoint Server 2016</w:t>
      </w:r>
      <w:r>
        <w:t>. Click Continue.</w:t>
      </w:r>
    </w:p>
    <w:p w14:paraId="52C14768" w14:textId="44F41330" w:rsidR="00AA7366" w:rsidRPr="00AA7366" w:rsidRDefault="00AA7366" w:rsidP="00316CF6">
      <w:pPr>
        <w:pStyle w:val="LabStepNumbered"/>
      </w:pPr>
      <w:r>
        <w:t>On the Read the Microsoft Software License Terms page, check the I accept the terms of this agreement checkbox and click Continue.</w:t>
      </w:r>
    </w:p>
    <w:p w14:paraId="56275A11" w14:textId="0568C615" w:rsidR="001C7B5E" w:rsidRDefault="006D2CF5" w:rsidP="001C7B5E">
      <w:pPr>
        <w:pStyle w:val="LabStepScreenshot"/>
        <w:rPr>
          <w:szCs w:val="20"/>
        </w:rPr>
      </w:pPr>
      <w:r>
        <w:rPr>
          <w:noProof/>
        </w:rPr>
        <w:drawing>
          <wp:inline distT="0" distB="0" distL="0" distR="0" wp14:anchorId="1F83B653" wp14:editId="74544191">
            <wp:extent cx="2515898" cy="230647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5367" cy="2351823"/>
                    </a:xfrm>
                    <a:prstGeom prst="rect">
                      <a:avLst/>
                    </a:prstGeom>
                  </pic:spPr>
                </pic:pic>
              </a:graphicData>
            </a:graphic>
          </wp:inline>
        </w:drawing>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53B2A800" w:rsidR="001C7B5E" w:rsidRDefault="006D2CF5" w:rsidP="001C7B5E">
      <w:pPr>
        <w:pStyle w:val="LabStepScreenshot"/>
        <w:rPr>
          <w:szCs w:val="20"/>
        </w:rPr>
      </w:pPr>
      <w:r>
        <w:rPr>
          <w:noProof/>
        </w:rPr>
        <w:lastRenderedPageBreak/>
        <w:drawing>
          <wp:inline distT="0" distB="0" distL="0" distR="0" wp14:anchorId="07E3E48A" wp14:editId="78157765">
            <wp:extent cx="2590333" cy="2374711"/>
            <wp:effectExtent l="0" t="0" r="635"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27650" cy="2408921"/>
                    </a:xfrm>
                    <a:prstGeom prst="rect">
                      <a:avLst/>
                    </a:prstGeom>
                  </pic:spPr>
                </pic:pic>
              </a:graphicData>
            </a:graphic>
          </wp:inline>
        </w:drawing>
      </w:r>
    </w:p>
    <w:p w14:paraId="025A22AE" w14:textId="60F0E30C"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 xml:space="preserve">selected and click </w:t>
      </w:r>
      <w:r w:rsidR="001C7B5E">
        <w:rPr>
          <w:b/>
        </w:rPr>
        <w:t>Close</w:t>
      </w:r>
      <w:r w:rsidR="001C7B5E">
        <w:t>.</w:t>
      </w:r>
    </w:p>
    <w:p w14:paraId="4B05FBDE" w14:textId="0D9E3035" w:rsidR="001C7B5E" w:rsidRDefault="00761E58" w:rsidP="005647E9">
      <w:pPr>
        <w:pStyle w:val="LabStepScreenshot"/>
      </w:pPr>
      <w:r>
        <w:rPr>
          <w:noProof/>
        </w:rPr>
        <w:drawing>
          <wp:inline distT="0" distB="0" distL="0" distR="0" wp14:anchorId="08AC290A" wp14:editId="092319B2">
            <wp:extent cx="3043450" cy="279011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61557" cy="2806709"/>
                    </a:xfrm>
                    <a:prstGeom prst="rect">
                      <a:avLst/>
                    </a:prstGeom>
                  </pic:spPr>
                </pic:pic>
              </a:graphicData>
            </a:graphic>
          </wp:inline>
        </w:drawing>
      </w:r>
    </w:p>
    <w:p w14:paraId="691387F2" w14:textId="37F04170" w:rsidR="00761E58" w:rsidRDefault="00AA7366" w:rsidP="00761E58">
      <w:pPr>
        <w:pStyle w:val="Heading3"/>
      </w:pPr>
      <w:r>
        <w:t>Task 10</w:t>
      </w:r>
      <w:r w:rsidR="00761E58">
        <w:t xml:space="preserve">: Install </w:t>
      </w:r>
      <w:r>
        <w:t>SharePoint Server 2016 Release Candidate</w:t>
      </w:r>
    </w:p>
    <w:p w14:paraId="4E586D88" w14:textId="5EFA47AD" w:rsidR="00761E58" w:rsidRDefault="00784703" w:rsidP="00784703">
      <w:pPr>
        <w:pStyle w:val="LabExerciseLeadIn"/>
      </w:pPr>
      <w:r>
        <w:t xml:space="preserve">In this task, you will install the SharePoint 2016 release candidate on top of the SharePoint Beta 2 installation that you </w:t>
      </w:r>
      <w:r w:rsidR="00AA7366">
        <w:t>performed</w:t>
      </w:r>
      <w:r>
        <w:t xml:space="preserve"> in the previous step.</w:t>
      </w:r>
    </w:p>
    <w:p w14:paraId="62313F8A" w14:textId="14F50095" w:rsidR="00784703" w:rsidRDefault="00784703" w:rsidP="00316CF6">
      <w:pPr>
        <w:pStyle w:val="LabStepNumbered"/>
        <w:numPr>
          <w:ilvl w:val="0"/>
          <w:numId w:val="44"/>
        </w:numPr>
      </w:pPr>
      <w:r>
        <w:t xml:space="preserve">Download the </w:t>
      </w:r>
      <w:r w:rsidR="00AA7366">
        <w:t>installation files for the SharePoint Server 2016 Release Candidate Patch.</w:t>
      </w:r>
    </w:p>
    <w:p w14:paraId="395F7081" w14:textId="0EC534D5" w:rsidR="00784703" w:rsidRDefault="00AA7366" w:rsidP="00316CF6">
      <w:pPr>
        <w:pStyle w:val="LabStepNumberedLevel2"/>
      </w:pPr>
      <w:r>
        <w:t>In a browser, navigate to the following URL.</w:t>
      </w:r>
    </w:p>
    <w:p w14:paraId="6DC3F72F" w14:textId="48741C62" w:rsidR="00784703" w:rsidRDefault="003845A0" w:rsidP="00784703">
      <w:pPr>
        <w:pStyle w:val="LabStepCodeBlockLevel2"/>
      </w:pPr>
      <w:hyperlink r:id="rId155" w:history="1">
        <w:r w:rsidR="00AA7366" w:rsidRPr="009367CA">
          <w:rPr>
            <w:rStyle w:val="Hyperlink"/>
          </w:rPr>
          <w:t>https://www.microsoft.com/en-us/download/details.aspx?id=50737</w:t>
        </w:r>
      </w:hyperlink>
      <w:r w:rsidR="00AA7366">
        <w:t xml:space="preserve"> </w:t>
      </w:r>
    </w:p>
    <w:p w14:paraId="2C44E064" w14:textId="0A6ED1F0" w:rsidR="00784703" w:rsidRDefault="00AA7366" w:rsidP="00316CF6">
      <w:pPr>
        <w:pStyle w:val="LabStepNumberedLevel2"/>
      </w:pPr>
      <w:r>
        <w:t xml:space="preserve">Click the </w:t>
      </w:r>
      <w:r w:rsidRPr="000D67F0">
        <w:rPr>
          <w:b/>
        </w:rPr>
        <w:t>Download</w:t>
      </w:r>
      <w:r>
        <w:t xml:space="preserve"> button.</w:t>
      </w:r>
    </w:p>
    <w:p w14:paraId="2FDD8E63" w14:textId="42C007F0" w:rsidR="00784703" w:rsidRDefault="00784703" w:rsidP="00784703">
      <w:pPr>
        <w:pStyle w:val="LabStepScreenshotLevel2"/>
      </w:pPr>
      <w:r>
        <w:drawing>
          <wp:inline distT="0" distB="0" distL="0" distR="0" wp14:anchorId="75AA0B72" wp14:editId="3747419E">
            <wp:extent cx="3891280" cy="951202"/>
            <wp:effectExtent l="19050" t="19050" r="13970" b="209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23196" cy="959004"/>
                    </a:xfrm>
                    <a:prstGeom prst="rect">
                      <a:avLst/>
                    </a:prstGeom>
                    <a:noFill/>
                    <a:ln>
                      <a:solidFill>
                        <a:schemeClr val="bg1">
                          <a:lumMod val="50000"/>
                        </a:schemeClr>
                      </a:solidFill>
                    </a:ln>
                  </pic:spPr>
                </pic:pic>
              </a:graphicData>
            </a:graphic>
          </wp:inline>
        </w:drawing>
      </w:r>
    </w:p>
    <w:p w14:paraId="1056FD46" w14:textId="3B84E8D1" w:rsidR="00784703" w:rsidRDefault="00AA7366" w:rsidP="00316CF6">
      <w:pPr>
        <w:pStyle w:val="LabStepNumberedLevel2"/>
      </w:pPr>
      <w:r>
        <w:t xml:space="preserve">When promoted to </w:t>
      </w:r>
      <w:r w:rsidRPr="000D67F0">
        <w:rPr>
          <w:b/>
        </w:rPr>
        <w:t>Choose the download you want</w:t>
      </w:r>
      <w:r>
        <w:t xml:space="preserve">, </w:t>
      </w:r>
      <w:r w:rsidR="000D67F0">
        <w:t>select the following 2 files</w:t>
      </w:r>
    </w:p>
    <w:p w14:paraId="74E4770F" w14:textId="4048F6D6" w:rsidR="000D67F0" w:rsidRPr="000D67F0" w:rsidRDefault="000D67F0" w:rsidP="000D67F0">
      <w:pPr>
        <w:pStyle w:val="LabStepNumberedLevel3"/>
        <w:rPr>
          <w:b/>
        </w:rPr>
      </w:pPr>
      <w:r w:rsidRPr="000D67F0">
        <w:rPr>
          <w:b/>
        </w:rPr>
        <w:t>SharePoint Server 2016 Release Candidate English Prerequisite Installer.zip</w:t>
      </w:r>
      <w:r>
        <w:rPr>
          <w:b/>
        </w:rPr>
        <w:t>.</w:t>
      </w:r>
    </w:p>
    <w:p w14:paraId="6820508B" w14:textId="4A3241DD" w:rsidR="000D67F0" w:rsidRDefault="000D67F0" w:rsidP="000D67F0">
      <w:pPr>
        <w:pStyle w:val="LabStepNumberedLevel3"/>
      </w:pPr>
      <w:r w:rsidRPr="000D67F0">
        <w:rPr>
          <w:b/>
        </w:rPr>
        <w:lastRenderedPageBreak/>
        <w:t>SharePoint Server 2016 Release Candidate Global Patch.zip</w:t>
      </w:r>
      <w:r>
        <w:t>.</w:t>
      </w:r>
    </w:p>
    <w:p w14:paraId="34939E0A" w14:textId="007C596D" w:rsidR="00784703" w:rsidRDefault="00784703" w:rsidP="00784703">
      <w:pPr>
        <w:pStyle w:val="LabStepScreenshotLevel2"/>
      </w:pPr>
      <w:r>
        <w:drawing>
          <wp:inline distT="0" distB="0" distL="0" distR="0" wp14:anchorId="74B3EDEC" wp14:editId="03AA88A6">
            <wp:extent cx="3753015" cy="1470024"/>
            <wp:effectExtent l="19050" t="19050" r="19050" b="165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03628" cy="1489849"/>
                    </a:xfrm>
                    <a:prstGeom prst="rect">
                      <a:avLst/>
                    </a:prstGeom>
                    <a:noFill/>
                    <a:ln>
                      <a:solidFill>
                        <a:schemeClr val="bg1">
                          <a:lumMod val="50000"/>
                        </a:schemeClr>
                      </a:solidFill>
                    </a:ln>
                  </pic:spPr>
                </pic:pic>
              </a:graphicData>
            </a:graphic>
          </wp:inline>
        </w:drawing>
      </w:r>
    </w:p>
    <w:p w14:paraId="60FB705F" w14:textId="4B49A8A6" w:rsidR="00784703" w:rsidRDefault="000D67F0" w:rsidP="00316CF6">
      <w:pPr>
        <w:pStyle w:val="LabStepNumberedLevel2"/>
      </w:pPr>
      <w:r>
        <w:t>Click next to download these two files.</w:t>
      </w:r>
    </w:p>
    <w:p w14:paraId="0A6C3B77" w14:textId="3FA0AD32" w:rsidR="00784703" w:rsidRDefault="000D67F0" w:rsidP="00316CF6">
      <w:pPr>
        <w:pStyle w:val="LabStepNumbered"/>
      </w:pPr>
      <w:r>
        <w:t xml:space="preserve">Run the SharePoint 2016 Release Candidate Prerequisite Installer. </w:t>
      </w:r>
    </w:p>
    <w:p w14:paraId="2D050FEB" w14:textId="34246A84" w:rsidR="000D67F0" w:rsidRPr="000D67F0" w:rsidRDefault="00784703" w:rsidP="00316CF6">
      <w:pPr>
        <w:pStyle w:val="LabStepNumberedLevel2"/>
      </w:pPr>
      <w:r>
        <w:t xml:space="preserve">Extract </w:t>
      </w:r>
      <w:r w:rsidR="000D67F0">
        <w:t xml:space="preserve">the files for </w:t>
      </w:r>
      <w:r w:rsidR="000D67F0" w:rsidRPr="000D67F0">
        <w:t>SharePoint Server 2016 Release Candidate English Prerequisite Installer.zip</w:t>
      </w:r>
      <w:r w:rsidR="000D67F0">
        <w:t xml:space="preserve"> to a folder.</w:t>
      </w:r>
    </w:p>
    <w:p w14:paraId="09E742E5" w14:textId="197E714B" w:rsidR="00784703" w:rsidRDefault="000D67F0" w:rsidP="00316CF6">
      <w:pPr>
        <w:pStyle w:val="LabStepNumberedLevel2"/>
      </w:pPr>
      <w:r>
        <w:t xml:space="preserve">Locate and double-click </w:t>
      </w:r>
      <w:r w:rsidRPr="000D67F0">
        <w:t>prerequisiteinstaller.exe</w:t>
      </w:r>
      <w:r>
        <w:t xml:space="preserve"> to run the </w:t>
      </w:r>
      <w:r w:rsidRPr="000D67F0">
        <w:t>Prerequisite Installer</w:t>
      </w:r>
      <w:r>
        <w:t>.</w:t>
      </w:r>
    </w:p>
    <w:p w14:paraId="38051915" w14:textId="5A0596C2" w:rsidR="00784703" w:rsidRDefault="00784703" w:rsidP="00784703">
      <w:pPr>
        <w:pStyle w:val="LabStepScreenshotLevel2"/>
      </w:pPr>
      <w:r>
        <w:drawing>
          <wp:inline distT="0" distB="0" distL="0" distR="0" wp14:anchorId="237589B6" wp14:editId="3F6E414C">
            <wp:extent cx="5130800" cy="202809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6687" cy="2034371"/>
                    </a:xfrm>
                    <a:prstGeom prst="rect">
                      <a:avLst/>
                    </a:prstGeom>
                  </pic:spPr>
                </pic:pic>
              </a:graphicData>
            </a:graphic>
          </wp:inline>
        </w:drawing>
      </w:r>
    </w:p>
    <w:p w14:paraId="691A24B8" w14:textId="4CCE6D6E" w:rsidR="00784703" w:rsidRDefault="000D67F0" w:rsidP="00316CF6">
      <w:pPr>
        <w:pStyle w:val="LabStepNumberedLevel2"/>
      </w:pPr>
      <w:r>
        <w:t xml:space="preserve">On the Welcome page, click </w:t>
      </w:r>
      <w:r w:rsidRPr="000D67F0">
        <w:rPr>
          <w:b/>
        </w:rPr>
        <w:t>Next</w:t>
      </w:r>
      <w:r>
        <w:t xml:space="preserve"> to continue with the installation</w:t>
      </w:r>
    </w:p>
    <w:p w14:paraId="38E65A26" w14:textId="7F093314" w:rsidR="00784703" w:rsidRDefault="00784703" w:rsidP="00784703">
      <w:pPr>
        <w:pStyle w:val="LabStepScreenshotLevel2"/>
      </w:pPr>
      <w:r>
        <w:drawing>
          <wp:inline distT="0" distB="0" distL="0" distR="0" wp14:anchorId="1EF981AD" wp14:editId="48EC83C4">
            <wp:extent cx="4135120" cy="312890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3630" cy="3135347"/>
                    </a:xfrm>
                    <a:prstGeom prst="rect">
                      <a:avLst/>
                    </a:prstGeom>
                  </pic:spPr>
                </pic:pic>
              </a:graphicData>
            </a:graphic>
          </wp:inline>
        </w:drawing>
      </w:r>
    </w:p>
    <w:p w14:paraId="3F825433" w14:textId="17424A17" w:rsidR="00784703" w:rsidRDefault="000D67F0" w:rsidP="00316CF6">
      <w:pPr>
        <w:pStyle w:val="LabStepNumberedLevel2"/>
      </w:pPr>
      <w:r>
        <w:t xml:space="preserve">Accept the terms and click </w:t>
      </w:r>
      <w:r w:rsidRPr="000D67F0">
        <w:rPr>
          <w:b/>
        </w:rPr>
        <w:t>Next</w:t>
      </w:r>
      <w:r>
        <w:t>.</w:t>
      </w:r>
    </w:p>
    <w:p w14:paraId="574DFE4D" w14:textId="74AB914F" w:rsidR="00784703" w:rsidRDefault="000D67F0" w:rsidP="00316CF6">
      <w:pPr>
        <w:pStyle w:val="LabStepNumberedLevel2"/>
      </w:pPr>
      <w:r>
        <w:t xml:space="preserve">Wait until you see the Installation complete dialog and then click </w:t>
      </w:r>
      <w:r w:rsidRPr="000D67F0">
        <w:rPr>
          <w:b/>
        </w:rPr>
        <w:t>Finish</w:t>
      </w:r>
      <w:r>
        <w:t xml:space="preserve">. </w:t>
      </w:r>
    </w:p>
    <w:p w14:paraId="3A1FB42B" w14:textId="208D0126" w:rsidR="00DB0A64" w:rsidRDefault="00DB0A64" w:rsidP="00DB0A64">
      <w:pPr>
        <w:pStyle w:val="LabStepScreenshotLevel2"/>
      </w:pPr>
      <w:r>
        <w:lastRenderedPageBreak/>
        <w:drawing>
          <wp:inline distT="0" distB="0" distL="0" distR="0" wp14:anchorId="5C71C1AE" wp14:editId="0B83CCC8">
            <wp:extent cx="3705308" cy="28036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6448" cy="2812112"/>
                    </a:xfrm>
                    <a:prstGeom prst="rect">
                      <a:avLst/>
                    </a:prstGeom>
                  </pic:spPr>
                </pic:pic>
              </a:graphicData>
            </a:graphic>
          </wp:inline>
        </w:drawing>
      </w:r>
    </w:p>
    <w:p w14:paraId="6A570685" w14:textId="07227EB0" w:rsidR="00DB0A64" w:rsidRDefault="00DB0A64" w:rsidP="00316CF6">
      <w:pPr>
        <w:pStyle w:val="LabStepNumbered"/>
      </w:pPr>
      <w:r>
        <w:t xml:space="preserve">Install </w:t>
      </w:r>
      <w:r w:rsidR="000D67F0">
        <w:t xml:space="preserve">SharePoint 2016 Release candidate </w:t>
      </w:r>
      <w:r>
        <w:t>Global Patch</w:t>
      </w:r>
      <w:r w:rsidR="000D67F0">
        <w:t>.</w:t>
      </w:r>
    </w:p>
    <w:p w14:paraId="13A18C15" w14:textId="0767A704" w:rsidR="000D67F0" w:rsidRPr="000D67F0" w:rsidRDefault="000D67F0" w:rsidP="00316CF6">
      <w:pPr>
        <w:pStyle w:val="LabStepNumberedLevel2"/>
      </w:pPr>
      <w:r>
        <w:t xml:space="preserve">Extract the files for </w:t>
      </w:r>
      <w:r w:rsidRPr="000D67F0">
        <w:t>SharePoint Server 2016 Release Candidate Global Patch.zip</w:t>
      </w:r>
      <w:r>
        <w:t xml:space="preserve"> to a folder.</w:t>
      </w:r>
    </w:p>
    <w:p w14:paraId="3787B328" w14:textId="16931019" w:rsidR="000D67F0" w:rsidRDefault="000D67F0" w:rsidP="00316CF6">
      <w:pPr>
        <w:pStyle w:val="LabStepNumberedLevel2"/>
      </w:pPr>
      <w:r>
        <w:t xml:space="preserve">Locate and double-click sts.msp to run the </w:t>
      </w:r>
      <w:r w:rsidRPr="000D67F0">
        <w:t>Release Candidate</w:t>
      </w:r>
      <w:r>
        <w:t xml:space="preserve"> Patch </w:t>
      </w:r>
      <w:r w:rsidRPr="000D67F0">
        <w:t>Installer</w:t>
      </w:r>
      <w:r>
        <w:t>.</w:t>
      </w:r>
    </w:p>
    <w:p w14:paraId="50E79974" w14:textId="4649D982" w:rsidR="00DB0A64" w:rsidRDefault="00DB0A64" w:rsidP="00DB0A64">
      <w:pPr>
        <w:pStyle w:val="LabStepScreenshotLevel2"/>
      </w:pPr>
      <w:r>
        <w:drawing>
          <wp:inline distT="0" distB="0" distL="0" distR="0" wp14:anchorId="1A2A28CB" wp14:editId="6BBC5DE0">
            <wp:extent cx="5057298" cy="1692322"/>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2912" cy="1700893"/>
                    </a:xfrm>
                    <a:prstGeom prst="rect">
                      <a:avLst/>
                    </a:prstGeom>
                  </pic:spPr>
                </pic:pic>
              </a:graphicData>
            </a:graphic>
          </wp:inline>
        </w:drawing>
      </w:r>
    </w:p>
    <w:p w14:paraId="3A6B899E" w14:textId="2201486F" w:rsidR="00DB0A64" w:rsidRDefault="000D67F0" w:rsidP="00316CF6">
      <w:pPr>
        <w:pStyle w:val="LabStepNumberedLevel2"/>
      </w:pPr>
      <w:r>
        <w:t>Wait until the installer program finishes.</w:t>
      </w:r>
    </w:p>
    <w:p w14:paraId="26448DFD" w14:textId="5B5A63EA" w:rsidR="000D67F0" w:rsidRDefault="000D67F0" w:rsidP="00316CF6">
      <w:pPr>
        <w:pStyle w:val="LabStepNumberedLevel2"/>
      </w:pPr>
      <w:r>
        <w:t xml:space="preserve">When you are prompted with the </w:t>
      </w:r>
      <w:r w:rsidRPr="000D67F0">
        <w:rPr>
          <w:b/>
        </w:rPr>
        <w:t>Run Configuration Wizard</w:t>
      </w:r>
      <w:r>
        <w:t xml:space="preserve"> page, make sure to unselect the checkbox with the caption </w:t>
      </w:r>
      <w:r w:rsidRPr="000D67F0">
        <w:rPr>
          <w:b/>
        </w:rPr>
        <w:t>Run the SharePoint Products Configuration now</w:t>
      </w:r>
      <w:r>
        <w:t xml:space="preserve"> and click Close.</w:t>
      </w:r>
    </w:p>
    <w:p w14:paraId="5FB52998" w14:textId="6453E1D0" w:rsidR="00DB0A64" w:rsidRDefault="00D516A7" w:rsidP="00DB0A64">
      <w:pPr>
        <w:pStyle w:val="LabStepScreenshotLevel2"/>
      </w:pPr>
      <w:r>
        <w:drawing>
          <wp:inline distT="0" distB="0" distL="0" distR="0" wp14:anchorId="010AE758" wp14:editId="36695E1A">
            <wp:extent cx="2811439" cy="2577410"/>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0320" cy="2622222"/>
                    </a:xfrm>
                    <a:prstGeom prst="rect">
                      <a:avLst/>
                    </a:prstGeom>
                  </pic:spPr>
                </pic:pic>
              </a:graphicData>
            </a:graphic>
          </wp:inline>
        </w:drawing>
      </w:r>
    </w:p>
    <w:p w14:paraId="7EDB141A" w14:textId="2EBC7CE3" w:rsidR="00DB0A64" w:rsidRDefault="00706BC9" w:rsidP="00706BC9">
      <w:pPr>
        <w:pStyle w:val="LabExerciseCallout"/>
      </w:pPr>
      <w:r>
        <w:t>You have now completed the installation of the SharePoint Server 2016 Release Candidate. Next, you will install Workflow Manager and after that you will begin to create and configure a local SharePoint 2016 farm.</w:t>
      </w:r>
    </w:p>
    <w:p w14:paraId="3F9C4F36" w14:textId="350C8FBF" w:rsidR="001C7B5E" w:rsidRDefault="001C7B5E" w:rsidP="001C7B5E">
      <w:pPr>
        <w:pStyle w:val="Heading3"/>
      </w:pPr>
      <w:r>
        <w:lastRenderedPageBreak/>
        <w:t>Task 11: Install Workflow Manager</w:t>
      </w:r>
    </w:p>
    <w:p w14:paraId="6A97A31B" w14:textId="7CB229B5" w:rsidR="001C7B5E" w:rsidRDefault="00A83826" w:rsidP="001C7B5E">
      <w:pPr>
        <w:pStyle w:val="LabExerciseLeadIn"/>
        <w:rPr>
          <w:sz w:val="20"/>
          <w:szCs w:val="20"/>
        </w:rPr>
      </w:pPr>
      <w:r>
        <w:rPr>
          <w:sz w:val="20"/>
          <w:szCs w:val="20"/>
        </w:rPr>
        <w:t>In this section you will i</w:t>
      </w:r>
      <w:r w:rsidR="001C7B5E">
        <w:rPr>
          <w:sz w:val="20"/>
          <w:szCs w:val="20"/>
        </w:rPr>
        <w:t xml:space="preserve">nstall Workflow Manager </w:t>
      </w:r>
      <w:r>
        <w:rPr>
          <w:sz w:val="20"/>
          <w:szCs w:val="20"/>
        </w:rPr>
        <w:t>to provide the required infrastructure support to enable SharePoint 2013 workflows.</w:t>
      </w:r>
    </w:p>
    <w:p w14:paraId="56593081" w14:textId="75F72B8C" w:rsidR="001C7B5E" w:rsidRPr="001C7B5E" w:rsidRDefault="001C7B5E" w:rsidP="00316CF6">
      <w:pPr>
        <w:pStyle w:val="LabStepNumbered"/>
      </w:pPr>
      <w:r>
        <w:t>Install</w:t>
      </w:r>
      <w:r w:rsidR="00706BC9">
        <w:t xml:space="preserve"> and run the</w:t>
      </w:r>
      <w:r>
        <w:t xml:space="preserve"> Microsoft Web Platform Installer</w:t>
      </w:r>
    </w:p>
    <w:p w14:paraId="36A69BB5" w14:textId="77777777" w:rsidR="001C7B5E" w:rsidRDefault="001C7B5E" w:rsidP="00316CF6">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5FE8B1D3" w14:textId="77777777" w:rsidR="003F194B" w:rsidRPr="003F194B" w:rsidRDefault="001C7B5E" w:rsidP="00316CF6">
      <w:pPr>
        <w:pStyle w:val="LabStepNumberedLevel2"/>
        <w:rPr>
          <w:sz w:val="20"/>
          <w:szCs w:val="20"/>
        </w:rPr>
      </w:pPr>
      <w:r>
        <w:t>Open Internet Explorer and browse to the following address:</w:t>
      </w:r>
    </w:p>
    <w:p w14:paraId="30B0363D" w14:textId="3F3D18FE" w:rsidR="001C7B5E" w:rsidRPr="001C7B5E" w:rsidRDefault="00454961" w:rsidP="003F194B">
      <w:pPr>
        <w:pStyle w:val="LabStepCodeBlockLevel2"/>
        <w:rPr>
          <w:sz w:val="20"/>
          <w:szCs w:val="20"/>
        </w:rPr>
      </w:pPr>
      <w:r w:rsidRPr="001D727A">
        <w:t>http://www.microsoft.com/web/downloads/platform.aspx</w:t>
      </w:r>
    </w:p>
    <w:p w14:paraId="731D8093" w14:textId="7FD3BEB7" w:rsidR="001C7B5E" w:rsidRPr="003F194B" w:rsidRDefault="001C7B5E" w:rsidP="00316CF6">
      <w:pPr>
        <w:pStyle w:val="LabStepNumberedLevel2"/>
        <w:rPr>
          <w:sz w:val="20"/>
          <w:szCs w:val="20"/>
        </w:rPr>
      </w:pPr>
      <w:r>
        <w:t xml:space="preserve">Click </w:t>
      </w:r>
      <w:r>
        <w:rPr>
          <w:b/>
        </w:rPr>
        <w:t>Download</w:t>
      </w:r>
      <w:r>
        <w:t xml:space="preserve"> and run the installer.</w:t>
      </w:r>
    </w:p>
    <w:p w14:paraId="79487082" w14:textId="60029027" w:rsidR="003F194B" w:rsidRPr="003F194B" w:rsidRDefault="00706BC9" w:rsidP="00316CF6">
      <w:pPr>
        <w:pStyle w:val="LabStepNumberedLevel2"/>
        <w:rPr>
          <w:sz w:val="20"/>
          <w:szCs w:val="20"/>
        </w:rPr>
      </w:pPr>
      <w:r>
        <w:t>After the installation</w:t>
      </w:r>
      <w:r w:rsidR="003F194B">
        <w:t xml:space="preserve"> process, you should </w:t>
      </w:r>
      <w:r>
        <w:t>be able to launch the Web Platform Installer as shown in the following screenshot</w:t>
      </w:r>
    </w:p>
    <w:p w14:paraId="3AE1ADA3" w14:textId="4CC171C5" w:rsidR="003F194B" w:rsidRPr="001C7B5E" w:rsidRDefault="003F194B" w:rsidP="003F194B">
      <w:pPr>
        <w:pStyle w:val="LabStepScreenshotLevel2"/>
      </w:pPr>
      <w:r>
        <w:drawing>
          <wp:inline distT="0" distB="0" distL="0" distR="0" wp14:anchorId="34367938" wp14:editId="6B4C8E48">
            <wp:extent cx="4258101" cy="2207904"/>
            <wp:effectExtent l="0" t="0" r="9525"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9901" cy="2234763"/>
                    </a:xfrm>
                    <a:prstGeom prst="rect">
                      <a:avLst/>
                    </a:prstGeom>
                  </pic:spPr>
                </pic:pic>
              </a:graphicData>
            </a:graphic>
          </wp:inline>
        </w:drawing>
      </w:r>
    </w:p>
    <w:p w14:paraId="14869D64" w14:textId="49597BB2" w:rsidR="001C7B5E" w:rsidRDefault="001C7B5E" w:rsidP="00316CF6">
      <w:pPr>
        <w:pStyle w:val="LabStepNumbered"/>
      </w:pPr>
      <w:r>
        <w:t xml:space="preserve">In the </w:t>
      </w:r>
      <w:r w:rsidR="00653543">
        <w:rPr>
          <w:b/>
        </w:rPr>
        <w:t>Web Platform Installer 5.0</w:t>
      </w:r>
      <w:r w:rsidR="00446EA2">
        <w:t xml:space="preserve"> </w:t>
      </w:r>
      <w:r>
        <w:t xml:space="preserve">use the Search box at the top right to search for </w:t>
      </w:r>
      <w:r w:rsidR="00A83826">
        <w:rPr>
          <w:b/>
        </w:rPr>
        <w:t>Workflow</w:t>
      </w:r>
    </w:p>
    <w:p w14:paraId="28B16E1A" w14:textId="277D2053" w:rsidR="00A83826" w:rsidRDefault="00A83826" w:rsidP="00316CF6">
      <w:pPr>
        <w:pStyle w:val="LabStepNumberedLevel2"/>
      </w:pPr>
      <w:r>
        <w:t>When searching for Workflow, you should find</w:t>
      </w:r>
      <w:r w:rsidR="009C72C9">
        <w:t xml:space="preserve"> a product named</w:t>
      </w:r>
      <w:r>
        <w:t xml:space="preserve"> </w:t>
      </w:r>
      <w:r>
        <w:rPr>
          <w:b/>
        </w:rPr>
        <w:t>Workflow Manager 1.0 Refresh (CU2)</w:t>
      </w:r>
      <w:r w:rsidR="009C72C9">
        <w:t>.</w:t>
      </w:r>
    </w:p>
    <w:p w14:paraId="0B50C1A6" w14:textId="4AEE07E3" w:rsidR="001C7B5E" w:rsidRDefault="001C7B5E" w:rsidP="00316CF6">
      <w:pPr>
        <w:pStyle w:val="LabStepNumberedLevel2"/>
      </w:pPr>
      <w:r>
        <w:t xml:space="preserve">Click Add for </w:t>
      </w:r>
      <w:r w:rsidR="00A83826">
        <w:t>Workflow Manager 1.0 Refresh (CU2)</w:t>
      </w:r>
      <w:r w:rsidR="00706BC9" w:rsidRPr="00706BC9">
        <w:t xml:space="preserve"> and then click Continue.</w:t>
      </w:r>
    </w:p>
    <w:p w14:paraId="4C4A7B84" w14:textId="684551B8" w:rsidR="00706BC9" w:rsidRPr="00F3387E" w:rsidRDefault="00706BC9" w:rsidP="00316CF6">
      <w:pPr>
        <w:pStyle w:val="LabStepNumberedLevel2"/>
      </w:pPr>
      <w:r>
        <w:t xml:space="preserve">On the </w:t>
      </w:r>
      <w:r w:rsidRPr="00706BC9">
        <w:rPr>
          <w:b/>
        </w:rPr>
        <w:t>Configure</w:t>
      </w:r>
      <w:r>
        <w:t xml:space="preserve"> page, click </w:t>
      </w:r>
      <w:r w:rsidRPr="00706BC9">
        <w:rPr>
          <w:b/>
        </w:rPr>
        <w:t>Continue</w:t>
      </w:r>
      <w:r>
        <w:t>.</w:t>
      </w:r>
    </w:p>
    <w:p w14:paraId="7045BB5F" w14:textId="28D86D01" w:rsidR="00F3387E" w:rsidRDefault="001E66C7" w:rsidP="00F3387E">
      <w:pPr>
        <w:pStyle w:val="LabStepScreenshotLevel2"/>
      </w:pPr>
      <w:r>
        <w:drawing>
          <wp:inline distT="0" distB="0" distL="0" distR="0" wp14:anchorId="7CFBCEA0" wp14:editId="5B8C131F">
            <wp:extent cx="3144548" cy="215634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7411" cy="2178881"/>
                    </a:xfrm>
                    <a:prstGeom prst="rect">
                      <a:avLst/>
                    </a:prstGeom>
                  </pic:spPr>
                </pic:pic>
              </a:graphicData>
            </a:graphic>
          </wp:inline>
        </w:drawing>
      </w:r>
    </w:p>
    <w:p w14:paraId="11DA905D" w14:textId="0FACCD27" w:rsidR="00706BC9" w:rsidRDefault="00706BC9" w:rsidP="00316CF6">
      <w:pPr>
        <w:pStyle w:val="LabStepNumberedLevel2"/>
      </w:pPr>
      <w:r>
        <w:t xml:space="preserve">When installation is complete, </w:t>
      </w:r>
      <w:r w:rsidR="000055E4">
        <w:t xml:space="preserve">you will see a </w:t>
      </w:r>
      <w:r w:rsidR="000055E4" w:rsidRPr="000055E4">
        <w:rPr>
          <w:b/>
        </w:rPr>
        <w:t>Welcome</w:t>
      </w:r>
      <w:r w:rsidR="000055E4">
        <w:t xml:space="preserve"> page. At this point, you DO NOT want to select an option to configure Workflow Manager. Instead, close the </w:t>
      </w:r>
      <w:r w:rsidR="000055E4" w:rsidRPr="000055E4">
        <w:rPr>
          <w:b/>
        </w:rPr>
        <w:t>Welcome</w:t>
      </w:r>
      <w:r w:rsidR="000055E4">
        <w:t xml:space="preserve"> page by clicking the </w:t>
      </w:r>
      <w:r w:rsidR="000055E4" w:rsidRPr="000055E4">
        <w:rPr>
          <w:b/>
        </w:rPr>
        <w:t>X</w:t>
      </w:r>
      <w:r w:rsidR="000055E4">
        <w:t xml:space="preserve"> menu in the upper right corner.</w:t>
      </w:r>
    </w:p>
    <w:p w14:paraId="771CD379" w14:textId="1F63C82F" w:rsidR="00F3387E" w:rsidRDefault="00F3387E" w:rsidP="00F3387E">
      <w:pPr>
        <w:pStyle w:val="LabStepScreenshotLevel2"/>
      </w:pPr>
      <w:r>
        <w:lastRenderedPageBreak/>
        <w:drawing>
          <wp:inline distT="0" distB="0" distL="0" distR="0" wp14:anchorId="0C7D9154" wp14:editId="24D6DEF7">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86000" cy="2788829"/>
                    </a:xfrm>
                    <a:prstGeom prst="rect">
                      <a:avLst/>
                    </a:prstGeom>
                  </pic:spPr>
                </pic:pic>
              </a:graphicData>
            </a:graphic>
          </wp:inline>
        </w:drawing>
      </w:r>
    </w:p>
    <w:p w14:paraId="5203857F" w14:textId="69CD5733" w:rsidR="00706BC9" w:rsidRDefault="000055E4" w:rsidP="00316CF6">
      <w:pPr>
        <w:pStyle w:val="LabStepNumberedLevel2"/>
      </w:pPr>
      <w:r>
        <w:t xml:space="preserve">You </w:t>
      </w:r>
      <w:r w:rsidR="00A83826">
        <w:t xml:space="preserve">should now see the </w:t>
      </w:r>
      <w:r w:rsidR="00A83826" w:rsidRPr="00A83826">
        <w:rPr>
          <w:b/>
        </w:rPr>
        <w:t>FINISH</w:t>
      </w:r>
      <w:r w:rsidR="00A83826">
        <w:t xml:space="preserve"> page which displays a list of what has been installed including Workflow Manager and all its dependency components. Click </w:t>
      </w:r>
      <w:r w:rsidR="00A83826" w:rsidRPr="00A83826">
        <w:rPr>
          <w:b/>
        </w:rPr>
        <w:t>Finish</w:t>
      </w:r>
      <w:r w:rsidR="00A83826">
        <w:t xml:space="preserve"> to close the Web Platform Installer.</w:t>
      </w:r>
    </w:p>
    <w:p w14:paraId="692B689A" w14:textId="7D1541CA" w:rsidR="00F3387E" w:rsidRDefault="00F3387E" w:rsidP="00F3387E">
      <w:pPr>
        <w:pStyle w:val="LabStepScreenshotLevel2"/>
      </w:pPr>
      <w:r>
        <w:drawing>
          <wp:inline distT="0" distB="0" distL="0" distR="0" wp14:anchorId="07526E7E" wp14:editId="008F247B">
            <wp:extent cx="3466531" cy="2535383"/>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2591" cy="2547129"/>
                    </a:xfrm>
                    <a:prstGeom prst="rect">
                      <a:avLst/>
                    </a:prstGeom>
                  </pic:spPr>
                </pic:pic>
              </a:graphicData>
            </a:graphic>
          </wp:inline>
        </w:drawing>
      </w:r>
    </w:p>
    <w:p w14:paraId="3389E8F5" w14:textId="34135AFF" w:rsidR="009C72C9" w:rsidRDefault="009C72C9" w:rsidP="009C72C9">
      <w:pPr>
        <w:pStyle w:val="LabExerciseCallout"/>
      </w:pPr>
      <w:r>
        <w:rPr>
          <w:sz w:val="20"/>
          <w:szCs w:val="20"/>
        </w:rPr>
        <w:t>Finally, you have now installed all the software required to create and configure a new local SharePoint farm.</w:t>
      </w:r>
    </w:p>
    <w:p w14:paraId="19EA6848" w14:textId="3D861F5B" w:rsidR="001C7B5E" w:rsidRDefault="00AA7366" w:rsidP="001C7B5E">
      <w:pPr>
        <w:pStyle w:val="Heading3"/>
      </w:pPr>
      <w:r>
        <w:t>Task 12</w:t>
      </w:r>
      <w:r w:rsidR="001C7B5E">
        <w:t xml:space="preserve">: </w:t>
      </w:r>
      <w:r w:rsidR="00AA3662">
        <w:t xml:space="preserve">Create and </w:t>
      </w:r>
      <w:r w:rsidR="001C7B5E">
        <w:t xml:space="preserve">Configure </w:t>
      </w:r>
      <w:r w:rsidR="00977EBD">
        <w:t>a Local</w:t>
      </w:r>
      <w:r>
        <w:t xml:space="preserve"> </w:t>
      </w:r>
      <w:r w:rsidR="001C7B5E">
        <w:t xml:space="preserve">SharePoint </w:t>
      </w:r>
      <w:r>
        <w:t xml:space="preserve">2016 </w:t>
      </w:r>
      <w:r w:rsidR="00AA3662">
        <w:t>Farm</w:t>
      </w:r>
    </w:p>
    <w:p w14:paraId="74A3B7A0" w14:textId="3305B59E"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Next, you will use the Farm Configuration wizard to provision an initial set of service applications with the local farm. After that, you will run PowerShell scripts to provision the primary web application and to create a set of sample site collections. After that you will step through several steps to provision the user profile service and the SharePoint search service.</w:t>
      </w:r>
    </w:p>
    <w:p w14:paraId="73C520FC" w14:textId="64455051" w:rsidR="009C72C9" w:rsidRDefault="009C72C9" w:rsidP="00316CF6">
      <w:pPr>
        <w:pStyle w:val="LabStepNumbered"/>
        <w:numPr>
          <w:ilvl w:val="0"/>
          <w:numId w:val="45"/>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9C72C9">
        <w:t>SharePoint 2016</w:t>
      </w:r>
      <w:r w:rsidRPr="009C72C9">
        <w:t xml:space="preserve"> Products Configuration Wizard</w:t>
      </w:r>
      <w:r>
        <w:t xml:space="preserve"> tile and click on it.</w:t>
      </w:r>
    </w:p>
    <w:p w14:paraId="2E079C8F" w14:textId="3706D68D" w:rsidR="001C7B5E" w:rsidRDefault="009C72C9" w:rsidP="00E657C7">
      <w:pPr>
        <w:pStyle w:val="LabStepScreenshotLevel2"/>
      </w:pPr>
      <w:r w:rsidRPr="009C72C9">
        <w:lastRenderedPageBreak/>
        <w:drawing>
          <wp:inline distT="0" distB="0" distL="0" distR="0" wp14:anchorId="444EE51A" wp14:editId="524E678C">
            <wp:extent cx="2208811" cy="1501721"/>
            <wp:effectExtent l="19050" t="19050" r="2032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24232" cy="1512205"/>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On the Welcome to SharePoint Products page, click Next.</w:t>
      </w:r>
    </w:p>
    <w:p w14:paraId="3300C18C" w14:textId="4447385B" w:rsidR="001C7B5E" w:rsidRDefault="001E66C7" w:rsidP="00E657C7">
      <w:pPr>
        <w:pStyle w:val="LabStepScreenshotLevel2"/>
        <w:rPr>
          <w:szCs w:val="20"/>
        </w:rPr>
      </w:pPr>
      <w:r>
        <w:drawing>
          <wp:inline distT="0" distB="0" distL="0" distR="0" wp14:anchorId="7B49C65C" wp14:editId="6596B8A8">
            <wp:extent cx="3749040" cy="322783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49040" cy="3227832"/>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drawing>
          <wp:inline distT="0" distB="0" distL="0" distR="0" wp14:anchorId="3769960F" wp14:editId="63FBF866">
            <wp:extent cx="2807208" cy="1618488"/>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07208" cy="1618488"/>
                    </a:xfrm>
                    <a:prstGeom prst="rect">
                      <a:avLst/>
                    </a:prstGeom>
                  </pic:spPr>
                </pic:pic>
              </a:graphicData>
            </a:graphic>
          </wp:inline>
        </w:drawing>
      </w:r>
    </w:p>
    <w:p w14:paraId="145D38F2" w14:textId="77777777" w:rsidR="001C7B5E" w:rsidRDefault="001C7B5E" w:rsidP="00316CF6">
      <w:pPr>
        <w:pStyle w:val="LabStepNumberedLevel2"/>
      </w:pPr>
      <w:r>
        <w:t xml:space="preserve">On the </w:t>
      </w:r>
      <w:r w:rsidRPr="00E657C7">
        <w:t>Connect to a server farm</w:t>
      </w:r>
      <w:r>
        <w:t xml:space="preserve"> page, select </w:t>
      </w:r>
      <w:r w:rsidRPr="00E657C7">
        <w:t>Create a new server farm</w:t>
      </w:r>
      <w:r>
        <w:t xml:space="preserve"> and click </w:t>
      </w:r>
      <w:r w:rsidRPr="00E657C7">
        <w:t>Next</w:t>
      </w:r>
      <w:r>
        <w:t>.</w:t>
      </w:r>
    </w:p>
    <w:p w14:paraId="575E4F8A" w14:textId="7E11E553" w:rsidR="001C7B5E" w:rsidRDefault="001E66C7" w:rsidP="00E657C7">
      <w:pPr>
        <w:pStyle w:val="LabStepScreenshotLevel2"/>
        <w:rPr>
          <w:szCs w:val="20"/>
        </w:rPr>
      </w:pPr>
      <w:r>
        <w:lastRenderedPageBreak/>
        <w:drawing>
          <wp:inline distT="0" distB="0" distL="0" distR="0" wp14:anchorId="0F97A6AE" wp14:editId="54754B27">
            <wp:extent cx="3767328" cy="324612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67328" cy="324612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drawing>
          <wp:inline distT="0" distB="0" distL="0" distR="0" wp14:anchorId="74FAF657" wp14:editId="1F20B9B5">
            <wp:extent cx="3712464" cy="32004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2464" cy="3200400"/>
                    </a:xfrm>
                    <a:prstGeom prst="rect">
                      <a:avLst/>
                    </a:prstGeom>
                  </pic:spPr>
                </pic:pic>
              </a:graphicData>
            </a:graphic>
          </wp:inline>
        </w:drawing>
      </w:r>
    </w:p>
    <w:p w14:paraId="05786AD4" w14:textId="43E6634C" w:rsidR="00E657C7" w:rsidRDefault="00E657C7" w:rsidP="00E657C7">
      <w:pPr>
        <w:pStyle w:val="LabExerciseCallout"/>
      </w:pPr>
      <w:r>
        <w:t xml:space="preserve">Make sure the </w:t>
      </w:r>
      <w:r w:rsidRPr="00E657C7">
        <w:rPr>
          <w:b/>
        </w:rPr>
        <w:t>Database server</w:t>
      </w:r>
      <w:r>
        <w:t xml:space="preserve"> is set to </w:t>
      </w:r>
      <w:r w:rsidRPr="00E657C7">
        <w:rPr>
          <w:b/>
        </w:rPr>
        <w:t>WINGTIPSERVER\SHAREPOINT</w:t>
      </w:r>
      <w:r>
        <w:t xml:space="preserve"> and not to just </w:t>
      </w:r>
      <w:r w:rsidRPr="00E657C7">
        <w:rPr>
          <w:b/>
        </w:rPr>
        <w:t>WINGTIPSERVER</w:t>
      </w:r>
      <w:r w:rsidRPr="00E657C7">
        <w:t>.</w:t>
      </w:r>
      <w:r>
        <w:t xml:space="preserve"> That’s because you want all the databases that are created by SharePoint behind the scenes to be created in the </w:t>
      </w:r>
      <w:r w:rsidRPr="00E657C7">
        <w:rPr>
          <w:b/>
        </w:rPr>
        <w:t>SharePoint</w:t>
      </w:r>
      <w:r>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lastRenderedPageBreak/>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E657C7">
        <w:t>Specify Server Role</w:t>
      </w:r>
      <w:r>
        <w:t xml:space="preserve"> page, select </w:t>
      </w:r>
      <w:r w:rsidRPr="00E657C7">
        <w:t>Single-server Farm</w:t>
      </w:r>
      <w:r>
        <w:t xml:space="preserve"> and click </w:t>
      </w:r>
      <w:r w:rsidRPr="00E657C7">
        <w:t>Next</w:t>
      </w:r>
      <w:r>
        <w:t>.</w:t>
      </w:r>
    </w:p>
    <w:p w14:paraId="22B7BF8B" w14:textId="7CCD9440" w:rsidR="00FC091C" w:rsidRDefault="00B33E61" w:rsidP="00E657C7">
      <w:pPr>
        <w:pStyle w:val="LabStepScreenshotLevel2"/>
      </w:pPr>
      <w:r>
        <w:drawing>
          <wp:inline distT="0" distB="0" distL="0" distR="0" wp14:anchorId="75BD6783" wp14:editId="7FFB4A20">
            <wp:extent cx="4450080" cy="3832837"/>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54310" cy="3836481"/>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E657C7">
        <w:t>Configure SharePoint Central Administration Web Application</w:t>
      </w:r>
      <w:r>
        <w:t xml:space="preserve"> page, check the </w:t>
      </w:r>
      <w:r w:rsidRPr="00E657C7">
        <w:t>Specify port number</w:t>
      </w:r>
      <w:r>
        <w:t xml:space="preserve"> checkbox and enter a value of </w:t>
      </w:r>
      <w:r w:rsidRPr="00E657C7">
        <w:t>9999</w:t>
      </w:r>
      <w:r>
        <w:t xml:space="preserve">, then Click </w:t>
      </w:r>
      <w:r w:rsidRPr="00E657C7">
        <w:t>Next</w:t>
      </w:r>
      <w:r>
        <w:t>.</w:t>
      </w:r>
    </w:p>
    <w:p w14:paraId="28C0C912" w14:textId="2FE76776" w:rsidR="001C7B5E" w:rsidRDefault="00B33E61" w:rsidP="00E657C7">
      <w:pPr>
        <w:pStyle w:val="LabStepScreenshotLevel2"/>
        <w:rPr>
          <w:szCs w:val="20"/>
        </w:rPr>
      </w:pPr>
      <w: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E657C7">
        <w:t>Completing the SharePoint Products Configuration Wizard</w:t>
      </w:r>
      <w:r>
        <w:t xml:space="preserve"> page, click Next.</w:t>
      </w:r>
    </w:p>
    <w:p w14:paraId="04B73CAE" w14:textId="73624169" w:rsidR="001C7B5E" w:rsidRDefault="00B33E61" w:rsidP="00E657C7">
      <w:pPr>
        <w:pStyle w:val="LabStepScreenshotLevel2"/>
        <w:rPr>
          <w:szCs w:val="20"/>
        </w:rPr>
      </w:pPr>
      <w: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12464" cy="3200400"/>
                    </a:xfrm>
                    <a:prstGeom prst="rect">
                      <a:avLst/>
                    </a:prstGeom>
                  </pic:spPr>
                </pic:pic>
              </a:graphicData>
            </a:graphic>
          </wp:inline>
        </w:drawing>
      </w:r>
    </w:p>
    <w:p w14:paraId="29DFC757" w14:textId="661637BB" w:rsidR="001C7B5E" w:rsidRDefault="00E657C7" w:rsidP="00316CF6">
      <w:pPr>
        <w:pStyle w:val="LabStepNumberedLevel2"/>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page which will prompt you to continue the configuration process.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127D7E">
        <w:t>Welcome</w:t>
      </w:r>
      <w:r>
        <w:t xml:space="preserve"> screen select </w:t>
      </w:r>
      <w:r w:rsidRPr="00127D7E">
        <w:t>Yes, walk me through the configuration of my farm using this wizard</w:t>
      </w:r>
      <w:r w:rsidR="00127D7E">
        <w:t xml:space="preserve"> to start the Farm Configuration Wizard.</w:t>
      </w:r>
    </w:p>
    <w:p w14:paraId="5198F52B" w14:textId="6BDB50E7" w:rsidR="00D80305" w:rsidRDefault="00D80305" w:rsidP="00127D7E">
      <w:pPr>
        <w:pStyle w:val="LabStepScreenshotLevel2"/>
      </w:pPr>
      <w: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9109" cy="2729108"/>
                    </a:xfrm>
                    <a:prstGeom prst="rect">
                      <a:avLst/>
                    </a:prstGeom>
                  </pic:spPr>
                </pic:pic>
              </a:graphicData>
            </a:graphic>
          </wp:inline>
        </w:drawing>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127D7E">
        <w:t>Service Applications and Services</w:t>
      </w:r>
      <w:r>
        <w:t>.</w:t>
      </w:r>
    </w:p>
    <w:p w14:paraId="1129DAA1" w14:textId="0FDBC7A1" w:rsidR="001C7B5E" w:rsidRDefault="00127D7E" w:rsidP="00316CF6">
      <w:pPr>
        <w:pStyle w:val="LabStepNumberedLevel2"/>
      </w:pPr>
      <w:r>
        <w:t xml:space="preserve">In the </w:t>
      </w:r>
      <w:r w:rsidRPr="00127D7E">
        <w:t>Service Account</w:t>
      </w:r>
      <w:r>
        <w:t xml:space="preserve"> section, </w:t>
      </w:r>
      <w:r w:rsidR="001C7B5E">
        <w:t xml:space="preserve">select Create new managed account </w:t>
      </w:r>
    </w:p>
    <w:p w14:paraId="0DB51D1F" w14:textId="1E7A4DA0" w:rsidR="001C7B5E" w:rsidRDefault="00127D7E" w:rsidP="00316CF6">
      <w:pPr>
        <w:pStyle w:val="LabStepNumberedLevel2"/>
      </w:pPr>
      <w:r>
        <w:t xml:space="preserve">Enter a </w:t>
      </w:r>
      <w:r w:rsidR="001C7B5E" w:rsidRPr="00127D7E">
        <w:t>User name</w:t>
      </w:r>
      <w:r>
        <w:t xml:space="preserve"> of</w:t>
      </w:r>
      <w:r w:rsidR="001C7B5E">
        <w:t xml:space="preserve"> WINGTIP\SP_Services</w:t>
      </w:r>
    </w:p>
    <w:p w14:paraId="782ADE70" w14:textId="16CB9646" w:rsidR="001C7B5E" w:rsidRDefault="00127D7E" w:rsidP="00316CF6">
      <w:pPr>
        <w:pStyle w:val="LabStepNumberedLevel2"/>
      </w:pPr>
      <w:r>
        <w:t xml:space="preserve">Enter a </w:t>
      </w:r>
      <w:r w:rsidRPr="00127D7E">
        <w:t>Password</w:t>
      </w:r>
      <w:r>
        <w:t xml:space="preserve"> of </w:t>
      </w:r>
      <w:r w:rsidR="001C7B5E">
        <w:t>Password</w:t>
      </w:r>
      <w:r w:rsidR="00D80305">
        <w:t>1</w:t>
      </w:r>
    </w:p>
    <w:p w14:paraId="1EF74293" w14:textId="77777777" w:rsidR="00127D7E" w:rsidRDefault="00D80305" w:rsidP="00127D7E">
      <w:pPr>
        <w:pStyle w:val="LabStepScreenshotLevel2"/>
      </w:pPr>
      <w:r>
        <w:lastRenderedPageBreak/>
        <w:drawing>
          <wp:inline distT="0" distB="0" distL="0" distR="0" wp14:anchorId="5646EE2D" wp14:editId="085C8E3C">
            <wp:extent cx="4943475" cy="2145152"/>
            <wp:effectExtent l="19050" t="19050" r="952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54873" cy="2150098"/>
                    </a:xfrm>
                    <a:prstGeom prst="rect">
                      <a:avLst/>
                    </a:prstGeom>
                    <a:noFill/>
                    <a:ln>
                      <a:solidFill>
                        <a:schemeClr val="bg1">
                          <a:lumMod val="50000"/>
                        </a:schemeClr>
                      </a:solidFill>
                    </a:ln>
                  </pic:spPr>
                </pic:pic>
              </a:graphicData>
            </a:graphic>
          </wp:inline>
        </w:drawing>
      </w:r>
    </w:p>
    <w:p w14:paraId="354B0505" w14:textId="13333E6D" w:rsidR="00127D7E" w:rsidRDefault="00127D7E" w:rsidP="00316CF6">
      <w:pPr>
        <w:pStyle w:val="LabStepNumberedLevel2"/>
      </w:pPr>
      <w:r>
        <w:t xml:space="preserve">In the </w:t>
      </w:r>
      <w:r w:rsidRPr="00127D7E">
        <w:rPr>
          <w:b/>
        </w:rPr>
        <w:t>Service</w:t>
      </w:r>
      <w:r>
        <w:rPr>
          <w:b/>
        </w:rPr>
        <w:t xml:space="preserve"> Application</w:t>
      </w:r>
      <w:r w:rsidRPr="00127D7E">
        <w:rPr>
          <w:b/>
        </w:rPr>
        <w:t>s</w:t>
      </w:r>
      <w:r>
        <w:t xml:space="preserve"> section, </w:t>
      </w:r>
      <w:r w:rsidR="00DA7BCF">
        <w:t>select the following service applications</w:t>
      </w:r>
      <w:r>
        <w:t xml:space="preserve"> and make sure all other</w:t>
      </w:r>
      <w:r w:rsidR="00DA7BCF">
        <w:t>s</w:t>
      </w:r>
      <w:r>
        <w:t xml:space="preserve"> are unselected.</w:t>
      </w:r>
    </w:p>
    <w:p w14:paraId="01D55AAB" w14:textId="67E83B0A" w:rsidR="00127D7E" w:rsidRPr="007F2DCD" w:rsidRDefault="00127D7E" w:rsidP="007F2DCD">
      <w:pPr>
        <w:pStyle w:val="LabStepNumberedLevel3"/>
        <w:tabs>
          <w:tab w:val="clear" w:pos="994"/>
          <w:tab w:val="left" w:pos="1350"/>
        </w:tabs>
        <w:ind w:hanging="450"/>
        <w:rPr>
          <w:b/>
        </w:rPr>
      </w:pPr>
      <w:r w:rsidRPr="007F2DCD">
        <w:rPr>
          <w:b/>
        </w:rPr>
        <w:t>App Management Service</w:t>
      </w:r>
      <w:r w:rsidR="00DA7BCF" w:rsidRPr="007F2DCD">
        <w:rPr>
          <w:b/>
        </w:rPr>
        <w:t xml:space="preserve"> </w:t>
      </w:r>
    </w:p>
    <w:p w14:paraId="69D0207A" w14:textId="532DF042" w:rsidR="00127D7E" w:rsidRPr="007F2DCD" w:rsidRDefault="00127D7E" w:rsidP="007F2DCD">
      <w:pPr>
        <w:pStyle w:val="LabStepNumberedLevel3"/>
        <w:tabs>
          <w:tab w:val="clear" w:pos="994"/>
          <w:tab w:val="left" w:pos="1350"/>
        </w:tabs>
        <w:ind w:hanging="450"/>
        <w:rPr>
          <w:b/>
        </w:rPr>
      </w:pPr>
      <w:r w:rsidRPr="007F2DCD">
        <w:rPr>
          <w:b/>
        </w:rPr>
        <w:t>Business Data Connectivity Service</w:t>
      </w:r>
      <w:r w:rsidR="00DA7BCF" w:rsidRPr="007F2DCD">
        <w:rPr>
          <w:b/>
        </w:rPr>
        <w:t xml:space="preserve"> </w:t>
      </w:r>
    </w:p>
    <w:p w14:paraId="7EE0C79B" w14:textId="647B270E" w:rsidR="00127D7E" w:rsidRPr="007F2DCD" w:rsidRDefault="00127D7E" w:rsidP="007F2DCD">
      <w:pPr>
        <w:pStyle w:val="LabStepNumberedLevel3"/>
        <w:tabs>
          <w:tab w:val="clear" w:pos="994"/>
          <w:tab w:val="left" w:pos="1350"/>
        </w:tabs>
        <w:ind w:hanging="450"/>
        <w:rPr>
          <w:b/>
        </w:rPr>
      </w:pPr>
      <w:r w:rsidRPr="007F2DCD">
        <w:rPr>
          <w:b/>
        </w:rPr>
        <w:t>Managed Metadata Service</w:t>
      </w:r>
    </w:p>
    <w:p w14:paraId="6396209F" w14:textId="4D95AC38" w:rsidR="00127D7E" w:rsidRPr="007F2DCD" w:rsidRDefault="00127D7E" w:rsidP="007F2DCD">
      <w:pPr>
        <w:pStyle w:val="LabStepNumberedLevel3"/>
        <w:tabs>
          <w:tab w:val="clear" w:pos="994"/>
          <w:tab w:val="left" w:pos="1350"/>
        </w:tabs>
        <w:ind w:hanging="450"/>
        <w:rPr>
          <w:b/>
        </w:rPr>
      </w:pPr>
      <w:r w:rsidRPr="007F2DCD">
        <w:rPr>
          <w:b/>
        </w:rPr>
        <w:t>Secure Store Service</w:t>
      </w:r>
    </w:p>
    <w:p w14:paraId="01FCB5FE" w14:textId="17E583F0" w:rsidR="00127D7E" w:rsidRPr="007F2DCD" w:rsidRDefault="00127D7E" w:rsidP="007F2DCD">
      <w:pPr>
        <w:pStyle w:val="LabStepNumberedLevel3"/>
        <w:tabs>
          <w:tab w:val="clear" w:pos="994"/>
          <w:tab w:val="left" w:pos="1350"/>
        </w:tabs>
        <w:ind w:hanging="450"/>
        <w:rPr>
          <w:b/>
        </w:rPr>
      </w:pPr>
      <w:r w:rsidRPr="007F2DCD">
        <w:rPr>
          <w:b/>
        </w:rPr>
        <w:t>State Service</w:t>
      </w:r>
    </w:p>
    <w:p w14:paraId="5B034422" w14:textId="7B76870B" w:rsidR="00127D7E" w:rsidRPr="007F2DCD" w:rsidRDefault="00127D7E" w:rsidP="007F2DCD">
      <w:pPr>
        <w:pStyle w:val="LabStepNumberedLevel3"/>
        <w:tabs>
          <w:tab w:val="clear" w:pos="994"/>
          <w:tab w:val="left" w:pos="1350"/>
        </w:tabs>
        <w:ind w:hanging="450"/>
        <w:rPr>
          <w:b/>
        </w:rPr>
      </w:pPr>
      <w:r w:rsidRPr="007F2DCD">
        <w:rPr>
          <w:b/>
        </w:rPr>
        <w:t>Usage and Health data collection</w:t>
      </w:r>
    </w:p>
    <w:p w14:paraId="0D27B433" w14:textId="36B0E3C5" w:rsidR="00127D7E" w:rsidRPr="007F2DCD" w:rsidRDefault="00127D7E" w:rsidP="007F2DCD">
      <w:pPr>
        <w:pStyle w:val="LabStepNumberedLevel3"/>
        <w:tabs>
          <w:tab w:val="clear" w:pos="994"/>
          <w:tab w:val="left" w:pos="1350"/>
        </w:tabs>
        <w:ind w:hanging="450"/>
        <w:rPr>
          <w:b/>
        </w:rPr>
      </w:pPr>
      <w:r w:rsidRPr="007F2DCD">
        <w:rPr>
          <w:b/>
        </w:rPr>
        <w:t>Workflow Service Application</w:t>
      </w:r>
    </w:p>
    <w:p w14:paraId="3B1EDC8D" w14:textId="715269ED" w:rsidR="00127D7E" w:rsidRDefault="00127D7E" w:rsidP="00316CF6">
      <w:pPr>
        <w:pStyle w:val="LabStepNumberedLevel2"/>
      </w:pPr>
      <w:r>
        <w:t xml:space="preserve">The </w:t>
      </w:r>
      <w:r w:rsidR="007F2DCD">
        <w:t xml:space="preserve">set of </w:t>
      </w:r>
      <w:r>
        <w:t>service</w:t>
      </w:r>
      <w:r w:rsidR="00DA7BCF">
        <w:t xml:space="preserve"> application</w:t>
      </w:r>
      <w:r>
        <w:t>s you have select should match the following screenshot.</w:t>
      </w:r>
    </w:p>
    <w:p w14:paraId="518B3FA1" w14:textId="5E5A7C76" w:rsidR="00943B69" w:rsidRDefault="00943B69" w:rsidP="00127D7E">
      <w:pPr>
        <w:pStyle w:val="LabStepScreenshotLevel2"/>
      </w:pPr>
      <w: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29E8C3CA" w:rsidR="00127D7E" w:rsidRDefault="00127D7E" w:rsidP="00316CF6">
      <w:pPr>
        <w:pStyle w:val="LabStepNumberedLevel2"/>
      </w:pPr>
      <w:r>
        <w:t xml:space="preserve">In the </w:t>
      </w:r>
      <w:r w:rsidRPr="00127D7E">
        <w:rPr>
          <w:b/>
        </w:rPr>
        <w:t>Services</w:t>
      </w:r>
      <w:r>
        <w:t xml:space="preserve"> section, select the following services and make sure all other service</w:t>
      </w:r>
      <w:r w:rsidR="00DA7BCF">
        <w:t>s</w:t>
      </w:r>
      <w:r>
        <w:t xml:space="preserve"> are </w:t>
      </w:r>
      <w:r w:rsidR="00DA7BCF">
        <w:t xml:space="preserve">not </w:t>
      </w:r>
      <w:r>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316CF6">
      <w:pPr>
        <w:pStyle w:val="LabStepNumberedLevel2"/>
      </w:pPr>
      <w:r>
        <w:t>The services you have select should match the following screenshot.</w:t>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B3281E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will show you how to </w:t>
      </w:r>
      <w:r w:rsidR="004F4241">
        <w:t xml:space="preserve">run a PowerShell script to delete </w:t>
      </w:r>
      <w:r w:rsidR="007F2DCD">
        <w:t xml:space="preserve">this less-than-perfect </w:t>
      </w:r>
      <w:r w:rsidR="004F4241">
        <w:t xml:space="preserve">and 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59D4AB50" w:rsidR="00DA7BCF" w:rsidRDefault="004F4241" w:rsidP="004F4241">
      <w:pPr>
        <w:pStyle w:val="LabExerciseCallout"/>
      </w:pPr>
      <w:r>
        <w:t xml:space="preserve">When the </w:t>
      </w:r>
      <w:r w:rsidRPr="004F4241">
        <w:rPr>
          <w:b/>
        </w:rPr>
        <w:t>Farm Configuration Wizard</w:t>
      </w:r>
      <w:r>
        <w:t xml:space="preserve"> finishes it work, it displays the </w:t>
      </w:r>
      <w:r>
        <w:rPr>
          <w:b/>
        </w:rPr>
        <w:t xml:space="preserve">Create Site Collection </w:t>
      </w:r>
      <w:r>
        <w:t>page to create a site collection in the new Web Application it has created. However, it doesn’t make any sense to create a new site collection because you will be deleting this Web Application over the new few steps.</w:t>
      </w:r>
    </w:p>
    <w:p w14:paraId="27100F18" w14:textId="538CCBA8" w:rsidR="004F4241" w:rsidRDefault="004F4241" w:rsidP="00316CF6">
      <w:pPr>
        <w:pStyle w:val="LabStepNumberedLevel2"/>
      </w:pPr>
      <w:r>
        <w:t xml:space="preserve">On the </w:t>
      </w:r>
      <w:r w:rsidRPr="004F4241">
        <w:rPr>
          <w:b/>
        </w:rPr>
        <w:t>Create Site Collection</w:t>
      </w:r>
      <w:r>
        <w:t xml:space="preserve"> page, click the </w:t>
      </w:r>
      <w:r w:rsidRPr="004F4241">
        <w:rPr>
          <w:b/>
        </w:rPr>
        <w:t>Skip</w:t>
      </w:r>
      <w:r>
        <w:t xml:space="preserve"> button to skip this step.</w:t>
      </w:r>
    </w:p>
    <w:p w14:paraId="36158017" w14:textId="0CEFB082" w:rsidR="00C81870" w:rsidRDefault="00C81870" w:rsidP="004F4241">
      <w:pPr>
        <w:pStyle w:val="LabStepScreenshotLevel2"/>
      </w:pPr>
      <w: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BF3AFC4" w:rsidR="001C7B5E" w:rsidRDefault="007F2DCD" w:rsidP="00E351A8">
      <w:pPr>
        <w:pStyle w:val="LabExerciseCallout"/>
      </w:pPr>
      <w:r>
        <w:t>You have now completed the initial work to create a new SharePoint 20</w:t>
      </w:r>
      <w:r w:rsidRPr="007F2DCD">
        <w:t xml:space="preserve">16 farm by running the </w:t>
      </w:r>
      <w:r w:rsidRPr="007F2DCD">
        <w:rPr>
          <w:sz w:val="20"/>
          <w:szCs w:val="20"/>
        </w:rPr>
        <w:t>SharePoint 2016 Products Configuration Wizard and then the Farm Configuration wizard.</w:t>
      </w:r>
      <w:r>
        <w:rPr>
          <w:sz w:val="20"/>
          <w:szCs w:val="20"/>
        </w:rPr>
        <w:t xml:space="preserve"> Next, you will run a series of PowerShell scripts to configure the local farm with a new SharePoint web application, samples site collections and a few more service applications.</w:t>
      </w:r>
    </w:p>
    <w:p w14:paraId="631884CE" w14:textId="00D69C5E" w:rsidR="00686321" w:rsidRDefault="00686321" w:rsidP="00316CF6">
      <w:pPr>
        <w:pStyle w:val="LabStepNumbered"/>
      </w:pPr>
      <w:r>
        <w:t>Locate the PowerShell scripts of the SharePoint 2016 VM Setup Guide.</w:t>
      </w:r>
    </w:p>
    <w:p w14:paraId="19AAC209" w14:textId="255904C3" w:rsidR="007F2DCD" w:rsidRDefault="007F2DCD" w:rsidP="00316CF6">
      <w:pPr>
        <w:pStyle w:val="LabStepNumberedLevel2"/>
      </w:pPr>
      <w:r>
        <w:t xml:space="preserve">Using Windows Explorer, navigate to the folder at </w:t>
      </w:r>
      <w:r w:rsidRPr="00686321">
        <w:rPr>
          <w:b/>
        </w:rPr>
        <w:t>C:\Setup\Scripts</w:t>
      </w:r>
      <w:r>
        <w:t>.</w:t>
      </w:r>
    </w:p>
    <w:p w14:paraId="109520C6" w14:textId="6514D88A" w:rsidR="007F2DCD" w:rsidRDefault="00686321" w:rsidP="00316CF6">
      <w:pPr>
        <w:pStyle w:val="LabStepNumberedLevel2"/>
      </w:pPr>
      <w:r>
        <w:t xml:space="preserve">Examine the set of PowerShell scripts inside </w:t>
      </w:r>
      <w:r w:rsidR="007F2DCD">
        <w:t xml:space="preserve">the </w:t>
      </w:r>
      <w:r w:rsidR="007F2DCD" w:rsidRPr="00686321">
        <w:rPr>
          <w:b/>
        </w:rPr>
        <w:t>Script</w:t>
      </w:r>
      <w:r w:rsidRPr="00686321">
        <w:rPr>
          <w:b/>
        </w:rPr>
        <w:t>s</w:t>
      </w:r>
      <w:r w:rsidR="007F2DCD">
        <w:t xml:space="preserve"> folder</w:t>
      </w:r>
      <w:r>
        <w:t xml:space="preserve">. You have already run the script named </w:t>
      </w:r>
      <w:r w:rsidRPr="00686321">
        <w:rPr>
          <w:b/>
        </w:rPr>
        <w:t>Script01_PreServer.ps1</w:t>
      </w:r>
      <w:r>
        <w:t>. Over the next few steps you will run the remaining scripts to build out the local SharePoint farm.</w:t>
      </w:r>
    </w:p>
    <w:p w14:paraId="74E31444" w14:textId="2968E677" w:rsidR="00686321" w:rsidRDefault="00686321" w:rsidP="00686321">
      <w:pPr>
        <w:pStyle w:val="LabStepScreenshotLevel2"/>
      </w:pPr>
      <w:r>
        <w:drawing>
          <wp:inline distT="0" distB="0" distL="0" distR="0" wp14:anchorId="61C188F1" wp14:editId="1E72A07C">
            <wp:extent cx="4186052" cy="2228045"/>
            <wp:effectExtent l="19050" t="19050" r="2413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07467" cy="2239443"/>
                    </a:xfrm>
                    <a:prstGeom prst="rect">
                      <a:avLst/>
                    </a:prstGeom>
                    <a:noFill/>
                    <a:ln>
                      <a:solidFill>
                        <a:schemeClr val="bg1">
                          <a:lumMod val="50000"/>
                        </a:schemeClr>
                      </a:solidFill>
                    </a:ln>
                  </pic:spPr>
                </pic:pic>
              </a:graphicData>
            </a:graphic>
          </wp:inline>
        </w:drawing>
      </w:r>
    </w:p>
    <w:p w14:paraId="07C5E610" w14:textId="587C580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 The reason you are doing this is that you must create an instance of this service application to 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36429E76" w:rsidR="001C7B5E" w:rsidRPr="00E351A8" w:rsidRDefault="00DC20C4" w:rsidP="00316CF6">
      <w:pPr>
        <w:pStyle w:val="LabStepNumberedLevel2"/>
      </w:pPr>
      <w:r>
        <w:t>Right-c</w:t>
      </w:r>
      <w:r w:rsidR="001C7B5E" w:rsidRPr="00E351A8">
        <w:t xml:space="preserve">lick </w:t>
      </w:r>
      <w:r>
        <w:t xml:space="preserve">on </w:t>
      </w:r>
      <w:r w:rsidR="000C4B65">
        <w:t>Script02</w:t>
      </w:r>
      <w:r w:rsidR="001C7B5E" w:rsidRPr="00DC20C4">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lastRenderedPageBreak/>
        <w:t xml:space="preserve">Return to the browser and navigate to the home page of </w:t>
      </w:r>
      <w:r w:rsidRPr="00DC20C4">
        <w:rPr>
          <w:b/>
        </w:rPr>
        <w:t>SharePoint Central Administration</w:t>
      </w:r>
      <w:r>
        <w:t>.</w:t>
      </w:r>
    </w:p>
    <w:p w14:paraId="4F22E9DC" w14:textId="65DF7296" w:rsidR="00DC20C4" w:rsidRDefault="00DC20C4" w:rsidP="00316CF6">
      <w:pPr>
        <w:pStyle w:val="LabStepNumberedLevel2"/>
      </w:pPr>
      <w:r>
        <w:t xml:space="preserve">Locate and click the </w:t>
      </w:r>
      <w:r w:rsidRPr="00DC20C4">
        <w:t>Manage service application</w:t>
      </w:r>
      <w:r>
        <w:t xml:space="preserve"> link in the </w:t>
      </w:r>
      <w:r w:rsidRPr="00DC20C4">
        <w:t>Application Management</w:t>
      </w:r>
      <w:r>
        <w:t xml:space="preserve"> section.</w:t>
      </w:r>
    </w:p>
    <w:p w14:paraId="2029E66D" w14:textId="4364D23D" w:rsidR="00DC20C4" w:rsidRDefault="00DC20C4" w:rsidP="00DC20C4">
      <w:pPr>
        <w:pStyle w:val="LabStepScreenshotLevel2"/>
      </w:pPr>
      <w:r w:rsidRPr="00DC20C4">
        <w:drawing>
          <wp:inline distT="0" distB="0" distL="0" distR="0" wp14:anchorId="51FB69AF" wp14:editId="65D62B5D">
            <wp:extent cx="2838734" cy="1337048"/>
            <wp:effectExtent l="19050" t="19050" r="1905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6267" cy="1345306"/>
                    </a:xfrm>
                    <a:prstGeom prst="rect">
                      <a:avLst/>
                    </a:prstGeom>
                    <a:noFill/>
                    <a:ln>
                      <a:solidFill>
                        <a:schemeClr val="bg1">
                          <a:lumMod val="50000"/>
                        </a:schemeClr>
                      </a:solidFill>
                    </a:ln>
                  </pic:spPr>
                </pic:pic>
              </a:graphicData>
            </a:graphic>
          </wp:inline>
        </w:drawing>
      </w:r>
    </w:p>
    <w:p w14:paraId="5C76E913" w14:textId="7792C4BC" w:rsidR="00DC20C4" w:rsidRDefault="00DC20C4" w:rsidP="00316CF6">
      <w:pPr>
        <w:pStyle w:val="LabStepNumberedLevel2"/>
      </w:pPr>
      <w:r>
        <w:t xml:space="preserve">Make sure you can see the </w:t>
      </w:r>
      <w:r w:rsidRPr="00DC20C4">
        <w:t>Site Subscription Settings Service Application</w:t>
      </w:r>
      <w:r>
        <w:t xml:space="preserve"> you just created.</w:t>
      </w:r>
    </w:p>
    <w:p w14:paraId="064C0CB6" w14:textId="3B8A6ED4" w:rsidR="001C34D7" w:rsidRDefault="00F24ED0" w:rsidP="001C34D7">
      <w:pPr>
        <w:pStyle w:val="LabStepScreenshotLevel2"/>
      </w:pPr>
      <w:r>
        <w:drawing>
          <wp:inline distT="0" distB="0" distL="0" distR="0" wp14:anchorId="5811A7B9" wp14:editId="75954656">
            <wp:extent cx="4643099" cy="2169994"/>
            <wp:effectExtent l="19050" t="19050" r="2476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72271" cy="2183628"/>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lastRenderedPageBreak/>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77777777" w:rsidR="00C2684B" w:rsidRDefault="00C2684B" w:rsidP="00316CF6">
      <w:pPr>
        <w:pStyle w:val="LabStepNumberedLevel2"/>
      </w:pPr>
      <w:r>
        <w:t xml:space="preserve">Navigate to the </w:t>
      </w:r>
      <w:r w:rsidRPr="00DC20C4">
        <w:rPr>
          <w:b/>
        </w:rPr>
        <w:t>Scripts</w:t>
      </w:r>
      <w:r>
        <w:t xml:space="preserve"> folder in the Windows explorer.</w:t>
      </w:r>
    </w:p>
    <w:p w14:paraId="2490A6FF" w14:textId="32657AC6" w:rsidR="001C7B5E" w:rsidRPr="00E351A8" w:rsidRDefault="001C7B5E" w:rsidP="00316CF6">
      <w:pPr>
        <w:pStyle w:val="LabStepNumberedLevel2"/>
        <w:rPr>
          <w:sz w:val="20"/>
          <w:szCs w:val="20"/>
        </w:rPr>
      </w:pPr>
      <w:r w:rsidRPr="00E351A8">
        <w:t xml:space="preserve">Right Click on the </w:t>
      </w:r>
      <w:r w:rsidR="000C4B65" w:rsidRPr="000C4B65">
        <w:rPr>
          <w:b/>
        </w:rPr>
        <w:t>Script03</w:t>
      </w:r>
      <w:r w:rsidRPr="000C4B65">
        <w:rPr>
          <w:b/>
        </w:rPr>
        <w:t>_CreateWebApplications.ps1</w:t>
      </w:r>
      <w:r w:rsidRPr="00E351A8">
        <w:t xml:space="preserve"> script and select Run with PowerShell</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71301D94" w:rsidR="000C4B65" w:rsidRDefault="000C4B65" w:rsidP="000C4B65">
      <w:pPr>
        <w:pStyle w:val="LabExerciseCallout"/>
      </w:pPr>
      <w:r>
        <w:t xml:space="preserve">When you run </w:t>
      </w:r>
      <w:r w:rsidRPr="000C4B65">
        <w:rPr>
          <w:b/>
        </w:rPr>
        <w:t>Script03_CreateWebApplications.ps1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89" w:history="1">
        <w:r w:rsidRPr="007E7787">
          <w:rPr>
            <w:rStyle w:val="Hyperlink"/>
          </w:rPr>
          <w:t>http://wingtipserver</w:t>
        </w:r>
      </w:hyperlink>
      <w:r>
        <w:t xml:space="preserve">. This web application will serve as the primary web application in which you will create sample site collections. The run </w:t>
      </w:r>
      <w:r w:rsidRPr="000C4B65">
        <w:rPr>
          <w:b/>
        </w:rPr>
        <w:t>Script03_CreateWebApplications.ps1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90"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91"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7777777" w:rsidR="00E43C17" w:rsidRDefault="00E43C17" w:rsidP="00316CF6">
      <w:pPr>
        <w:pStyle w:val="LabStepNumberedLevel2"/>
      </w:pPr>
      <w:r>
        <w:t xml:space="preserve">Navigate to the </w:t>
      </w:r>
      <w:r w:rsidRPr="00DC20C4">
        <w:rPr>
          <w:b/>
        </w:rPr>
        <w:t>Scripts</w:t>
      </w:r>
      <w:r>
        <w:t xml:space="preserve"> folder in the Windows explorer.</w:t>
      </w:r>
    </w:p>
    <w:p w14:paraId="66DE3F8C" w14:textId="730A0A08" w:rsidR="00E43C17" w:rsidRPr="00E351A8" w:rsidRDefault="00E43C17" w:rsidP="00316CF6">
      <w:pPr>
        <w:pStyle w:val="LabStepNumberedLevel2"/>
        <w:rPr>
          <w:sz w:val="20"/>
          <w:szCs w:val="20"/>
        </w:rPr>
      </w:pPr>
      <w:r w:rsidRPr="00E351A8">
        <w:t xml:space="preserve">Right Click on the </w:t>
      </w:r>
      <w:r w:rsidRPr="00E43C17">
        <w:t>Script04_ConfigureSharePointSSL.ps1</w:t>
      </w:r>
      <w:r w:rsidRPr="00E351A8">
        <w:t xml:space="preserve"> script and select </w:t>
      </w:r>
      <w:r w:rsidRPr="00E43C17">
        <w:t>Run with PowerShell</w:t>
      </w:r>
      <w:r>
        <w:t>.</w:t>
      </w:r>
    </w:p>
    <w:p w14:paraId="7738C063" w14:textId="77777777" w:rsidR="00E43C17" w:rsidRDefault="00E43C17" w:rsidP="00316CF6">
      <w:pPr>
        <w:pStyle w:val="LabStepNumberedLevel2"/>
      </w:pPr>
      <w:r w:rsidRPr="00E351A8">
        <w:t>Wait for script to finish (this will take several minutes).</w:t>
      </w:r>
    </w:p>
    <w:p w14:paraId="573990B2" w14:textId="77777777" w:rsidR="00E43C17" w:rsidRPr="004A5655" w:rsidRDefault="00E43C17" w:rsidP="00316CF6">
      <w:pPr>
        <w:pStyle w:val="LabStepNumberedLevel2"/>
      </w:pPr>
      <w:r w:rsidRPr="004A5655">
        <w:t>Press ENTER or close the console window when complete</w:t>
      </w:r>
    </w:p>
    <w:p w14:paraId="3AAE5CFC" w14:textId="572D57EA" w:rsidR="00E43C17" w:rsidRDefault="00E43C17" w:rsidP="00316CF6">
      <w:pPr>
        <w:pStyle w:val="LabStepNumbered"/>
      </w:pPr>
      <w:r>
        <w:t>Run the PowerShell script to create a set of sample site collections.</w:t>
      </w:r>
    </w:p>
    <w:p w14:paraId="4E31F4DB" w14:textId="77777777" w:rsidR="00E43C17" w:rsidRDefault="00E43C17" w:rsidP="00316CF6">
      <w:pPr>
        <w:pStyle w:val="LabStepNumberedLevel2"/>
      </w:pPr>
      <w:r>
        <w:t xml:space="preserve">Navigate to the </w:t>
      </w:r>
      <w:r w:rsidRPr="00DC20C4">
        <w:rPr>
          <w:b/>
        </w:rPr>
        <w:t>Scripts</w:t>
      </w:r>
      <w:r>
        <w:t xml:space="preserve"> folder in the Windows explorer.</w:t>
      </w:r>
    </w:p>
    <w:p w14:paraId="6D8B5012" w14:textId="44252D4F" w:rsidR="00E43C17" w:rsidRPr="00E351A8" w:rsidRDefault="00E75CCF" w:rsidP="00316CF6">
      <w:pPr>
        <w:pStyle w:val="LabStepNumberedLevel2"/>
        <w:rPr>
          <w:sz w:val="20"/>
          <w:szCs w:val="20"/>
        </w:rPr>
      </w:pPr>
      <w:r>
        <w:t>Right-c</w:t>
      </w:r>
      <w:r w:rsidR="00E43C17" w:rsidRPr="00E351A8">
        <w:t xml:space="preserve">lick on the </w:t>
      </w:r>
      <w:r w:rsidRPr="00E75CCF">
        <w:t>Script05_CreateSiteCollections.ps1</w:t>
      </w:r>
      <w:r>
        <w:t xml:space="preserve"> </w:t>
      </w:r>
      <w:r w:rsidR="00E43C17" w:rsidRPr="00E351A8">
        <w:t xml:space="preserve">script and select </w:t>
      </w:r>
      <w:r w:rsidR="00E43C17" w:rsidRPr="00E75CCF">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93"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94" w:history="1">
        <w:r w:rsidRPr="007E7787">
          <w:rPr>
            <w:rStyle w:val="Hyperlink"/>
          </w:rPr>
          <w:t>https://search.wingtip.com</w:t>
        </w:r>
      </w:hyperlink>
      <w:r>
        <w:t xml:space="preserve">. </w:t>
      </w:r>
    </w:p>
    <w:p w14:paraId="3F6E65D7" w14:textId="305ED8E4" w:rsidR="00E75CCF" w:rsidRDefault="00E75CCF" w:rsidP="00316CF6">
      <w:pPr>
        <w:pStyle w:val="LabStepNumberedLevel2"/>
      </w:pPr>
      <w:r>
        <w:lastRenderedPageBreak/>
        <w:t xml:space="preserve">Inspect the </w:t>
      </w:r>
      <w:r w:rsidRPr="00E75CCF">
        <w:rPr>
          <w:b/>
        </w:rPr>
        <w:t>Discovery Center</w:t>
      </w:r>
      <w:r>
        <w:t xml:space="preserve"> site that has been created at </w:t>
      </w:r>
      <w:hyperlink r:id="rId195"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96" w:history="1">
        <w:r w:rsidRPr="007E7787">
          <w:rPr>
            <w:rStyle w:val="Hyperlink"/>
          </w:rPr>
          <w:t>https://www.wingtip.com</w:t>
        </w:r>
      </w:hyperlink>
      <w:r>
        <w:t>.</w:t>
      </w:r>
    </w:p>
    <w:p w14:paraId="467C1DCD" w14:textId="7133982F" w:rsidR="00E75CCF" w:rsidRDefault="00E75CCF" w:rsidP="00316CF6">
      <w:pPr>
        <w:pStyle w:val="LabStepNumberedLevel2"/>
      </w:pPr>
      <w:r>
        <w:t xml:space="preserve">Inspect the </w:t>
      </w:r>
      <w:r w:rsidRPr="00E75CCF">
        <w:rPr>
          <w:b/>
        </w:rPr>
        <w:t>BI Center</w:t>
      </w:r>
      <w:r>
        <w:t xml:space="preserve"> site that has been created at </w:t>
      </w:r>
      <w:hyperlink r:id="rId197" w:history="1">
        <w:r w:rsidRPr="007E7787">
          <w:rPr>
            <w:rStyle w:val="Hyperlink"/>
          </w:rPr>
          <w:t>https://bi.wingtip.com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98"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D2C057" w:rsidR="00D0338B" w:rsidRPr="00E351A8" w:rsidRDefault="00D0338B" w:rsidP="00316CF6">
      <w:pPr>
        <w:pStyle w:val="LabStepNumberedLevel2"/>
        <w:rPr>
          <w:sz w:val="20"/>
          <w:szCs w:val="20"/>
        </w:rPr>
      </w:pPr>
      <w:r w:rsidRPr="00E351A8">
        <w:t xml:space="preserve">Right Click on the </w:t>
      </w:r>
      <w:r w:rsidRPr="00D0338B">
        <w:t>Script07_CreateUserProfileServiceApplication.ps1</w:t>
      </w:r>
      <w:r w:rsidRPr="00E351A8">
        <w:t xml:space="preserve"> script and select </w:t>
      </w:r>
      <w:r w:rsidRPr="00E43C17">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Synchronization Connections page, select Create New Connection. </w:t>
      </w:r>
    </w:p>
    <w:p w14:paraId="484332D5" w14:textId="78BFC520" w:rsidR="00146E7D" w:rsidRDefault="00146E7D" w:rsidP="00146E7D">
      <w:pPr>
        <w:pStyle w:val="LabStepScreenshotLevel2"/>
      </w:pPr>
      <w:r w:rsidRPr="00146E7D">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1AC2" w:rsidRDefault="00CF793E" w:rsidP="00B75339">
      <w:pPr>
        <w:pStyle w:val="LabStepNumberedLevel2"/>
      </w:pPr>
      <w:r w:rsidRPr="00CF793E">
        <w:rPr>
          <w:b/>
        </w:rPr>
        <w:t>Application Management</w:t>
      </w:r>
      <w:r>
        <w:t xml:space="preserve"> &gt; </w:t>
      </w:r>
      <w:r w:rsidRPr="00CF793E">
        <w:rPr>
          <w:b/>
        </w:rPr>
        <w:t>Manage Service Applications</w:t>
      </w:r>
      <w:r>
        <w:t xml:space="preserve"> &gt; </w:t>
      </w:r>
      <w:r w:rsidR="001C7B5E" w:rsidRPr="00CF793E">
        <w:rPr>
          <w:b/>
        </w:rPr>
        <w:t>User Profile Service Application</w:t>
      </w:r>
      <w:r w:rsidR="001C7B5E" w:rsidRPr="000D1AC2">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583179">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583179">
        <w:t>https://search.wingtip.com/Pages/results.aspx</w:t>
      </w:r>
      <w:r>
        <w:t>.</w:t>
      </w:r>
    </w:p>
    <w:p w14:paraId="6130CDC1" w14:textId="2B9F2567" w:rsidR="005B0F1C" w:rsidRDefault="005B0F1C" w:rsidP="005B0F1C">
      <w:pPr>
        <w:pStyle w:val="LabStepScreenshotLevel2"/>
      </w:pPr>
      <w:r w:rsidRPr="005B0F1C">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218"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2AD4E248" w:rsidR="001C7B5E" w:rsidRDefault="00B300DE" w:rsidP="004246C5">
      <w:pPr>
        <w:pStyle w:val="LabExerciseCallout"/>
      </w:pPr>
      <w:r>
        <w:t>Congratulations</w:t>
      </w:r>
      <w:r w:rsidR="001C7B5E">
        <w:t>! Search appears to be working correctly… but wait there’s more…</w:t>
      </w:r>
    </w:p>
    <w:p w14:paraId="43679391" w14:textId="5239F4A7" w:rsidR="00D0338B" w:rsidRDefault="00D0338B" w:rsidP="001C7B5E">
      <w:pPr>
        <w:pStyle w:val="Heading3"/>
      </w:pPr>
      <w:r>
        <w:t>Task 13: Configure Support for SharePoint 2013 Workflows</w:t>
      </w:r>
    </w:p>
    <w:p w14:paraId="2FA345FB" w14:textId="734F903C" w:rsidR="00A27AA7" w:rsidRDefault="004246C5" w:rsidP="00D0338B">
      <w:pPr>
        <w:pStyle w:val="LabExerciseLeadIn"/>
      </w:pPr>
      <w:r>
        <w:t>In an earlier step, you installed Workflow Manager which is required to add support for SharePoint 2013-style workflows. In this step you will configure Workflow Manager by running a PowerShell script to create a Workflow Manager farm. Next, you will run a second PowerShell script to register the Workflow Manager farm with the local SharePoint farm. After this, you will verify that that SharePoint 2013 workflow support is working by installing SharePoint Designer 2013 and creating and testing a workflow.</w:t>
      </w:r>
    </w:p>
    <w:p w14:paraId="38AC7191" w14:textId="2E0FC666" w:rsidR="004246C5" w:rsidRPr="00316CF6" w:rsidRDefault="004246C5" w:rsidP="00316CF6">
      <w:pPr>
        <w:pStyle w:val="LabStepNumbered"/>
        <w:numPr>
          <w:ilvl w:val="0"/>
          <w:numId w:val="46"/>
        </w:numPr>
      </w:pPr>
      <w:r w:rsidRPr="00316CF6">
        <w:t xml:space="preserve">Using Windows Explorer, navigate to </w:t>
      </w:r>
      <w:r w:rsidRPr="00316CF6">
        <w:rPr>
          <w:b/>
        </w:rPr>
        <w:t>C:\Setup\Scripts</w:t>
      </w:r>
      <w:r w:rsidRPr="00316CF6">
        <w:t>.</w:t>
      </w:r>
    </w:p>
    <w:p w14:paraId="7C6559C8" w14:textId="5C2CE426" w:rsidR="00D0338B" w:rsidRPr="00316CF6" w:rsidRDefault="00D0338B" w:rsidP="00316CF6">
      <w:pPr>
        <w:pStyle w:val="LabStepNumbered"/>
      </w:pPr>
      <w:r w:rsidRPr="00316CF6">
        <w:t xml:space="preserve">Right Click on the </w:t>
      </w:r>
      <w:r w:rsidR="004246C5" w:rsidRPr="00316CF6">
        <w:rPr>
          <w:b/>
        </w:rPr>
        <w:t>Script07_CreateWorkflowFarm.ps1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695879E9" w:rsidR="00316CF6" w:rsidRPr="00316CF6" w:rsidRDefault="00316CF6" w:rsidP="00316CF6">
      <w:pPr>
        <w:pStyle w:val="LabStepNumbered"/>
      </w:pPr>
      <w:r w:rsidRPr="00316CF6">
        <w:t xml:space="preserve">Right Click on the </w:t>
      </w:r>
      <w:r w:rsidRPr="00316CF6">
        <w:rPr>
          <w:b/>
        </w:rPr>
        <w:t>Script08_RegisterWorkflowFarm.ps1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15B72072" w:rsidR="00316CF6" w:rsidRDefault="00316CF6" w:rsidP="00316CF6">
      <w:pPr>
        <w:pStyle w:val="LabStepNumberedLevel2"/>
      </w:pPr>
      <w:r>
        <w:t>The script should just take 10-15 seconds to complete.</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lastRenderedPageBreak/>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p w14:paraId="61F9F1D4" w14:textId="09F209D3" w:rsidR="005B55D7" w:rsidRDefault="003845A0" w:rsidP="00CA49CE">
      <w:pPr>
        <w:pStyle w:val="LabStepCodeBlockLevel2"/>
      </w:pPr>
      <w:hyperlink r:id="rId223" w:history="1">
        <w:r w:rsidR="000C7314" w:rsidRPr="007E7787">
          <w:rPr>
            <w:rStyle w:val="Hyperlink"/>
          </w:rPr>
          <w:t>https://www.microsoft.com/en-us/download/details.aspx?id=35491</w:t>
        </w:r>
      </w:hyperlink>
      <w:r w:rsidR="000C7314">
        <w:t xml:space="preserve"> </w:t>
      </w:r>
    </w:p>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the 64-bit version of SharePoint Designer 2013 named </w:t>
      </w:r>
      <w:r w:rsidRPr="009965A5">
        <w:rPr>
          <w:b/>
        </w:rPr>
        <w:t>sharePointdesigner_64bit.exe</w:t>
      </w:r>
      <w:r>
        <w:t>.</w:t>
      </w:r>
    </w:p>
    <w:p w14:paraId="5179D4FA" w14:textId="2F6B253F" w:rsidR="009965A5" w:rsidRDefault="009965A5" w:rsidP="009965A5">
      <w:pPr>
        <w:pStyle w:val="LabStepScreenshotLevel2"/>
      </w:pPr>
      <w: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3845A0" w:rsidP="000C7314">
      <w:pPr>
        <w:pStyle w:val="LabStepCodeBlockLevel2"/>
      </w:pPr>
      <w:hyperlink r:id="rId225" w:history="1">
        <w:r w:rsidR="000C7314" w:rsidRPr="007E7787">
          <w:rPr>
            <w:rStyle w:val="Hyperlink"/>
          </w:rPr>
          <w:t>https://www.microsoft.com/en-us/download/details.aspx?id=42009</w:t>
        </w:r>
      </w:hyperlink>
      <w:r w:rsidR="000C7314">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lastRenderedPageBreak/>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29"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30"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3582EFE8" w14:textId="789F3D78" w:rsidR="001C7B5E" w:rsidRDefault="004246C5" w:rsidP="001C7B5E">
      <w:pPr>
        <w:pStyle w:val="Heading3"/>
      </w:pPr>
      <w:r>
        <w:lastRenderedPageBreak/>
        <w:t>Task 14</w:t>
      </w:r>
      <w:r w:rsidR="001C7B5E">
        <w:t>: Install</w:t>
      </w:r>
      <w:r w:rsidR="00DD375B">
        <w:t xml:space="preserve"> </w:t>
      </w:r>
      <w:r w:rsidR="001C7B5E">
        <w:t xml:space="preserve">Visual Studio </w:t>
      </w:r>
      <w:r w:rsidR="00CF7318">
        <w:t>2015</w:t>
      </w:r>
      <w:r w:rsidR="00DD375B">
        <w:t xml:space="preserve"> with Update 1</w:t>
      </w:r>
    </w:p>
    <w:p w14:paraId="7B3A56F8" w14:textId="36184E0A" w:rsidR="001C7B5E" w:rsidRDefault="001C7B5E" w:rsidP="001C7B5E">
      <w:pPr>
        <w:pStyle w:val="LabExerciseLeadIn"/>
        <w:rPr>
          <w:sz w:val="20"/>
          <w:szCs w:val="20"/>
        </w:rPr>
      </w:pPr>
      <w:r>
        <w:rPr>
          <w:sz w:val="20"/>
          <w:szCs w:val="20"/>
        </w:rPr>
        <w:t xml:space="preserve">In this section you will Install Visual Studio </w:t>
      </w:r>
      <w:r w:rsidR="007C5FDC">
        <w:rPr>
          <w:sz w:val="20"/>
          <w:szCs w:val="20"/>
        </w:rPr>
        <w:t>2015 with Update 1 and then you will install the latest version of the Office/SharePoint tools for Visual Studio</w:t>
      </w:r>
      <w:r>
        <w:rPr>
          <w:sz w:val="20"/>
          <w:szCs w:val="20"/>
        </w:rPr>
        <w:t>.</w:t>
      </w:r>
    </w:p>
    <w:p w14:paraId="342CD413" w14:textId="23FB22D6" w:rsidR="008F02CC" w:rsidRDefault="00A61441" w:rsidP="00B025F9">
      <w:pPr>
        <w:pStyle w:val="LabStepNumbered"/>
        <w:numPr>
          <w:ilvl w:val="0"/>
          <w:numId w:val="48"/>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You can use either the Visual Studio 2015 Enterprise version or the Visual Studio 2015 Professional version.</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36"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lastRenderedPageBreak/>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lastRenderedPageBreak/>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1724" cy="4104413"/>
                    </a:xfrm>
                    <a:prstGeom prst="rect">
                      <a:avLst/>
                    </a:prstGeom>
                  </pic:spPr>
                </pic:pic>
              </a:graphicData>
            </a:graphic>
          </wp:inline>
        </w:drawing>
      </w:r>
    </w:p>
    <w:p w14:paraId="77FB69D8" w14:textId="5E336EEB" w:rsidR="004B283B" w:rsidRDefault="004B283B" w:rsidP="00316CF6">
      <w:pPr>
        <w:pStyle w:val="LabStepNumbered"/>
      </w:pPr>
      <w:r>
        <w:lastRenderedPageBreak/>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3845A0" w:rsidP="004B283B">
      <w:pPr>
        <w:pStyle w:val="LabStepCodeBlockLevel2"/>
      </w:pPr>
      <w:hyperlink r:id="rId243" w:history="1">
        <w:r w:rsidR="004B283B" w:rsidRPr="007E7787">
          <w:rPr>
            <w:rStyle w:val="Hyperlink"/>
          </w:rPr>
          <w:t>https://www.microsoft.com/en-us/download/details.aspx?id=49972</w:t>
        </w:r>
      </w:hyperlink>
      <w:r w:rsidR="004B283B">
        <w:t xml:space="preserve"> </w:t>
      </w:r>
    </w:p>
    <w:p w14:paraId="235D0458" w14:textId="3687171D" w:rsidR="004B283B" w:rsidRDefault="004B283B" w:rsidP="004B283B">
      <w:pPr>
        <w:pStyle w:val="LabStepNumberedLevel2"/>
      </w:pPr>
      <w:r>
        <w:t xml:space="preserve">Click </w:t>
      </w:r>
      <w:r w:rsidRPr="004B283B">
        <w:rPr>
          <w:b/>
        </w:rPr>
        <w:t>Download</w:t>
      </w:r>
      <w:r>
        <w:t xml:space="preserve"> to download 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lastRenderedPageBreak/>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lastRenderedPageBreak/>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lastRenderedPageBreak/>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drawing>
          <wp:inline distT="0" distB="0" distL="0" distR="0" wp14:anchorId="76E6FA60" wp14:editId="35C1AFC8">
            <wp:extent cx="2406650" cy="2021586"/>
            <wp:effectExtent l="19050" t="19050" r="12700" b="171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2">
                      <a:extLst>
                        <a:ext uri="{28A0092B-C50C-407E-A947-70E740481C1C}">
                          <a14:useLocalDpi xmlns:a14="http://schemas.microsoft.com/office/drawing/2010/main" val="0"/>
                        </a:ext>
                      </a:extLst>
                    </a:blip>
                    <a:srcRect r="8186"/>
                    <a:stretch/>
                  </pic:blipFill>
                  <pic:spPr bwMode="auto">
                    <a:xfrm>
                      <a:off x="0" y="0"/>
                      <a:ext cx="2418981" cy="20319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drawing>
          <wp:inline distT="0" distB="0" distL="0" distR="0" wp14:anchorId="3B4BC364" wp14:editId="7417233D">
            <wp:extent cx="5302250" cy="1828024"/>
            <wp:effectExtent l="19050" t="19050" r="12700" b="203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16408" cy="1832905"/>
                    </a:xfrm>
                    <a:prstGeom prst="rect">
                      <a:avLst/>
                    </a:prstGeom>
                    <a:noFill/>
                    <a:ln>
                      <a:solidFill>
                        <a:schemeClr val="bg1">
                          <a:lumMod val="50000"/>
                        </a:schemeClr>
                      </a:solidFill>
                    </a:ln>
                  </pic:spPr>
                </pic:pic>
              </a:graphicData>
            </a:graphic>
          </wp:inline>
        </w:drawing>
      </w:r>
    </w:p>
    <w:p w14:paraId="12C47904" w14:textId="739B6A4A" w:rsidR="003632D7" w:rsidRPr="001C7B5E" w:rsidRDefault="003632D7" w:rsidP="003632D7">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sectPr w:rsidR="003632D7"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A70F7" w14:textId="77777777" w:rsidR="003845A0" w:rsidRDefault="003845A0" w:rsidP="002754DA">
      <w:pPr>
        <w:spacing w:before="0" w:after="0"/>
      </w:pPr>
      <w:r>
        <w:separator/>
      </w:r>
    </w:p>
  </w:endnote>
  <w:endnote w:type="continuationSeparator" w:id="0">
    <w:p w14:paraId="77BEC957" w14:textId="77777777" w:rsidR="003845A0" w:rsidRDefault="003845A0"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DE9362" w14:textId="77777777" w:rsidR="003845A0" w:rsidRDefault="003845A0" w:rsidP="002754DA">
      <w:pPr>
        <w:spacing w:before="0" w:after="0"/>
      </w:pPr>
      <w:r>
        <w:separator/>
      </w:r>
    </w:p>
  </w:footnote>
  <w:footnote w:type="continuationSeparator" w:id="0">
    <w:p w14:paraId="1C5B099D" w14:textId="77777777" w:rsidR="003845A0" w:rsidRDefault="003845A0"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
  </w:num>
  <w:num w:numId="24">
    <w:abstractNumId w:val="10"/>
  </w:num>
  <w:num w:numId="25">
    <w:abstractNumId w:val="3"/>
  </w:num>
  <w:num w:numId="26">
    <w:abstractNumId w:val="0"/>
  </w:num>
  <w:num w:numId="27">
    <w:abstractNumId w:val="12"/>
  </w:num>
  <w:num w:numId="28">
    <w:abstractNumId w:val="11"/>
  </w:num>
  <w:num w:numId="29">
    <w:abstractNumId w:val="14"/>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5"/>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B0E"/>
    <w:rsid w:val="00022971"/>
    <w:rsid w:val="000237DD"/>
    <w:rsid w:val="00024303"/>
    <w:rsid w:val="000243F6"/>
    <w:rsid w:val="000267E9"/>
    <w:rsid w:val="00030FBC"/>
    <w:rsid w:val="00035BC9"/>
    <w:rsid w:val="00042CDF"/>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8C4"/>
    <w:rsid w:val="0016348C"/>
    <w:rsid w:val="001638AF"/>
    <w:rsid w:val="0016436B"/>
    <w:rsid w:val="00164975"/>
    <w:rsid w:val="001649FD"/>
    <w:rsid w:val="001657A8"/>
    <w:rsid w:val="0016603A"/>
    <w:rsid w:val="00166339"/>
    <w:rsid w:val="00166521"/>
    <w:rsid w:val="00166BA8"/>
    <w:rsid w:val="00167FD7"/>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B176D"/>
    <w:rsid w:val="001B31B0"/>
    <w:rsid w:val="001B4693"/>
    <w:rsid w:val="001B60FC"/>
    <w:rsid w:val="001C2975"/>
    <w:rsid w:val="001C34D7"/>
    <w:rsid w:val="001C3C48"/>
    <w:rsid w:val="001C7B5E"/>
    <w:rsid w:val="001D2E31"/>
    <w:rsid w:val="001D5039"/>
    <w:rsid w:val="001D668A"/>
    <w:rsid w:val="001D727A"/>
    <w:rsid w:val="001E1924"/>
    <w:rsid w:val="001E2DF2"/>
    <w:rsid w:val="001E45EA"/>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21821"/>
    <w:rsid w:val="002243BC"/>
    <w:rsid w:val="00225D1A"/>
    <w:rsid w:val="0022634A"/>
    <w:rsid w:val="002263A3"/>
    <w:rsid w:val="00226C32"/>
    <w:rsid w:val="00231D57"/>
    <w:rsid w:val="0023330C"/>
    <w:rsid w:val="00234111"/>
    <w:rsid w:val="00237391"/>
    <w:rsid w:val="002376C5"/>
    <w:rsid w:val="00241181"/>
    <w:rsid w:val="002417BC"/>
    <w:rsid w:val="00243A3C"/>
    <w:rsid w:val="00244E1E"/>
    <w:rsid w:val="0024711C"/>
    <w:rsid w:val="00250284"/>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66B3"/>
    <w:rsid w:val="002F03AF"/>
    <w:rsid w:val="002F14BC"/>
    <w:rsid w:val="002F2748"/>
    <w:rsid w:val="002F7A5E"/>
    <w:rsid w:val="002F7E4F"/>
    <w:rsid w:val="0030388D"/>
    <w:rsid w:val="00305FD9"/>
    <w:rsid w:val="00306BA2"/>
    <w:rsid w:val="00307288"/>
    <w:rsid w:val="00311545"/>
    <w:rsid w:val="0031272E"/>
    <w:rsid w:val="00316198"/>
    <w:rsid w:val="00316796"/>
    <w:rsid w:val="00316CF6"/>
    <w:rsid w:val="003173F8"/>
    <w:rsid w:val="0031741B"/>
    <w:rsid w:val="003267C0"/>
    <w:rsid w:val="00330210"/>
    <w:rsid w:val="003303D3"/>
    <w:rsid w:val="00333042"/>
    <w:rsid w:val="00340E7D"/>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45A0"/>
    <w:rsid w:val="003851D5"/>
    <w:rsid w:val="00385E7E"/>
    <w:rsid w:val="0039106B"/>
    <w:rsid w:val="0039273B"/>
    <w:rsid w:val="00397DF0"/>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4961"/>
    <w:rsid w:val="004601F5"/>
    <w:rsid w:val="00460DA7"/>
    <w:rsid w:val="0046148C"/>
    <w:rsid w:val="004614E7"/>
    <w:rsid w:val="004643EE"/>
    <w:rsid w:val="004644F4"/>
    <w:rsid w:val="00464F96"/>
    <w:rsid w:val="0046679B"/>
    <w:rsid w:val="004737C0"/>
    <w:rsid w:val="00474799"/>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D42"/>
    <w:rsid w:val="004D2050"/>
    <w:rsid w:val="004D3A39"/>
    <w:rsid w:val="004D4A22"/>
    <w:rsid w:val="004D50D8"/>
    <w:rsid w:val="004D51D7"/>
    <w:rsid w:val="004D5B0F"/>
    <w:rsid w:val="004D6DAF"/>
    <w:rsid w:val="004D71F4"/>
    <w:rsid w:val="004D75A3"/>
    <w:rsid w:val="004E1CBF"/>
    <w:rsid w:val="004E28F4"/>
    <w:rsid w:val="004E3B42"/>
    <w:rsid w:val="004E45B9"/>
    <w:rsid w:val="004E576E"/>
    <w:rsid w:val="004E5910"/>
    <w:rsid w:val="004E608B"/>
    <w:rsid w:val="004F1E4C"/>
    <w:rsid w:val="004F40B8"/>
    <w:rsid w:val="004F4241"/>
    <w:rsid w:val="004F54BD"/>
    <w:rsid w:val="00504620"/>
    <w:rsid w:val="0050658A"/>
    <w:rsid w:val="0050746C"/>
    <w:rsid w:val="005106D7"/>
    <w:rsid w:val="00511EE0"/>
    <w:rsid w:val="00513EAD"/>
    <w:rsid w:val="0051400B"/>
    <w:rsid w:val="00515C63"/>
    <w:rsid w:val="0051627D"/>
    <w:rsid w:val="00517169"/>
    <w:rsid w:val="00517427"/>
    <w:rsid w:val="00526CAF"/>
    <w:rsid w:val="00531A0D"/>
    <w:rsid w:val="00531FFD"/>
    <w:rsid w:val="00533D36"/>
    <w:rsid w:val="0053493F"/>
    <w:rsid w:val="00536A2B"/>
    <w:rsid w:val="00536EA7"/>
    <w:rsid w:val="00537866"/>
    <w:rsid w:val="00540A9A"/>
    <w:rsid w:val="005428BD"/>
    <w:rsid w:val="00542CAB"/>
    <w:rsid w:val="00551DC5"/>
    <w:rsid w:val="00551DFA"/>
    <w:rsid w:val="005556AA"/>
    <w:rsid w:val="00560F81"/>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E17"/>
    <w:rsid w:val="005A3A17"/>
    <w:rsid w:val="005A3E02"/>
    <w:rsid w:val="005A4563"/>
    <w:rsid w:val="005A5885"/>
    <w:rsid w:val="005A6B98"/>
    <w:rsid w:val="005A6D5F"/>
    <w:rsid w:val="005B0F1C"/>
    <w:rsid w:val="005B2865"/>
    <w:rsid w:val="005B55D7"/>
    <w:rsid w:val="005B5C44"/>
    <w:rsid w:val="005B6F90"/>
    <w:rsid w:val="005C03B9"/>
    <w:rsid w:val="005C1BF8"/>
    <w:rsid w:val="005C3A90"/>
    <w:rsid w:val="005C46E4"/>
    <w:rsid w:val="005D0297"/>
    <w:rsid w:val="005D1BF7"/>
    <w:rsid w:val="005D380A"/>
    <w:rsid w:val="005D3854"/>
    <w:rsid w:val="005D7930"/>
    <w:rsid w:val="005E027F"/>
    <w:rsid w:val="005E054A"/>
    <w:rsid w:val="005E0D54"/>
    <w:rsid w:val="005E3B38"/>
    <w:rsid w:val="005E4D7E"/>
    <w:rsid w:val="005E5B36"/>
    <w:rsid w:val="005E79AF"/>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64F9"/>
    <w:rsid w:val="006F71A5"/>
    <w:rsid w:val="0070089C"/>
    <w:rsid w:val="00702A8A"/>
    <w:rsid w:val="00703CF8"/>
    <w:rsid w:val="00706BC9"/>
    <w:rsid w:val="007101AC"/>
    <w:rsid w:val="00711C05"/>
    <w:rsid w:val="00712F62"/>
    <w:rsid w:val="00713E79"/>
    <w:rsid w:val="00726591"/>
    <w:rsid w:val="0072738D"/>
    <w:rsid w:val="00737FD5"/>
    <w:rsid w:val="00740261"/>
    <w:rsid w:val="00740358"/>
    <w:rsid w:val="00740CA3"/>
    <w:rsid w:val="00742392"/>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240B"/>
    <w:rsid w:val="007E54CD"/>
    <w:rsid w:val="007E5A7C"/>
    <w:rsid w:val="007E6391"/>
    <w:rsid w:val="007F2715"/>
    <w:rsid w:val="007F2CD4"/>
    <w:rsid w:val="007F2DCD"/>
    <w:rsid w:val="007F35A8"/>
    <w:rsid w:val="007F37E8"/>
    <w:rsid w:val="007F6A5C"/>
    <w:rsid w:val="0080252D"/>
    <w:rsid w:val="008107B3"/>
    <w:rsid w:val="00810E09"/>
    <w:rsid w:val="008114C7"/>
    <w:rsid w:val="00811A7F"/>
    <w:rsid w:val="008123BE"/>
    <w:rsid w:val="00812AF5"/>
    <w:rsid w:val="0081597D"/>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C05"/>
    <w:rsid w:val="008C22EA"/>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F7F64"/>
    <w:rsid w:val="00A00F6E"/>
    <w:rsid w:val="00A01BD3"/>
    <w:rsid w:val="00A05346"/>
    <w:rsid w:val="00A05D85"/>
    <w:rsid w:val="00A070BA"/>
    <w:rsid w:val="00A10074"/>
    <w:rsid w:val="00A10BF8"/>
    <w:rsid w:val="00A128A7"/>
    <w:rsid w:val="00A136DF"/>
    <w:rsid w:val="00A15C8C"/>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E1A"/>
    <w:rsid w:val="00B75339"/>
    <w:rsid w:val="00B75794"/>
    <w:rsid w:val="00B7645C"/>
    <w:rsid w:val="00B80925"/>
    <w:rsid w:val="00B815CE"/>
    <w:rsid w:val="00B8295B"/>
    <w:rsid w:val="00B838CD"/>
    <w:rsid w:val="00B83CE0"/>
    <w:rsid w:val="00B84070"/>
    <w:rsid w:val="00B84304"/>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3E0C"/>
    <w:rsid w:val="00C95325"/>
    <w:rsid w:val="00C97674"/>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92006"/>
    <w:rsid w:val="00D950CC"/>
    <w:rsid w:val="00D97000"/>
    <w:rsid w:val="00DA000C"/>
    <w:rsid w:val="00DA442B"/>
    <w:rsid w:val="00DA6A32"/>
    <w:rsid w:val="00DA6D71"/>
    <w:rsid w:val="00DA7BCF"/>
    <w:rsid w:val="00DB0A64"/>
    <w:rsid w:val="00DB556F"/>
    <w:rsid w:val="00DB599E"/>
    <w:rsid w:val="00DC20C4"/>
    <w:rsid w:val="00DC2A0F"/>
    <w:rsid w:val="00DC2AFF"/>
    <w:rsid w:val="00DC3E2A"/>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7071F"/>
    <w:rsid w:val="00E713B2"/>
    <w:rsid w:val="00E75CCF"/>
    <w:rsid w:val="00E75E69"/>
    <w:rsid w:val="00E8023A"/>
    <w:rsid w:val="00E80C91"/>
    <w:rsid w:val="00E816DC"/>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1A11"/>
    <w:rsid w:val="00ED1EBB"/>
    <w:rsid w:val="00ED5055"/>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CCD"/>
    <w:rsid w:val="00F90A4A"/>
    <w:rsid w:val="00F90DED"/>
    <w:rsid w:val="00F938D8"/>
    <w:rsid w:val="00F938DC"/>
    <w:rsid w:val="00F93951"/>
    <w:rsid w:val="00F948BF"/>
    <w:rsid w:val="00F950EE"/>
    <w:rsid w:val="00FA1794"/>
    <w:rsid w:val="00FA3EB4"/>
    <w:rsid w:val="00FA5E15"/>
    <w:rsid w:val="00FB07B8"/>
    <w:rsid w:val="00FB081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35BC9"/>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035BC9"/>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035BC9"/>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035BC9"/>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035BC9"/>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035BC9"/>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035BC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35BC9"/>
  </w:style>
  <w:style w:type="character" w:customStyle="1" w:styleId="Heading1Char">
    <w:name w:val="Heading 1 Char"/>
    <w:basedOn w:val="DefaultParagraphFont"/>
    <w:link w:val="Heading1"/>
    <w:uiPriority w:val="9"/>
    <w:rsid w:val="00035BC9"/>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035BC9"/>
    <w:rPr>
      <w:rFonts w:ascii="Arial Black" w:hAnsi="Arial Black"/>
      <w:sz w:val="28"/>
    </w:rPr>
  </w:style>
  <w:style w:type="character" w:customStyle="1" w:styleId="Heading4Char">
    <w:name w:val="Heading 4 Char"/>
    <w:basedOn w:val="DefaultParagraphFont"/>
    <w:link w:val="Heading4"/>
    <w:rsid w:val="00035BC9"/>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035BC9"/>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035BC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5BC9"/>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035BC9"/>
    <w:pPr>
      <w:tabs>
        <w:tab w:val="right" w:leader="dot" w:pos="10786"/>
      </w:tabs>
      <w:spacing w:before="80" w:after="0"/>
      <w:ind w:left="144"/>
    </w:pPr>
    <w:rPr>
      <w:b/>
    </w:rPr>
  </w:style>
  <w:style w:type="paragraph" w:styleId="TOC2">
    <w:name w:val="toc 2"/>
    <w:basedOn w:val="Normal"/>
    <w:next w:val="Normal"/>
    <w:autoRedefine/>
    <w:uiPriority w:val="39"/>
    <w:unhideWhenUsed/>
    <w:rsid w:val="00035BC9"/>
    <w:pPr>
      <w:tabs>
        <w:tab w:val="right" w:leader="dot" w:pos="10790"/>
      </w:tabs>
      <w:spacing w:before="40" w:after="40"/>
      <w:ind w:left="288"/>
    </w:pPr>
    <w:rPr>
      <w:sz w:val="18"/>
    </w:rPr>
  </w:style>
  <w:style w:type="character" w:styleId="Hyperlink">
    <w:name w:val="Hyperlink"/>
    <w:basedOn w:val="DefaultParagraphFont"/>
    <w:uiPriority w:val="99"/>
    <w:unhideWhenUsed/>
    <w:rsid w:val="00035BC9"/>
    <w:rPr>
      <w:color w:val="0000FF" w:themeColor="hyperlink"/>
      <w:u w:val="single"/>
    </w:rPr>
  </w:style>
  <w:style w:type="character" w:styleId="BookTitle">
    <w:name w:val="Book Title"/>
    <w:basedOn w:val="DefaultParagraphFont"/>
    <w:uiPriority w:val="33"/>
    <w:rsid w:val="00035BC9"/>
    <w:rPr>
      <w:b/>
      <w:bCs/>
      <w:smallCaps/>
      <w:spacing w:val="5"/>
      <w:sz w:val="48"/>
    </w:rPr>
  </w:style>
  <w:style w:type="paragraph" w:styleId="Title">
    <w:name w:val="Title"/>
    <w:basedOn w:val="Normal"/>
    <w:next w:val="Normal"/>
    <w:link w:val="TitleChar"/>
    <w:uiPriority w:val="10"/>
    <w:unhideWhenUsed/>
    <w:rsid w:val="00035BC9"/>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035BC9"/>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035BC9"/>
    <w:pPr>
      <w:spacing w:after="0" w:line="240" w:lineRule="auto"/>
    </w:pPr>
    <w:rPr>
      <w:rFonts w:eastAsiaTheme="minorEastAsia"/>
    </w:rPr>
  </w:style>
  <w:style w:type="character" w:customStyle="1" w:styleId="NoSpacingChar">
    <w:name w:val="No Spacing Char"/>
    <w:basedOn w:val="DefaultParagraphFont"/>
    <w:link w:val="NoSpacing"/>
    <w:uiPriority w:val="4"/>
    <w:rsid w:val="00035BC9"/>
    <w:rPr>
      <w:rFonts w:eastAsiaTheme="minorEastAsia"/>
    </w:rPr>
  </w:style>
  <w:style w:type="paragraph" w:styleId="Header">
    <w:name w:val="header"/>
    <w:basedOn w:val="Normal"/>
    <w:link w:val="HeaderChar"/>
    <w:uiPriority w:val="99"/>
    <w:unhideWhenUsed/>
    <w:rsid w:val="00035BC9"/>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035BC9"/>
    <w:rPr>
      <w:rFonts w:ascii="Arial" w:hAnsi="Arial"/>
      <w:color w:val="292929"/>
      <w:sz w:val="16"/>
    </w:rPr>
  </w:style>
  <w:style w:type="paragraph" w:styleId="Footer">
    <w:name w:val="footer"/>
    <w:basedOn w:val="Normal"/>
    <w:link w:val="FooterChar"/>
    <w:uiPriority w:val="99"/>
    <w:unhideWhenUsed/>
    <w:rsid w:val="00035BC9"/>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035BC9"/>
    <w:rPr>
      <w:rFonts w:ascii="Arial" w:hAnsi="Arial"/>
      <w:color w:val="292929"/>
      <w:sz w:val="16"/>
    </w:rPr>
  </w:style>
  <w:style w:type="paragraph" w:styleId="ListParagraph">
    <w:name w:val="List Paragraph"/>
    <w:basedOn w:val="Normal"/>
    <w:next w:val="Normal"/>
    <w:uiPriority w:val="34"/>
    <w:rsid w:val="00035BC9"/>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035BC9"/>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035BC9"/>
    <w:rPr>
      <w:rFonts w:ascii="Lucida Console" w:hAnsi="Lucida Console" w:cs="Courier New"/>
      <w:b/>
      <w:spacing w:val="-6"/>
      <w:sz w:val="18"/>
    </w:rPr>
  </w:style>
  <w:style w:type="paragraph" w:customStyle="1" w:styleId="NumberedBullet">
    <w:name w:val="Numbered Bullet"/>
    <w:basedOn w:val="ListParagraph"/>
    <w:uiPriority w:val="5"/>
    <w:unhideWhenUsed/>
    <w:rsid w:val="00035BC9"/>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035BC9"/>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035BC9"/>
    <w:pPr>
      <w:spacing w:before="0" w:after="0"/>
    </w:pPr>
    <w:rPr>
      <w:szCs w:val="20"/>
    </w:rPr>
  </w:style>
  <w:style w:type="character" w:customStyle="1" w:styleId="FootnoteTextChar">
    <w:name w:val="Footnote Text Char"/>
    <w:basedOn w:val="DefaultParagraphFont"/>
    <w:link w:val="FootnoteText"/>
    <w:uiPriority w:val="99"/>
    <w:semiHidden/>
    <w:rsid w:val="00035BC9"/>
    <w:rPr>
      <w:rFonts w:ascii="Arial" w:hAnsi="Arial"/>
      <w:color w:val="262626" w:themeColor="text1" w:themeTint="D9"/>
      <w:sz w:val="20"/>
      <w:szCs w:val="20"/>
    </w:rPr>
  </w:style>
  <w:style w:type="table" w:styleId="LightShading-Accent4">
    <w:name w:val="Light Shading Accent 4"/>
    <w:basedOn w:val="TableNormal"/>
    <w:uiPriority w:val="60"/>
    <w:rsid w:val="00035BC9"/>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035BC9"/>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035B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35BC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035BC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035BC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035BC9"/>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035BC9"/>
    <w:pPr>
      <w:tabs>
        <w:tab w:val="num" w:pos="360"/>
      </w:tabs>
      <w:ind w:left="360" w:hanging="360"/>
      <w:contextualSpacing/>
    </w:pPr>
  </w:style>
  <w:style w:type="character" w:customStyle="1" w:styleId="InLineUrl">
    <w:name w:val="InLineUrl"/>
    <w:basedOn w:val="DefaultParagraphFont"/>
    <w:qFormat/>
    <w:rsid w:val="00035BC9"/>
    <w:rPr>
      <w:rFonts w:ascii="Arial" w:hAnsi="Arial"/>
      <w:b/>
      <w:sz w:val="18"/>
    </w:rPr>
  </w:style>
  <w:style w:type="paragraph" w:customStyle="1" w:styleId="LabStepNumbered">
    <w:name w:val="Lab Step Numbered"/>
    <w:link w:val="LabStepNumberedChar"/>
    <w:qFormat/>
    <w:rsid w:val="00035BC9"/>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035BC9"/>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035BC9"/>
    <w:pPr>
      <w:numPr>
        <w:ilvl w:val="1"/>
      </w:numPr>
    </w:pPr>
  </w:style>
  <w:style w:type="paragraph" w:customStyle="1" w:styleId="LabStepLevel2NoBullet">
    <w:name w:val="Lab Step Level 2 No Bullet"/>
    <w:basedOn w:val="LabStepNumberedLevel2"/>
    <w:uiPriority w:val="3"/>
    <w:qFormat/>
    <w:rsid w:val="00035BC9"/>
    <w:pPr>
      <w:numPr>
        <w:numId w:val="0"/>
      </w:numPr>
      <w:spacing w:before="40"/>
      <w:ind w:left="720"/>
    </w:pPr>
  </w:style>
  <w:style w:type="character" w:customStyle="1" w:styleId="LabStepScreenshotFrame">
    <w:name w:val="Lab Step Screenshot Frame"/>
    <w:basedOn w:val="DefaultParagraphFont"/>
    <w:uiPriority w:val="1"/>
    <w:qFormat/>
    <w:rsid w:val="00035BC9"/>
    <w:rPr>
      <w:noProof/>
      <w:bdr w:val="single" w:sz="2" w:space="0" w:color="DDDDDD"/>
    </w:rPr>
  </w:style>
  <w:style w:type="paragraph" w:customStyle="1" w:styleId="LabExerciseCallout">
    <w:name w:val="Lab Exercise Callout"/>
    <w:basedOn w:val="LabExerciseLeadIn"/>
    <w:qFormat/>
    <w:rsid w:val="00035BC9"/>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035BC9"/>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035BC9"/>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035BC9"/>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35BC9"/>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035BC9"/>
    <w:rPr>
      <w:rFonts w:ascii="Arial" w:hAnsi="Arial"/>
      <w:b/>
      <w:iCs/>
      <w:sz w:val="16"/>
    </w:rPr>
  </w:style>
  <w:style w:type="character" w:customStyle="1" w:styleId="InlindeCode">
    <w:name w:val="InlindeCode"/>
    <w:basedOn w:val="DefaultParagraphFont"/>
    <w:qFormat/>
    <w:rsid w:val="00035BC9"/>
    <w:rPr>
      <w:rFonts w:ascii="Lucida Console" w:hAnsi="Lucida Console"/>
      <w:b/>
      <w:sz w:val="16"/>
    </w:rPr>
  </w:style>
  <w:style w:type="table" w:customStyle="1" w:styleId="LabStepTable">
    <w:name w:val="Lab Step Table"/>
    <w:basedOn w:val="TableGrid"/>
    <w:uiPriority w:val="99"/>
    <w:rsid w:val="00035BC9"/>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035BC9"/>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035BC9"/>
    <w:pPr>
      <w:ind w:left="792"/>
    </w:pPr>
  </w:style>
  <w:style w:type="paragraph" w:customStyle="1" w:styleId="LabStepScreenshotLevel2">
    <w:name w:val="Lab Step Screenshot Level 2"/>
    <w:basedOn w:val="LabStepScreenshot"/>
    <w:uiPriority w:val="2"/>
    <w:qFormat/>
    <w:rsid w:val="00035BC9"/>
    <w:pPr>
      <w:ind w:left="720"/>
    </w:pPr>
    <w:rPr>
      <w:noProof/>
    </w:rPr>
  </w:style>
  <w:style w:type="paragraph" w:styleId="TOCHeading">
    <w:name w:val="TOC Heading"/>
    <w:basedOn w:val="Heading1"/>
    <w:next w:val="Normal"/>
    <w:uiPriority w:val="39"/>
    <w:semiHidden/>
    <w:unhideWhenUsed/>
    <w:qFormat/>
    <w:rsid w:val="00035BC9"/>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035BC9"/>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035BC9"/>
    <w:rPr>
      <w:sz w:val="16"/>
      <w:szCs w:val="16"/>
    </w:rPr>
  </w:style>
  <w:style w:type="paragraph" w:styleId="CommentText">
    <w:name w:val="annotation text"/>
    <w:basedOn w:val="Normal"/>
    <w:link w:val="CommentTextChar"/>
    <w:uiPriority w:val="99"/>
    <w:semiHidden/>
    <w:unhideWhenUsed/>
    <w:rsid w:val="00035BC9"/>
    <w:rPr>
      <w:szCs w:val="20"/>
    </w:rPr>
  </w:style>
  <w:style w:type="character" w:customStyle="1" w:styleId="CommentTextChar">
    <w:name w:val="Comment Text Char"/>
    <w:basedOn w:val="DefaultParagraphFont"/>
    <w:link w:val="CommentText"/>
    <w:uiPriority w:val="99"/>
    <w:semiHidden/>
    <w:rsid w:val="00035BC9"/>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035BC9"/>
    <w:rPr>
      <w:b/>
      <w:bCs/>
    </w:rPr>
  </w:style>
  <w:style w:type="character" w:customStyle="1" w:styleId="CommentSubjectChar">
    <w:name w:val="Comment Subject Char"/>
    <w:basedOn w:val="CommentTextChar"/>
    <w:link w:val="CommentSubject"/>
    <w:uiPriority w:val="99"/>
    <w:semiHidden/>
    <w:rsid w:val="00035BC9"/>
    <w:rPr>
      <w:rFonts w:ascii="Arial" w:hAnsi="Arial"/>
      <w:b/>
      <w:bCs/>
      <w:color w:val="262626" w:themeColor="text1" w:themeTint="D9"/>
      <w:sz w:val="20"/>
      <w:szCs w:val="20"/>
    </w:rPr>
  </w:style>
  <w:style w:type="character" w:styleId="Strong">
    <w:name w:val="Strong"/>
    <w:basedOn w:val="DefaultParagraphFont"/>
    <w:uiPriority w:val="23"/>
    <w:rsid w:val="00035BC9"/>
    <w:rPr>
      <w:b/>
      <w:bCs/>
    </w:rPr>
  </w:style>
  <w:style w:type="paragraph" w:styleId="NormalWeb">
    <w:name w:val="Normal (Web)"/>
    <w:basedOn w:val="Normal"/>
    <w:uiPriority w:val="99"/>
    <w:semiHidden/>
    <w:unhideWhenUsed/>
    <w:rsid w:val="00035BC9"/>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035BC9"/>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035BC9"/>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035BC9"/>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035BC9"/>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035BC9"/>
    <w:pPr>
      <w:spacing w:before="240"/>
      <w:ind w:left="720" w:right="720"/>
    </w:pPr>
    <w:rPr>
      <w:color w:val="1C1C1C"/>
    </w:rPr>
  </w:style>
  <w:style w:type="paragraph" w:customStyle="1" w:styleId="SlidesNotes">
    <w:name w:val="Slides Notes"/>
    <w:basedOn w:val="Normal"/>
    <w:uiPriority w:val="4"/>
    <w:rsid w:val="00035BC9"/>
    <w:pPr>
      <w:spacing w:before="240"/>
    </w:pPr>
  </w:style>
  <w:style w:type="paragraph" w:customStyle="1" w:styleId="LegalHeader">
    <w:name w:val="Legal Header"/>
    <w:basedOn w:val="Normal"/>
    <w:uiPriority w:val="3"/>
    <w:rsid w:val="00035BC9"/>
    <w:pPr>
      <w:spacing w:before="600"/>
    </w:pPr>
    <w:rPr>
      <w:b/>
      <w:color w:val="auto"/>
      <w:u w:val="single"/>
    </w:rPr>
  </w:style>
  <w:style w:type="paragraph" w:customStyle="1" w:styleId="LegalBody">
    <w:name w:val="Legal Body"/>
    <w:basedOn w:val="Normal"/>
    <w:uiPriority w:val="3"/>
    <w:rsid w:val="00035BC9"/>
    <w:rPr>
      <w:sz w:val="18"/>
    </w:rPr>
  </w:style>
  <w:style w:type="paragraph" w:customStyle="1" w:styleId="CourseInfo">
    <w:name w:val="Course Info"/>
    <w:basedOn w:val="Normal"/>
    <w:uiPriority w:val="4"/>
    <w:rsid w:val="00035BC9"/>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035BC9"/>
    <w:rPr>
      <w:rFonts w:ascii="Arial" w:hAnsi="Arial"/>
      <w:color w:val="262626" w:themeColor="text1" w:themeTint="D9"/>
      <w:sz w:val="18"/>
    </w:rPr>
  </w:style>
  <w:style w:type="paragraph" w:customStyle="1" w:styleId="Strong1">
    <w:name w:val="Strong1"/>
    <w:basedOn w:val="LabStepNumbered"/>
    <w:link w:val="strongChar"/>
    <w:uiPriority w:val="5"/>
    <w:rsid w:val="00035BC9"/>
    <w:pPr>
      <w:numPr>
        <w:numId w:val="0"/>
      </w:numPr>
      <w:ind w:left="757" w:hanging="360"/>
    </w:pPr>
    <w:rPr>
      <w:b/>
    </w:rPr>
  </w:style>
  <w:style w:type="character" w:customStyle="1" w:styleId="strongChar">
    <w:name w:val="strong Char"/>
    <w:basedOn w:val="LabStepNumberedChar"/>
    <w:link w:val="Strong1"/>
    <w:uiPriority w:val="5"/>
    <w:rsid w:val="00035BC9"/>
    <w:rPr>
      <w:rFonts w:ascii="Arial" w:hAnsi="Arial"/>
      <w:b/>
      <w:color w:val="262626" w:themeColor="text1" w:themeTint="D9"/>
      <w:sz w:val="18"/>
    </w:rPr>
  </w:style>
  <w:style w:type="paragraph" w:customStyle="1" w:styleId="CourseCode">
    <w:name w:val="Course Code"/>
    <w:basedOn w:val="Normal"/>
    <w:uiPriority w:val="4"/>
    <w:rsid w:val="00035BC9"/>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035BC9"/>
    <w:pPr>
      <w:tabs>
        <w:tab w:val="right" w:leader="dot" w:pos="10790"/>
      </w:tabs>
      <w:spacing w:before="40" w:after="0"/>
      <w:ind w:left="432"/>
    </w:pPr>
    <w:rPr>
      <w:sz w:val="16"/>
    </w:rPr>
  </w:style>
  <w:style w:type="numbering" w:customStyle="1" w:styleId="LabStepsTemplate">
    <w:name w:val="LabStepsTemplate"/>
    <w:uiPriority w:val="99"/>
    <w:rsid w:val="00035BC9"/>
    <w:pPr>
      <w:numPr>
        <w:numId w:val="4"/>
      </w:numPr>
    </w:pPr>
  </w:style>
  <w:style w:type="paragraph" w:customStyle="1" w:styleId="ModuleDescription">
    <w:name w:val="Module Description"/>
    <w:basedOn w:val="Normal"/>
    <w:uiPriority w:val="4"/>
    <w:rsid w:val="00035BC9"/>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035BC9"/>
    <w:pPr>
      <w:jc w:val="center"/>
    </w:pPr>
  </w:style>
  <w:style w:type="paragraph" w:customStyle="1" w:styleId="TopicsCoveredItem">
    <w:name w:val="Topics Covered Item"/>
    <w:basedOn w:val="Normal"/>
    <w:uiPriority w:val="4"/>
    <w:rsid w:val="00035BC9"/>
    <w:pPr>
      <w:numPr>
        <w:numId w:val="5"/>
      </w:numPr>
      <w:spacing w:before="0" w:after="0"/>
      <w:contextualSpacing/>
    </w:pPr>
  </w:style>
  <w:style w:type="paragraph" w:customStyle="1" w:styleId="ModuleIntroHeader">
    <w:name w:val="Module Intro Header"/>
    <w:basedOn w:val="Normal"/>
    <w:uiPriority w:val="4"/>
    <w:rsid w:val="00035BC9"/>
    <w:pPr>
      <w:pBdr>
        <w:bottom w:val="single" w:sz="8" w:space="1" w:color="auto"/>
      </w:pBdr>
      <w:spacing w:before="360"/>
      <w:ind w:left="288"/>
    </w:pPr>
    <w:rPr>
      <w:b/>
      <w:sz w:val="24"/>
    </w:rPr>
  </w:style>
  <w:style w:type="paragraph" w:customStyle="1" w:styleId="ModuleAgendaItem">
    <w:name w:val="Module Agenda Item"/>
    <w:basedOn w:val="Normal"/>
    <w:uiPriority w:val="4"/>
    <w:rsid w:val="00035BC9"/>
    <w:pPr>
      <w:spacing w:before="0" w:after="0"/>
      <w:ind w:left="360" w:hanging="360"/>
      <w:contextualSpacing/>
    </w:pPr>
    <w:rPr>
      <w:sz w:val="24"/>
    </w:rPr>
  </w:style>
  <w:style w:type="paragraph" w:customStyle="1" w:styleId="LabStepNumberedLevel3">
    <w:name w:val="Lab Step Numbered Level 3"/>
    <w:basedOn w:val="LabStepNumberedLevel2"/>
    <w:qFormat/>
    <w:rsid w:val="00035BC9"/>
    <w:pPr>
      <w:numPr>
        <w:ilvl w:val="2"/>
      </w:numPr>
      <w:tabs>
        <w:tab w:val="left" w:pos="994"/>
      </w:tabs>
    </w:pPr>
  </w:style>
  <w:style w:type="paragraph" w:customStyle="1" w:styleId="LabStepNumberedLevel4">
    <w:name w:val="Lab Step Numbered Level 4"/>
    <w:basedOn w:val="LabStepNumberedLevel3"/>
    <w:qFormat/>
    <w:rsid w:val="00035BC9"/>
    <w:pPr>
      <w:numPr>
        <w:ilvl w:val="3"/>
      </w:numPr>
      <w:tabs>
        <w:tab w:val="clear" w:pos="994"/>
        <w:tab w:val="left" w:pos="1627"/>
      </w:tabs>
    </w:pPr>
  </w:style>
  <w:style w:type="paragraph" w:customStyle="1" w:styleId="LabExerciseLeadIn">
    <w:name w:val="Lab Exercise Lead In"/>
    <w:basedOn w:val="Normal"/>
    <w:qFormat/>
    <w:rsid w:val="00035BC9"/>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035BC9"/>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hyperlink" Target="http://wingtipserver" TargetMode="External"/><Relationship Id="rId205" Type="http://schemas.openxmlformats.org/officeDocument/2006/relationships/image" Target="media/image182.emf"/><Relationship Id="rId226" Type="http://schemas.openxmlformats.org/officeDocument/2006/relationships/image" Target="media/image200.png"/><Relationship Id="rId247" Type="http://schemas.openxmlformats.org/officeDocument/2006/relationships/image" Target="media/image217.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3.emf"/><Relationship Id="rId237" Type="http://schemas.openxmlformats.org/officeDocument/2006/relationships/image" Target="media/image20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5.emf"/><Relationship Id="rId206" Type="http://schemas.openxmlformats.org/officeDocument/2006/relationships/image" Target="media/image183.emf"/><Relationship Id="rId227" Type="http://schemas.openxmlformats.org/officeDocument/2006/relationships/image" Target="media/image201.png"/><Relationship Id="rId248" Type="http://schemas.openxmlformats.org/officeDocument/2006/relationships/image" Target="media/image218.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4.emf"/><Relationship Id="rId6" Type="http://schemas.openxmlformats.org/officeDocument/2006/relationships/numbering" Target="numbering.xml"/><Relationship Id="rId238" Type="http://schemas.openxmlformats.org/officeDocument/2006/relationships/image" Target="media/image209.png"/><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hyperlink" Target="https://intranet.wingtip.com" TargetMode="External"/><Relationship Id="rId207" Type="http://schemas.openxmlformats.org/officeDocument/2006/relationships/image" Target="media/image184.emf"/><Relationship Id="rId228" Type="http://schemas.openxmlformats.org/officeDocument/2006/relationships/image" Target="media/image202.png"/><Relationship Id="rId249" Type="http://schemas.openxmlformats.org/officeDocument/2006/relationships/image" Target="media/image219.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tyles" Target="styl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search.wingtip.com" TargetMode="External"/><Relationship Id="rId239" Type="http://schemas.openxmlformats.org/officeDocument/2006/relationships/image" Target="media/image210.png"/><Relationship Id="rId250" Type="http://schemas.openxmlformats.org/officeDocument/2006/relationships/image" Target="media/image22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hyperlink" Target="https://search.wingtip.com" TargetMode="External"/><Relationship Id="rId208" Type="http://schemas.openxmlformats.org/officeDocument/2006/relationships/image" Target="media/image185.emf"/><Relationship Id="rId229" Type="http://schemas.openxmlformats.org/officeDocument/2006/relationships/hyperlink" Target="https://intranet.wingtip.com" TargetMode="External"/><Relationship Id="rId240" Type="http://schemas.openxmlformats.org/officeDocument/2006/relationships/image" Target="media/image21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settings" Target="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70.emf"/><Relationship Id="rId219" Type="http://schemas.openxmlformats.org/officeDocument/2006/relationships/image" Target="media/image195.emf"/><Relationship Id="rId230" Type="http://schemas.openxmlformats.org/officeDocument/2006/relationships/hyperlink" Target="https://intranet.wingtip.com" TargetMode="External"/><Relationship Id="rId251" Type="http://schemas.openxmlformats.org/officeDocument/2006/relationships/image" Target="media/image22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hyperlink" Target="https://disco.wingtip.com" TargetMode="External"/><Relationship Id="rId209" Type="http://schemas.openxmlformats.org/officeDocument/2006/relationships/image" Target="media/image186.emf"/><Relationship Id="rId220" Type="http://schemas.openxmlformats.org/officeDocument/2006/relationships/image" Target="media/image196.emf"/><Relationship Id="rId241" Type="http://schemas.openxmlformats.org/officeDocument/2006/relationships/image" Target="media/image21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microsoft.com/en-us/download/details.aspx?id=49961" TargetMode="External"/><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webSettings" Target="webSettings.xml"/><Relationship Id="rId210" Type="http://schemas.openxmlformats.org/officeDocument/2006/relationships/image" Target="media/image187.emf"/><Relationship Id="rId26" Type="http://schemas.openxmlformats.org/officeDocument/2006/relationships/image" Target="media/image15.png"/><Relationship Id="rId231" Type="http://schemas.openxmlformats.org/officeDocument/2006/relationships/image" Target="media/image203.png"/><Relationship Id="rId252" Type="http://schemas.openxmlformats.org/officeDocument/2006/relationships/image" Target="media/image22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hyperlink" Target="https://www.wingtip.com" TargetMode="External"/><Relationship Id="rId200" Type="http://schemas.openxmlformats.org/officeDocument/2006/relationships/image" Target="media/image177.emf"/><Relationship Id="rId16" Type="http://schemas.openxmlformats.org/officeDocument/2006/relationships/image" Target="media/image5.png"/><Relationship Id="rId221" Type="http://schemas.openxmlformats.org/officeDocument/2006/relationships/image" Target="media/image197.png"/><Relationship Id="rId242" Type="http://schemas.openxmlformats.org/officeDocument/2006/relationships/image" Target="media/image21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emf"/><Relationship Id="rId211" Type="http://schemas.openxmlformats.org/officeDocument/2006/relationships/image" Target="media/image188.emf"/><Relationship Id="rId232" Type="http://schemas.openxmlformats.org/officeDocument/2006/relationships/image" Target="media/image204.png"/><Relationship Id="rId253" Type="http://schemas.openxmlformats.org/officeDocument/2006/relationships/image" Target="media/image22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hyperlink" Target="https://www.microsoft.com/en-us/download/details.aspx?id=50737" TargetMode="External"/><Relationship Id="rId176" Type="http://schemas.openxmlformats.org/officeDocument/2006/relationships/image" Target="media/image162.png"/><Relationship Id="rId197" Type="http://schemas.openxmlformats.org/officeDocument/2006/relationships/hyperlink" Target="https://bi.wingtip.com" TargetMode="External"/><Relationship Id="rId201" Type="http://schemas.openxmlformats.org/officeDocument/2006/relationships/image" Target="media/image178.emf"/><Relationship Id="rId222" Type="http://schemas.openxmlformats.org/officeDocument/2006/relationships/image" Target="media/image198.png"/><Relationship Id="rId243" Type="http://schemas.openxmlformats.org/officeDocument/2006/relationships/hyperlink" Target="https://www.microsoft.com/en-us/download/details.aspx?id=49972"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emf"/><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05.png"/><Relationship Id="rId254" Type="http://schemas.openxmlformats.org/officeDocument/2006/relationships/fontTable" Target="fontTable.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dev.wingtip.com" TargetMode="External"/><Relationship Id="rId202" Type="http://schemas.openxmlformats.org/officeDocument/2006/relationships/image" Target="media/image179.emf"/><Relationship Id="rId223" Type="http://schemas.openxmlformats.org/officeDocument/2006/relationships/hyperlink" Target="https://www.microsoft.com/en-us/download/details.aspx?id=35491" TargetMode="External"/><Relationship Id="rId244" Type="http://schemas.openxmlformats.org/officeDocument/2006/relationships/image" Target="media/image214.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3.emf"/><Relationship Id="rId188" Type="http://schemas.openxmlformats.org/officeDocument/2006/relationships/image" Target="media/image174.emf"/><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0.emf"/><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hyperlink" Target="https://github.com/CriticalPathTraining/SharePoint2016VmSetupGuide/raw/master/Setup.zip" TargetMode="External"/><Relationship Id="rId199" Type="http://schemas.openxmlformats.org/officeDocument/2006/relationships/image" Target="media/image176.emf"/><Relationship Id="rId203" Type="http://schemas.openxmlformats.org/officeDocument/2006/relationships/image" Target="media/image180.png"/><Relationship Id="rId19" Type="http://schemas.openxmlformats.org/officeDocument/2006/relationships/image" Target="media/image8.png"/><Relationship Id="rId224" Type="http://schemas.openxmlformats.org/officeDocument/2006/relationships/image" Target="media/image199.png"/><Relationship Id="rId245" Type="http://schemas.openxmlformats.org/officeDocument/2006/relationships/image" Target="media/image215.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hyperlink" Target="http://wingtipserver" TargetMode="External"/><Relationship Id="rId3" Type="http://schemas.openxmlformats.org/officeDocument/2006/relationships/customXml" Target="../customXml/item3.xml"/><Relationship Id="rId214" Type="http://schemas.openxmlformats.org/officeDocument/2006/relationships/image" Target="media/image191.emf"/><Relationship Id="rId235" Type="http://schemas.openxmlformats.org/officeDocument/2006/relationships/image" Target="media/image20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hyperlink" Target="http://wingtipserver" TargetMode="External"/><Relationship Id="rId204" Type="http://schemas.openxmlformats.org/officeDocument/2006/relationships/image" Target="media/image181.png"/><Relationship Id="rId225" Type="http://schemas.openxmlformats.org/officeDocument/2006/relationships/hyperlink" Target="https://www.microsoft.com/en-us/download/details.aspx?id=42009" TargetMode="External"/><Relationship Id="rId246" Type="http://schemas.openxmlformats.org/officeDocument/2006/relationships/image" Target="media/image21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5.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192.emf"/><Relationship Id="rId236" Type="http://schemas.openxmlformats.org/officeDocument/2006/relationships/hyperlink" Target="https://www.visualstudio.com/en-us/downloads/download-visual-studio-vs.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E4672F78-24F8-4E42-9523-9F28631CE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5847</TotalTime>
  <Pages>1</Pages>
  <Words>12992</Words>
  <Characters>74059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48</cp:revision>
  <cp:lastPrinted>2013-08-02T19:31:00Z</cp:lastPrinted>
  <dcterms:created xsi:type="dcterms:W3CDTF">2016-02-09T16:20:00Z</dcterms:created>
  <dcterms:modified xsi:type="dcterms:W3CDTF">2016-03-20T18:31:00Z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